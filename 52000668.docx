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B7F37" w14:textId="748E9BD4" w:rsidR="003218FF" w:rsidRPr="00B10E7E" w:rsidRDefault="003218FF" w:rsidP="003218FF">
      <w:pPr>
        <w:suppressAutoHyphens/>
        <w:autoSpaceDE w:val="0"/>
        <w:autoSpaceDN w:val="0"/>
        <w:adjustRightInd w:val="0"/>
        <w:jc w:val="center"/>
        <w:rPr>
          <w:sz w:val="28"/>
          <w:szCs w:val="28"/>
          <w:lang w:val="en"/>
        </w:rPr>
      </w:pPr>
      <w:bookmarkStart w:id="0" w:name="_top"/>
      <w:bookmarkEnd w:id="0"/>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3A3C409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486B20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E679F57" w14:textId="77777777" w:rsidR="003218FF" w:rsidRPr="00B10E7E" w:rsidRDefault="003218FF" w:rsidP="003218FF">
      <w:pPr>
        <w:suppressAutoHyphens/>
        <w:autoSpaceDE w:val="0"/>
        <w:autoSpaceDN w:val="0"/>
        <w:adjustRightInd w:val="0"/>
        <w:ind w:firstLine="720"/>
        <w:jc w:val="center"/>
        <w:rPr>
          <w:lang w:val="en"/>
        </w:rPr>
      </w:pPr>
    </w:p>
    <w:p w14:paraId="5858915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EEF5642" wp14:editId="3ECD1D4F">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58CB998E" w14:textId="77777777" w:rsidR="003218FF" w:rsidRPr="00B10E7E" w:rsidRDefault="003218FF" w:rsidP="003218FF">
      <w:pPr>
        <w:suppressAutoHyphens/>
        <w:autoSpaceDE w:val="0"/>
        <w:autoSpaceDN w:val="0"/>
        <w:adjustRightInd w:val="0"/>
        <w:ind w:firstLine="720"/>
        <w:rPr>
          <w:b/>
          <w:bCs/>
          <w:sz w:val="28"/>
          <w:szCs w:val="28"/>
          <w:lang w:val="en"/>
        </w:rPr>
      </w:pPr>
    </w:p>
    <w:p w14:paraId="55BED1B6" w14:textId="1664F74B" w:rsidR="003218FF" w:rsidRPr="003E2DBD" w:rsidRDefault="00D34D21" w:rsidP="00AC48F0">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r>
      <w:bookmarkStart w:id="1" w:name="_Hlk120608806"/>
      <w:r w:rsidR="00AC48F0">
        <w:rPr>
          <w:b/>
          <w:bCs/>
          <w:sz w:val="32"/>
          <w:szCs w:val="32"/>
          <w:lang w:val="en"/>
        </w:rPr>
        <w:t>BÁO CÁO MÔN TỐI ƯU HÓA CƠ SỞ DỮ LIỆU</w:t>
      </w:r>
      <w:bookmarkEnd w:id="1"/>
    </w:p>
    <w:p w14:paraId="1F887F22" w14:textId="2C05DE98" w:rsidR="003218FF" w:rsidRDefault="003218FF" w:rsidP="00262E31">
      <w:pPr>
        <w:suppressAutoHyphens/>
        <w:autoSpaceDE w:val="0"/>
        <w:autoSpaceDN w:val="0"/>
        <w:adjustRightInd w:val="0"/>
        <w:spacing w:line="360" w:lineRule="auto"/>
        <w:rPr>
          <w:b/>
          <w:bCs/>
          <w:sz w:val="32"/>
          <w:szCs w:val="32"/>
          <w:lang w:val="en"/>
        </w:rPr>
      </w:pPr>
    </w:p>
    <w:p w14:paraId="78394149" w14:textId="478A8614" w:rsidR="00262E31" w:rsidRDefault="00262E31" w:rsidP="00262E31">
      <w:pPr>
        <w:suppressAutoHyphens/>
        <w:autoSpaceDE w:val="0"/>
        <w:autoSpaceDN w:val="0"/>
        <w:adjustRightInd w:val="0"/>
        <w:spacing w:line="360" w:lineRule="auto"/>
        <w:rPr>
          <w:b/>
          <w:bCs/>
          <w:sz w:val="32"/>
          <w:szCs w:val="32"/>
          <w:lang w:val="en"/>
        </w:rPr>
      </w:pPr>
    </w:p>
    <w:p w14:paraId="28469126" w14:textId="363B1727" w:rsidR="00262E31" w:rsidRDefault="00262E31" w:rsidP="00262E31">
      <w:pPr>
        <w:suppressAutoHyphens/>
        <w:autoSpaceDE w:val="0"/>
        <w:autoSpaceDN w:val="0"/>
        <w:adjustRightInd w:val="0"/>
        <w:spacing w:line="360" w:lineRule="auto"/>
        <w:rPr>
          <w:b/>
          <w:bCs/>
          <w:sz w:val="32"/>
          <w:szCs w:val="32"/>
          <w:lang w:val="en"/>
        </w:rPr>
      </w:pPr>
    </w:p>
    <w:p w14:paraId="13F3FD6D" w14:textId="124DF24D" w:rsidR="00262E31" w:rsidRDefault="00262E31" w:rsidP="00262E31">
      <w:pPr>
        <w:suppressAutoHyphens/>
        <w:autoSpaceDE w:val="0"/>
        <w:autoSpaceDN w:val="0"/>
        <w:adjustRightInd w:val="0"/>
        <w:spacing w:line="360" w:lineRule="auto"/>
        <w:rPr>
          <w:b/>
          <w:bCs/>
          <w:sz w:val="32"/>
          <w:szCs w:val="32"/>
          <w:lang w:val="en"/>
        </w:rPr>
      </w:pPr>
    </w:p>
    <w:p w14:paraId="5355342F" w14:textId="06BFE278" w:rsidR="00262E31" w:rsidRDefault="00262E31" w:rsidP="00262E31">
      <w:pPr>
        <w:suppressAutoHyphens/>
        <w:autoSpaceDE w:val="0"/>
        <w:autoSpaceDN w:val="0"/>
        <w:adjustRightInd w:val="0"/>
        <w:spacing w:line="360" w:lineRule="auto"/>
        <w:rPr>
          <w:b/>
          <w:bCs/>
          <w:sz w:val="32"/>
          <w:szCs w:val="32"/>
          <w:lang w:val="en"/>
        </w:rPr>
      </w:pPr>
    </w:p>
    <w:p w14:paraId="4267CD50" w14:textId="77777777" w:rsidR="00262E31" w:rsidRPr="00262E31" w:rsidRDefault="00262E31" w:rsidP="00262E31">
      <w:pPr>
        <w:suppressAutoHyphens/>
        <w:autoSpaceDE w:val="0"/>
        <w:autoSpaceDN w:val="0"/>
        <w:adjustRightInd w:val="0"/>
        <w:spacing w:line="360" w:lineRule="auto"/>
        <w:rPr>
          <w:b/>
          <w:bCs/>
          <w:sz w:val="32"/>
          <w:szCs w:val="32"/>
          <w:lang w:val="en"/>
        </w:rPr>
      </w:pPr>
    </w:p>
    <w:p w14:paraId="52820C46" w14:textId="77777777" w:rsidR="003218FF" w:rsidRPr="00B10E7E" w:rsidRDefault="003218FF" w:rsidP="003218FF">
      <w:pPr>
        <w:suppressAutoHyphens/>
        <w:autoSpaceDE w:val="0"/>
        <w:autoSpaceDN w:val="0"/>
        <w:adjustRightInd w:val="0"/>
        <w:spacing w:line="360" w:lineRule="auto"/>
        <w:jc w:val="both"/>
        <w:rPr>
          <w:b/>
          <w:bCs/>
          <w:lang w:val="en"/>
        </w:rPr>
      </w:pPr>
    </w:p>
    <w:p w14:paraId="621DB9DC"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2970245C" w14:textId="77777777" w:rsidR="003218FF" w:rsidRPr="00B10E7E" w:rsidRDefault="003218FF" w:rsidP="003218FF">
      <w:pPr>
        <w:suppressAutoHyphens/>
        <w:autoSpaceDE w:val="0"/>
        <w:autoSpaceDN w:val="0"/>
        <w:adjustRightInd w:val="0"/>
        <w:spacing w:line="360" w:lineRule="auto"/>
        <w:jc w:val="both"/>
        <w:rPr>
          <w:b/>
          <w:bCs/>
          <w:lang w:val="en"/>
        </w:rPr>
      </w:pPr>
    </w:p>
    <w:p w14:paraId="4E2FA56D" w14:textId="77777777" w:rsidR="003218FF" w:rsidRPr="00B10E7E" w:rsidRDefault="003218FF" w:rsidP="003218FF">
      <w:pPr>
        <w:suppressAutoHyphens/>
        <w:autoSpaceDE w:val="0"/>
        <w:autoSpaceDN w:val="0"/>
        <w:adjustRightInd w:val="0"/>
        <w:spacing w:line="360" w:lineRule="auto"/>
        <w:jc w:val="both"/>
        <w:rPr>
          <w:b/>
          <w:bCs/>
          <w:lang w:val="en"/>
        </w:rPr>
      </w:pPr>
    </w:p>
    <w:p w14:paraId="14EA35CB" w14:textId="77777777" w:rsidR="003218FF" w:rsidRPr="00B10E7E" w:rsidRDefault="003218FF" w:rsidP="003218FF">
      <w:pPr>
        <w:suppressAutoHyphens/>
        <w:autoSpaceDE w:val="0"/>
        <w:autoSpaceDN w:val="0"/>
        <w:adjustRightInd w:val="0"/>
        <w:spacing w:line="360" w:lineRule="auto"/>
        <w:jc w:val="both"/>
        <w:rPr>
          <w:b/>
          <w:bCs/>
          <w:lang w:val="en"/>
        </w:rPr>
      </w:pPr>
    </w:p>
    <w:p w14:paraId="781E7580" w14:textId="7C31D0DB" w:rsidR="003218FF" w:rsidRPr="00AC48F0"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C427D4">
        <w:rPr>
          <w:b/>
          <w:sz w:val="28"/>
          <w:szCs w:val="28"/>
        </w:rPr>
        <w:t xml:space="preserve">GV. </w:t>
      </w:r>
      <w:r w:rsidR="003E2DBD">
        <w:rPr>
          <w:b/>
          <w:sz w:val="28"/>
          <w:szCs w:val="28"/>
          <w:lang w:val="vi-VN"/>
        </w:rPr>
        <w:t xml:space="preserve">NGUYỄN </w:t>
      </w:r>
      <w:r w:rsidR="00AC48F0">
        <w:rPr>
          <w:b/>
          <w:sz w:val="28"/>
          <w:szCs w:val="28"/>
        </w:rPr>
        <w:t>THANH KHƯƠNG</w:t>
      </w:r>
    </w:p>
    <w:p w14:paraId="438E97A7" w14:textId="77777777"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3E2DBD">
        <w:rPr>
          <w:b/>
          <w:bCs/>
          <w:sz w:val="28"/>
          <w:szCs w:val="28"/>
          <w:lang w:val="vi-VN"/>
        </w:rPr>
        <w:t xml:space="preserve">   NGUYỄN TR</w:t>
      </w:r>
      <w:r w:rsidR="003E2DBD">
        <w:rPr>
          <w:b/>
          <w:bCs/>
          <w:sz w:val="28"/>
          <w:szCs w:val="28"/>
        </w:rPr>
        <w:t>ẦN QUANG HUY – 52000668</w:t>
      </w:r>
    </w:p>
    <w:p w14:paraId="505CA7BA"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8A2590">
        <w:rPr>
          <w:b/>
          <w:bCs/>
          <w:sz w:val="28"/>
          <w:szCs w:val="28"/>
        </w:rPr>
        <w:t>20050201</w:t>
      </w:r>
    </w:p>
    <w:p w14:paraId="0D9B5E0B"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A2590">
        <w:rPr>
          <w:b/>
          <w:bCs/>
          <w:sz w:val="28"/>
          <w:szCs w:val="28"/>
        </w:rPr>
        <w:t>24</w:t>
      </w:r>
    </w:p>
    <w:p w14:paraId="1C738CD0" w14:textId="77777777" w:rsidR="003218FF" w:rsidRDefault="003218FF" w:rsidP="003218FF">
      <w:pPr>
        <w:suppressAutoHyphens/>
        <w:autoSpaceDE w:val="0"/>
        <w:autoSpaceDN w:val="0"/>
        <w:adjustRightInd w:val="0"/>
        <w:jc w:val="center"/>
        <w:rPr>
          <w:b/>
          <w:bCs/>
          <w:lang w:val="vi-VN"/>
        </w:rPr>
      </w:pPr>
    </w:p>
    <w:p w14:paraId="17EDBF9D" w14:textId="77777777" w:rsidR="002D4629" w:rsidRDefault="002D4629" w:rsidP="003218FF">
      <w:pPr>
        <w:suppressAutoHyphens/>
        <w:autoSpaceDE w:val="0"/>
        <w:autoSpaceDN w:val="0"/>
        <w:adjustRightInd w:val="0"/>
        <w:jc w:val="center"/>
        <w:rPr>
          <w:b/>
          <w:bCs/>
          <w:lang w:val="vi-VN"/>
        </w:rPr>
      </w:pPr>
    </w:p>
    <w:p w14:paraId="16DC986B" w14:textId="77777777" w:rsidR="00956CC0" w:rsidRPr="009B4976" w:rsidRDefault="00956CC0" w:rsidP="003218FF">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2022</w:t>
      </w:r>
      <w:r w:rsidRPr="009B4976">
        <w:rPr>
          <w:b/>
          <w:bCs/>
          <w:iCs/>
          <w:sz w:val="28"/>
          <w:szCs w:val="28"/>
          <w:lang w:val="vi-VN"/>
        </w:rPr>
        <w:br w:type="page"/>
      </w:r>
    </w:p>
    <w:p w14:paraId="27D0050F" w14:textId="77777777" w:rsidR="003E2DBD" w:rsidRPr="00B10E7E" w:rsidRDefault="003E2DBD" w:rsidP="003E2DBD">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725ECF29" w14:textId="77777777" w:rsidR="003E2DBD" w:rsidRPr="007E7FF7" w:rsidRDefault="003E2DBD" w:rsidP="003E2DBD">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A3E595F" w14:textId="77777777" w:rsidR="003E2DBD" w:rsidRPr="00B10E7E" w:rsidRDefault="003E2DBD" w:rsidP="003E2DBD">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4F7668F" w14:textId="77777777" w:rsidR="003E2DBD" w:rsidRPr="00B10E7E" w:rsidRDefault="003E2DBD" w:rsidP="003E2DBD">
      <w:pPr>
        <w:suppressAutoHyphens/>
        <w:autoSpaceDE w:val="0"/>
        <w:autoSpaceDN w:val="0"/>
        <w:adjustRightInd w:val="0"/>
        <w:ind w:firstLine="720"/>
        <w:jc w:val="center"/>
        <w:rPr>
          <w:lang w:val="en"/>
        </w:rPr>
      </w:pPr>
    </w:p>
    <w:p w14:paraId="222635A5" w14:textId="77777777" w:rsidR="003E2DBD" w:rsidRPr="00B10E7E" w:rsidRDefault="003E2DBD" w:rsidP="003E2DBD">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5DEA38F0" wp14:editId="7D9735D6">
            <wp:extent cx="1800000" cy="18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2EE4CF89" w14:textId="77777777" w:rsidR="003E2DBD" w:rsidRPr="00B10E7E" w:rsidRDefault="003E2DBD" w:rsidP="003E2DBD">
      <w:pPr>
        <w:suppressAutoHyphens/>
        <w:autoSpaceDE w:val="0"/>
        <w:autoSpaceDN w:val="0"/>
        <w:adjustRightInd w:val="0"/>
        <w:ind w:firstLine="720"/>
        <w:rPr>
          <w:b/>
          <w:bCs/>
          <w:sz w:val="28"/>
          <w:szCs w:val="28"/>
          <w:lang w:val="en"/>
        </w:rPr>
      </w:pPr>
    </w:p>
    <w:p w14:paraId="60DBB550" w14:textId="342772F2" w:rsidR="003E2DBD" w:rsidRPr="003E2DBD" w:rsidRDefault="003E2DBD" w:rsidP="00AC48F0">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r>
      <w:r w:rsidR="00AC48F0" w:rsidRPr="00AC48F0">
        <w:rPr>
          <w:b/>
          <w:bCs/>
          <w:sz w:val="32"/>
          <w:szCs w:val="32"/>
          <w:lang w:val="en"/>
        </w:rPr>
        <w:t>BÁO CÁO MÔN TỐI ƯU HÓA CƠ SỞ DỮ LIỆU</w:t>
      </w:r>
    </w:p>
    <w:p w14:paraId="56C0CC88" w14:textId="233C5C91" w:rsidR="003E2DBD" w:rsidRDefault="003E2DBD" w:rsidP="003E2DBD">
      <w:pPr>
        <w:suppressAutoHyphens/>
        <w:autoSpaceDE w:val="0"/>
        <w:autoSpaceDN w:val="0"/>
        <w:adjustRightInd w:val="0"/>
        <w:spacing w:line="360" w:lineRule="auto"/>
        <w:jc w:val="both"/>
        <w:rPr>
          <w:b/>
          <w:bCs/>
          <w:sz w:val="32"/>
          <w:szCs w:val="32"/>
          <w:lang w:val="en"/>
        </w:rPr>
      </w:pPr>
    </w:p>
    <w:p w14:paraId="5DB7ECBB" w14:textId="7401BBC4" w:rsidR="00262E31" w:rsidRDefault="00262E31" w:rsidP="003E2DBD">
      <w:pPr>
        <w:suppressAutoHyphens/>
        <w:autoSpaceDE w:val="0"/>
        <w:autoSpaceDN w:val="0"/>
        <w:adjustRightInd w:val="0"/>
        <w:spacing w:line="360" w:lineRule="auto"/>
        <w:jc w:val="both"/>
        <w:rPr>
          <w:b/>
          <w:bCs/>
          <w:sz w:val="32"/>
          <w:szCs w:val="32"/>
          <w:lang w:val="en"/>
        </w:rPr>
      </w:pPr>
    </w:p>
    <w:p w14:paraId="018D3562" w14:textId="2145A8BA" w:rsidR="00262E31" w:rsidRDefault="00262E31" w:rsidP="003E2DBD">
      <w:pPr>
        <w:suppressAutoHyphens/>
        <w:autoSpaceDE w:val="0"/>
        <w:autoSpaceDN w:val="0"/>
        <w:adjustRightInd w:val="0"/>
        <w:spacing w:line="360" w:lineRule="auto"/>
        <w:jc w:val="both"/>
        <w:rPr>
          <w:b/>
          <w:bCs/>
          <w:sz w:val="32"/>
          <w:szCs w:val="32"/>
          <w:lang w:val="en"/>
        </w:rPr>
      </w:pPr>
    </w:p>
    <w:p w14:paraId="08669CED" w14:textId="639ED54C" w:rsidR="00262E31" w:rsidRDefault="00262E31" w:rsidP="003E2DBD">
      <w:pPr>
        <w:suppressAutoHyphens/>
        <w:autoSpaceDE w:val="0"/>
        <w:autoSpaceDN w:val="0"/>
        <w:adjustRightInd w:val="0"/>
        <w:spacing w:line="360" w:lineRule="auto"/>
        <w:jc w:val="both"/>
        <w:rPr>
          <w:b/>
          <w:bCs/>
          <w:sz w:val="32"/>
          <w:szCs w:val="32"/>
          <w:lang w:val="en"/>
        </w:rPr>
      </w:pPr>
    </w:p>
    <w:p w14:paraId="5F69B8B6" w14:textId="75DFF614" w:rsidR="00262E31" w:rsidRDefault="00262E31" w:rsidP="003E2DBD">
      <w:pPr>
        <w:suppressAutoHyphens/>
        <w:autoSpaceDE w:val="0"/>
        <w:autoSpaceDN w:val="0"/>
        <w:adjustRightInd w:val="0"/>
        <w:spacing w:line="360" w:lineRule="auto"/>
        <w:jc w:val="both"/>
        <w:rPr>
          <w:b/>
          <w:bCs/>
          <w:sz w:val="32"/>
          <w:szCs w:val="32"/>
          <w:lang w:val="en"/>
        </w:rPr>
      </w:pPr>
    </w:p>
    <w:p w14:paraId="2BF066E9" w14:textId="40A8C60C" w:rsidR="00262E31" w:rsidRDefault="00262E31" w:rsidP="003E2DBD">
      <w:pPr>
        <w:suppressAutoHyphens/>
        <w:autoSpaceDE w:val="0"/>
        <w:autoSpaceDN w:val="0"/>
        <w:adjustRightInd w:val="0"/>
        <w:spacing w:line="360" w:lineRule="auto"/>
        <w:jc w:val="both"/>
        <w:rPr>
          <w:b/>
          <w:bCs/>
          <w:sz w:val="32"/>
          <w:szCs w:val="32"/>
          <w:lang w:val="en"/>
        </w:rPr>
      </w:pPr>
    </w:p>
    <w:p w14:paraId="25C28630" w14:textId="32A2B262" w:rsidR="00262E31" w:rsidRDefault="00262E31" w:rsidP="003E2DBD">
      <w:pPr>
        <w:suppressAutoHyphens/>
        <w:autoSpaceDE w:val="0"/>
        <w:autoSpaceDN w:val="0"/>
        <w:adjustRightInd w:val="0"/>
        <w:spacing w:line="360" w:lineRule="auto"/>
        <w:jc w:val="both"/>
        <w:rPr>
          <w:b/>
          <w:bCs/>
          <w:sz w:val="32"/>
          <w:szCs w:val="32"/>
          <w:lang w:val="en"/>
        </w:rPr>
      </w:pPr>
    </w:p>
    <w:p w14:paraId="4E327F55" w14:textId="77777777" w:rsidR="00262E31" w:rsidRPr="00B10E7E" w:rsidRDefault="00262E31" w:rsidP="003E2DBD">
      <w:pPr>
        <w:suppressAutoHyphens/>
        <w:autoSpaceDE w:val="0"/>
        <w:autoSpaceDN w:val="0"/>
        <w:adjustRightInd w:val="0"/>
        <w:spacing w:line="360" w:lineRule="auto"/>
        <w:jc w:val="both"/>
        <w:rPr>
          <w:b/>
          <w:bCs/>
          <w:lang w:val="en"/>
        </w:rPr>
      </w:pPr>
    </w:p>
    <w:p w14:paraId="3D73579F" w14:textId="77777777" w:rsidR="003E2DBD" w:rsidRPr="00B10E7E" w:rsidRDefault="003E2DBD" w:rsidP="003E2DBD">
      <w:pPr>
        <w:suppressAutoHyphens/>
        <w:autoSpaceDE w:val="0"/>
        <w:autoSpaceDN w:val="0"/>
        <w:adjustRightInd w:val="0"/>
        <w:spacing w:line="360" w:lineRule="auto"/>
        <w:jc w:val="both"/>
        <w:rPr>
          <w:b/>
          <w:bCs/>
          <w:lang w:val="en"/>
        </w:rPr>
      </w:pPr>
    </w:p>
    <w:p w14:paraId="0CF53CEA" w14:textId="77777777" w:rsidR="003E2DBD" w:rsidRPr="00B10E7E" w:rsidRDefault="003E2DBD" w:rsidP="003E2DBD">
      <w:pPr>
        <w:suppressAutoHyphens/>
        <w:autoSpaceDE w:val="0"/>
        <w:autoSpaceDN w:val="0"/>
        <w:adjustRightInd w:val="0"/>
        <w:spacing w:line="360" w:lineRule="auto"/>
        <w:jc w:val="both"/>
        <w:rPr>
          <w:b/>
          <w:bCs/>
          <w:lang w:val="en"/>
        </w:rPr>
      </w:pPr>
    </w:p>
    <w:p w14:paraId="372EA1CB" w14:textId="315C7225" w:rsidR="003E2DBD" w:rsidRPr="00AC48F0" w:rsidRDefault="003E2DBD" w:rsidP="003E2DBD">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C427D4">
        <w:rPr>
          <w:b/>
          <w:bCs/>
          <w:sz w:val="28"/>
          <w:szCs w:val="28"/>
        </w:rPr>
        <w:t xml:space="preserve">GV. </w:t>
      </w:r>
      <w:r w:rsidR="00AC48F0">
        <w:rPr>
          <w:b/>
          <w:sz w:val="28"/>
          <w:szCs w:val="28"/>
        </w:rPr>
        <w:t>NGUYỄN THANH KHƯƠNG</w:t>
      </w:r>
    </w:p>
    <w:p w14:paraId="1301B8D9" w14:textId="77777777" w:rsidR="003E2DBD" w:rsidRPr="00DD74FD" w:rsidRDefault="003E2DBD" w:rsidP="003E2DBD">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NGUYỄN TR</w:t>
      </w:r>
      <w:r>
        <w:rPr>
          <w:b/>
          <w:bCs/>
          <w:sz w:val="28"/>
          <w:szCs w:val="28"/>
        </w:rPr>
        <w:t>ẦN QUANG HUY – 52000668</w:t>
      </w:r>
    </w:p>
    <w:p w14:paraId="441D16FA" w14:textId="77777777" w:rsidR="003E2DBD" w:rsidRPr="008A2590" w:rsidRDefault="003E2DBD" w:rsidP="003E2DBD">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2B074CDD" w14:textId="77777777" w:rsidR="003E2DBD" w:rsidRPr="008A2590" w:rsidRDefault="003E2DBD" w:rsidP="003E2DBD">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521C7E2B" w14:textId="77777777" w:rsidR="003E2DBD" w:rsidRDefault="003E2DBD" w:rsidP="003E2DBD">
      <w:pPr>
        <w:suppressAutoHyphens/>
        <w:autoSpaceDE w:val="0"/>
        <w:autoSpaceDN w:val="0"/>
        <w:adjustRightInd w:val="0"/>
        <w:jc w:val="center"/>
        <w:rPr>
          <w:b/>
          <w:bCs/>
          <w:lang w:val="vi-VN"/>
        </w:rPr>
      </w:pPr>
    </w:p>
    <w:p w14:paraId="2A212731" w14:textId="77777777" w:rsidR="003E2DBD" w:rsidRDefault="003E2DBD" w:rsidP="003E2DBD">
      <w:pPr>
        <w:suppressAutoHyphens/>
        <w:autoSpaceDE w:val="0"/>
        <w:autoSpaceDN w:val="0"/>
        <w:adjustRightInd w:val="0"/>
        <w:jc w:val="center"/>
        <w:rPr>
          <w:b/>
          <w:bCs/>
          <w:lang w:val="vi-VN"/>
        </w:rPr>
      </w:pPr>
    </w:p>
    <w:p w14:paraId="54E94809" w14:textId="3DDD0557" w:rsidR="00262E31" w:rsidRDefault="003E2DBD" w:rsidP="003E2DBD">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2022</w:t>
      </w:r>
      <w:r w:rsidR="00262E31">
        <w:rPr>
          <w:b/>
          <w:bCs/>
          <w:iCs/>
          <w:sz w:val="28"/>
          <w:szCs w:val="28"/>
          <w:lang w:val="vi-VN"/>
        </w:rPr>
        <w:br w:type="page"/>
      </w:r>
    </w:p>
    <w:p w14:paraId="6322BE09" w14:textId="77777777" w:rsidR="00B118C8" w:rsidRPr="00956CC0" w:rsidRDefault="00B118C8" w:rsidP="003E2DBD">
      <w:pPr>
        <w:suppressAutoHyphens/>
        <w:autoSpaceDE w:val="0"/>
        <w:autoSpaceDN w:val="0"/>
        <w:adjustRightInd w:val="0"/>
        <w:jc w:val="center"/>
        <w:rPr>
          <w:b/>
          <w:bCs/>
          <w:iCs/>
          <w:sz w:val="28"/>
          <w:szCs w:val="28"/>
        </w:rPr>
        <w:sectPr w:rsidR="00B118C8" w:rsidRPr="00956CC0" w:rsidSect="006945F6">
          <w:headerReference w:type="default" r:id="rId12"/>
          <w:type w:val="continuous"/>
          <w:pgSz w:w="11906" w:h="16838" w:code="9"/>
          <w:pgMar w:top="1985" w:right="1134" w:bottom="1701" w:left="1985" w:header="720" w:footer="720" w:gutter="0"/>
          <w:cols w:space="720"/>
          <w:docGrid w:linePitch="360"/>
        </w:sectPr>
      </w:pPr>
    </w:p>
    <w:p w14:paraId="147D54D1" w14:textId="6A69A2AB" w:rsidR="00B732C1" w:rsidRPr="00B732C1" w:rsidRDefault="00B732C1" w:rsidP="00B732C1">
      <w:pPr>
        <w:tabs>
          <w:tab w:val="center" w:pos="4393"/>
        </w:tabs>
        <w:rPr>
          <w:lang w:val="vi-VN"/>
        </w:rPr>
        <w:sectPr w:rsidR="00B732C1" w:rsidRPr="00B732C1" w:rsidSect="006945F6">
          <w:headerReference w:type="default" r:id="rId13"/>
          <w:type w:val="continuous"/>
          <w:pgSz w:w="11906" w:h="16838" w:code="9"/>
          <w:pgMar w:top="1985" w:right="1134" w:bottom="1701" w:left="1985" w:header="720" w:footer="720" w:gutter="0"/>
          <w:pgNumType w:start="1"/>
          <w:cols w:space="720"/>
          <w:docGrid w:linePitch="360"/>
        </w:sectPr>
      </w:pPr>
      <w:bookmarkStart w:id="2" w:name="_Toc387692905"/>
    </w:p>
    <w:p w14:paraId="272B9DB5" w14:textId="77777777" w:rsidR="00BB2B2A" w:rsidRDefault="00BB2B2A" w:rsidP="0062596C">
      <w:pPr>
        <w:pStyle w:val="Tiucctrangmu"/>
        <w:outlineLvl w:val="0"/>
      </w:pPr>
      <w:bookmarkStart w:id="3" w:name="_Toc121592398"/>
      <w:r w:rsidRPr="00DB7595">
        <w:t>LỜI CẢM ƠN</w:t>
      </w:r>
      <w:bookmarkEnd w:id="2"/>
      <w:bookmarkEnd w:id="3"/>
    </w:p>
    <w:p w14:paraId="4F4E030B" w14:textId="77777777" w:rsidR="00B27676" w:rsidRPr="00DB7595" w:rsidRDefault="00B27676" w:rsidP="00B27676">
      <w:pPr>
        <w:pStyle w:val="Tiucctrangmu"/>
      </w:pPr>
    </w:p>
    <w:p w14:paraId="2F0D4990" w14:textId="493B0863" w:rsidR="006945F6" w:rsidRDefault="003E2DBD" w:rsidP="00C427D4">
      <w:pPr>
        <w:pStyle w:val="Nidungvnbn"/>
        <w:rPr>
          <w:rStyle w:val="NidungvnbnChar"/>
        </w:rPr>
      </w:pPr>
      <w:r>
        <w:t>Em</w:t>
      </w:r>
      <w:r w:rsidR="006945F6" w:rsidRPr="00761B6F">
        <w:rPr>
          <w:lang w:val="vi-VN"/>
        </w:rPr>
        <w:t xml:space="preserve"> xin </w:t>
      </w:r>
      <w:r w:rsidR="00C427D4">
        <w:t xml:space="preserve">gửi lời </w:t>
      </w:r>
      <w:r w:rsidR="006945F6" w:rsidRPr="00C427D4">
        <w:rPr>
          <w:rStyle w:val="NidungvnbnChar"/>
        </w:rPr>
        <w:t>cảm ơn</w:t>
      </w:r>
      <w:r w:rsidRPr="00C427D4">
        <w:rPr>
          <w:rStyle w:val="NidungvnbnChar"/>
        </w:rPr>
        <w:t xml:space="preserve"> </w:t>
      </w:r>
      <w:r w:rsidR="00C427D4">
        <w:rPr>
          <w:rStyle w:val="NidungvnbnChar"/>
        </w:rPr>
        <w:t>t</w:t>
      </w:r>
      <w:r w:rsidR="00C427D4" w:rsidRPr="00C427D4">
        <w:rPr>
          <w:rStyle w:val="NidungvnbnChar"/>
        </w:rPr>
        <w:t xml:space="preserve">hầy </w:t>
      </w:r>
      <w:r w:rsidR="00C427D4" w:rsidRPr="00500AB1">
        <w:rPr>
          <w:rStyle w:val="NidungvnbnChar"/>
          <w:b/>
          <w:bCs/>
        </w:rPr>
        <w:t>Nguyễn Thanh Khương</w:t>
      </w:r>
      <w:r w:rsidR="00C427D4" w:rsidRPr="00C427D4">
        <w:rPr>
          <w:rStyle w:val="NidungvnbnChar"/>
        </w:rPr>
        <w:t xml:space="preserve"> là giảng viên của em lớp </w:t>
      </w:r>
      <w:r w:rsidR="00C427D4" w:rsidRPr="00D70E99">
        <w:rPr>
          <w:rStyle w:val="NidungvnbnChar"/>
          <w:b/>
          <w:bCs/>
        </w:rPr>
        <w:t>Tối ưu hóa cơ sở dữ liệu</w:t>
      </w:r>
      <w:r w:rsidR="00C427D4" w:rsidRPr="00C427D4">
        <w:rPr>
          <w:rStyle w:val="NidungvnbnChar"/>
        </w:rPr>
        <w:t xml:space="preserve"> đã truyền đạt kiến thức và hướng dẫn cho em cách làm bài sao cho tốt nhất</w:t>
      </w:r>
      <w:r w:rsidRPr="00C427D4">
        <w:rPr>
          <w:rStyle w:val="NidungvnbnChar"/>
        </w:rPr>
        <w:t>.</w:t>
      </w:r>
      <w:r w:rsidR="00C427D4" w:rsidRPr="00C427D4">
        <w:rPr>
          <w:rStyle w:val="NidungvnbnChar"/>
        </w:rPr>
        <w:t xml:space="preserve"> Một lần nữa em xin chân thành cảm ơn thầy.</w:t>
      </w:r>
    </w:p>
    <w:p w14:paraId="24F5F002" w14:textId="74B8FF83" w:rsidR="00C427D4" w:rsidRPr="00C427D4" w:rsidRDefault="00C427D4" w:rsidP="00C427D4">
      <w:pPr>
        <w:pStyle w:val="Nidungvnbn"/>
        <w:rPr>
          <w:rStyle w:val="NidungvnbnChar"/>
        </w:rPr>
      </w:pPr>
      <w:r>
        <w:rPr>
          <w:rStyle w:val="NidungvnbnChar"/>
        </w:rPr>
        <w:t>Mặc dù em đã cố gắng hết sức nhưng vẫn không thể tránh khỏi sai sót trong quá trình làm bài và trình bày báo cáo, em rất mong nhận được sự phản hồi và thông cảm của thầy.</w:t>
      </w:r>
    </w:p>
    <w:p w14:paraId="2BCBE9DD" w14:textId="77777777" w:rsidR="006945F6" w:rsidRPr="00761B6F" w:rsidRDefault="006945F6" w:rsidP="006945F6">
      <w:pPr>
        <w:ind w:left="3600"/>
        <w:jc w:val="center"/>
        <w:rPr>
          <w:i/>
          <w:sz w:val="26"/>
          <w:szCs w:val="26"/>
          <w:lang w:val="vi-VN"/>
        </w:rPr>
      </w:pPr>
    </w:p>
    <w:p w14:paraId="48D780E0" w14:textId="55FBF762" w:rsidR="006945F6" w:rsidRPr="00761B6F" w:rsidRDefault="006945F6" w:rsidP="006945F6">
      <w:pPr>
        <w:ind w:left="3600"/>
        <w:jc w:val="center"/>
        <w:rPr>
          <w:i/>
          <w:sz w:val="26"/>
          <w:szCs w:val="26"/>
          <w:lang w:val="vi-VN"/>
        </w:rPr>
      </w:pPr>
      <w:r w:rsidRPr="00761B6F">
        <w:rPr>
          <w:i/>
          <w:sz w:val="26"/>
          <w:szCs w:val="26"/>
          <w:lang w:val="vi-VN"/>
        </w:rPr>
        <w:t>TP. Hồ Chí Minh, ngày</w:t>
      </w:r>
      <w:r w:rsidR="003E2DBD">
        <w:rPr>
          <w:i/>
          <w:sz w:val="26"/>
          <w:szCs w:val="26"/>
        </w:rPr>
        <w:t xml:space="preserve"> </w:t>
      </w:r>
      <w:r w:rsidR="00DA42C8">
        <w:rPr>
          <w:i/>
          <w:sz w:val="26"/>
          <w:szCs w:val="26"/>
        </w:rPr>
        <w:t>10</w:t>
      </w:r>
      <w:r w:rsidR="00AE3105">
        <w:rPr>
          <w:i/>
          <w:sz w:val="26"/>
          <w:szCs w:val="26"/>
        </w:rPr>
        <w:t xml:space="preserve"> </w:t>
      </w:r>
      <w:r w:rsidR="003E2DBD">
        <w:rPr>
          <w:i/>
          <w:sz w:val="26"/>
          <w:szCs w:val="26"/>
        </w:rPr>
        <w:t xml:space="preserve"> </w:t>
      </w:r>
      <w:r w:rsidRPr="00761B6F">
        <w:rPr>
          <w:i/>
          <w:sz w:val="26"/>
          <w:szCs w:val="26"/>
          <w:lang w:val="vi-VN"/>
        </w:rPr>
        <w:t>tháng</w:t>
      </w:r>
      <w:r w:rsidR="003E2DBD">
        <w:rPr>
          <w:i/>
          <w:sz w:val="26"/>
          <w:szCs w:val="26"/>
        </w:rPr>
        <w:t xml:space="preserve"> </w:t>
      </w:r>
      <w:r w:rsidR="00B732C1">
        <w:rPr>
          <w:i/>
          <w:sz w:val="26"/>
          <w:szCs w:val="26"/>
        </w:rPr>
        <w:t>12</w:t>
      </w:r>
      <w:r w:rsidR="003E2DBD">
        <w:rPr>
          <w:i/>
          <w:sz w:val="26"/>
          <w:szCs w:val="26"/>
        </w:rPr>
        <w:t xml:space="preserve"> </w:t>
      </w:r>
      <w:r w:rsidRPr="00761B6F">
        <w:rPr>
          <w:i/>
          <w:sz w:val="26"/>
          <w:szCs w:val="26"/>
          <w:lang w:val="vi-VN"/>
        </w:rPr>
        <w:t>năm 20</w:t>
      </w:r>
      <w:r w:rsidR="003E2DBD">
        <w:rPr>
          <w:i/>
          <w:sz w:val="26"/>
          <w:szCs w:val="26"/>
        </w:rPr>
        <w:t>22</w:t>
      </w:r>
      <w:r w:rsidRPr="00761B6F">
        <w:rPr>
          <w:i/>
          <w:sz w:val="26"/>
          <w:szCs w:val="26"/>
          <w:lang w:val="vi-VN"/>
        </w:rPr>
        <w:t xml:space="preserve">     </w:t>
      </w:r>
    </w:p>
    <w:p w14:paraId="0E77F70E" w14:textId="77777777" w:rsidR="006945F6" w:rsidRPr="00761B6F" w:rsidRDefault="006945F6" w:rsidP="006945F6">
      <w:pPr>
        <w:ind w:left="3600"/>
        <w:jc w:val="center"/>
        <w:rPr>
          <w:i/>
          <w:sz w:val="26"/>
          <w:szCs w:val="26"/>
          <w:lang w:val="vi-VN"/>
        </w:rPr>
      </w:pPr>
      <w:r w:rsidRPr="00761B6F">
        <w:rPr>
          <w:i/>
          <w:sz w:val="26"/>
          <w:szCs w:val="26"/>
          <w:lang w:val="vi-VN"/>
        </w:rPr>
        <w:t>Tác giả</w:t>
      </w:r>
    </w:p>
    <w:p w14:paraId="2B4D9A38" w14:textId="38791F34" w:rsidR="006945F6" w:rsidRDefault="006945F6" w:rsidP="006945F6">
      <w:pPr>
        <w:spacing w:after="120"/>
        <w:ind w:left="3211" w:firstLine="360"/>
        <w:jc w:val="center"/>
        <w:rPr>
          <w:i/>
          <w:sz w:val="26"/>
          <w:szCs w:val="26"/>
          <w:lang w:val="vi-VN"/>
        </w:rPr>
      </w:pPr>
      <w:r w:rsidRPr="00761B6F">
        <w:rPr>
          <w:i/>
          <w:sz w:val="26"/>
          <w:szCs w:val="26"/>
          <w:lang w:val="vi-VN"/>
        </w:rPr>
        <w:t>(Ký tên và ghi rõ họ tên)</w:t>
      </w:r>
    </w:p>
    <w:p w14:paraId="19AED839" w14:textId="77777777" w:rsidR="00B732C1" w:rsidRPr="00B732C1" w:rsidRDefault="00B732C1" w:rsidP="006945F6">
      <w:pPr>
        <w:spacing w:after="120"/>
        <w:ind w:left="3211" w:firstLine="360"/>
        <w:jc w:val="center"/>
        <w:rPr>
          <w:iCs/>
          <w:sz w:val="26"/>
          <w:szCs w:val="26"/>
          <w:lang w:val="vi-VN"/>
        </w:rPr>
      </w:pPr>
    </w:p>
    <w:p w14:paraId="5B2230C8" w14:textId="63A9BD60" w:rsidR="003E2DBD" w:rsidRDefault="003E2DBD" w:rsidP="006945F6">
      <w:pPr>
        <w:spacing w:after="120"/>
        <w:ind w:left="3211" w:firstLine="360"/>
        <w:jc w:val="center"/>
        <w:rPr>
          <w:sz w:val="26"/>
          <w:szCs w:val="26"/>
        </w:rPr>
      </w:pPr>
      <w:r w:rsidRPr="003E2DBD">
        <w:rPr>
          <w:sz w:val="26"/>
          <w:szCs w:val="26"/>
        </w:rPr>
        <w:t>Huy</w:t>
      </w:r>
    </w:p>
    <w:p w14:paraId="01D2EE56" w14:textId="77777777" w:rsidR="00B732C1" w:rsidRPr="003E2DBD" w:rsidRDefault="00B732C1" w:rsidP="006945F6">
      <w:pPr>
        <w:spacing w:after="120"/>
        <w:ind w:left="3211" w:firstLine="360"/>
        <w:jc w:val="center"/>
        <w:rPr>
          <w:sz w:val="26"/>
          <w:szCs w:val="26"/>
        </w:rPr>
      </w:pPr>
    </w:p>
    <w:p w14:paraId="49B64BB6" w14:textId="77777777" w:rsidR="003E2DBD" w:rsidRPr="003E2DBD" w:rsidRDefault="003E2DBD" w:rsidP="006945F6">
      <w:pPr>
        <w:spacing w:after="120"/>
        <w:ind w:left="3211" w:firstLine="360"/>
        <w:jc w:val="center"/>
        <w:rPr>
          <w:sz w:val="26"/>
          <w:szCs w:val="26"/>
        </w:rPr>
      </w:pPr>
      <w:r w:rsidRPr="003E2DBD">
        <w:rPr>
          <w:sz w:val="26"/>
          <w:szCs w:val="26"/>
        </w:rPr>
        <w:t>Nguyễn Trần Quang Huy</w:t>
      </w:r>
    </w:p>
    <w:p w14:paraId="718363E6" w14:textId="77777777" w:rsidR="00BB2B2A" w:rsidRPr="00FE2B86" w:rsidRDefault="004B68E3" w:rsidP="00FE2B86">
      <w:pPr>
        <w:pStyle w:val="Nidungvnbn"/>
        <w:rPr>
          <w:b/>
          <w:bCs/>
          <w:sz w:val="32"/>
          <w:szCs w:val="32"/>
          <w:lang w:val="vi-VN"/>
        </w:rPr>
      </w:pPr>
      <w:r>
        <w:rPr>
          <w:b/>
          <w:bCs/>
          <w:sz w:val="32"/>
          <w:szCs w:val="32"/>
        </w:rPr>
        <w:t xml:space="preserve"> </w:t>
      </w:r>
      <w:r w:rsidR="00BB2B2A" w:rsidRPr="00DB7595">
        <w:rPr>
          <w:b/>
          <w:bCs/>
          <w:sz w:val="32"/>
          <w:szCs w:val="32"/>
          <w:lang w:val="vi-VN"/>
        </w:rPr>
        <w:br w:type="page"/>
      </w:r>
    </w:p>
    <w:p w14:paraId="589C6624" w14:textId="77777777" w:rsidR="00BB2B2A" w:rsidRPr="006945F6" w:rsidRDefault="00BB2B2A" w:rsidP="00860184">
      <w:pPr>
        <w:pStyle w:val="Tiucctrangmu"/>
        <w:outlineLvl w:val="0"/>
      </w:pPr>
      <w:bookmarkStart w:id="4" w:name="_Toc387692907"/>
      <w:bookmarkStart w:id="5" w:name="tomTat"/>
      <w:bookmarkStart w:id="6" w:name="_Toc121592399"/>
      <w:r w:rsidRPr="006945F6">
        <w:lastRenderedPageBreak/>
        <w:t>TÓM TẮT</w:t>
      </w:r>
      <w:bookmarkEnd w:id="4"/>
      <w:bookmarkEnd w:id="6"/>
    </w:p>
    <w:bookmarkEnd w:id="5"/>
    <w:p w14:paraId="03074906" w14:textId="4D6EC1A7" w:rsidR="00291721" w:rsidRDefault="008C026C" w:rsidP="00291721">
      <w:pPr>
        <w:pStyle w:val="Nidungvnbn"/>
      </w:pPr>
      <w:r>
        <w:t>Bài báo cáo này bao gồm 5 phần: (Phần 1) Tối ưu hóa câu truy vấn (query), (Phần 2)</w:t>
      </w:r>
      <w:r w:rsidR="004000DE">
        <w:t xml:space="preserve"> Tìm hiểu về chủ đề …, (Phần 3) SQL </w:t>
      </w:r>
      <w:r w:rsidR="00272209">
        <w:t>Excuton Plan</w:t>
      </w:r>
      <w:r w:rsidR="004000DE">
        <w:t>, (Phần 4) Mô tả và hiện thực 2 thuật toán B Tree và B+ Tree, (Phần 5) Tự đánh giá.</w:t>
      </w:r>
    </w:p>
    <w:p w14:paraId="2D07F63E" w14:textId="605618B0" w:rsidR="004D1098" w:rsidRPr="008C026C" w:rsidRDefault="004D1098" w:rsidP="00291721">
      <w:pPr>
        <w:pStyle w:val="Nidungvnbn"/>
      </w:pPr>
      <w:r>
        <w:t>Các hình ảnh, tài liệu, đường link sử dụng trong bài báo cáo này được tổng hợp lại ở github của em (</w:t>
      </w:r>
      <w:hyperlink r:id="rId14" w:history="1">
        <w:r w:rsidRPr="004D1098">
          <w:rPr>
            <w:rStyle w:val="Hyperlink"/>
          </w:rPr>
          <w:t>@github.com:nguyenhuy158</w:t>
        </w:r>
      </w:hyperlink>
      <w:r>
        <w:t xml:space="preserve">) hoặc truy cập trực tiếp vào đường dẫn sau </w:t>
      </w:r>
      <w:hyperlink r:id="rId15" w:history="1">
        <w:r w:rsidRPr="004D1098">
          <w:rPr>
            <w:rStyle w:val="Hyperlink"/>
          </w:rPr>
          <w:t>https://github.com/nguyenhuy158/SQL-Tuning</w:t>
        </w:r>
      </w:hyperlink>
      <w:r>
        <w:t>.</w:t>
      </w:r>
      <w:r w:rsidR="00035C81">
        <w:t xml:space="preserve"> Và đường dẫn video trình bày bài báo cáo </w:t>
      </w:r>
      <w:hyperlink r:id="rId16" w:history="1">
        <w:r w:rsidR="00035C81" w:rsidRPr="00035C81">
          <w:rPr>
            <w:rStyle w:val="Hyperlink"/>
          </w:rPr>
          <w:t>https://youtu.be/9XmIN9rl5VI</w:t>
        </w:r>
      </w:hyperlink>
      <w:r w:rsidR="00035C81">
        <w:t>.</w:t>
      </w:r>
    </w:p>
    <w:p w14:paraId="49892BC5" w14:textId="782D95FC" w:rsidR="007E6AB9" w:rsidRPr="0089283D" w:rsidRDefault="007E6AB9" w:rsidP="00291721">
      <w:pPr>
        <w:pStyle w:val="Nidungvnbn"/>
      </w:pPr>
    </w:p>
    <w:p w14:paraId="2E60EE13" w14:textId="77777777" w:rsidR="00A87A79" w:rsidRDefault="00A87A79">
      <w:pPr>
        <w:spacing w:after="200" w:line="276" w:lineRule="auto"/>
        <w:rPr>
          <w:b/>
          <w:sz w:val="32"/>
          <w:szCs w:val="32"/>
        </w:rPr>
      </w:pPr>
      <w:bookmarkStart w:id="7" w:name="_Toc387692908"/>
      <w:r>
        <w:br w:type="page"/>
      </w:r>
    </w:p>
    <w:p w14:paraId="579A20A6" w14:textId="77777777" w:rsidR="007E6AB9" w:rsidRPr="007E6AB9" w:rsidRDefault="007E6AB9" w:rsidP="005A7D2D">
      <w:pPr>
        <w:pStyle w:val="Tiucctrangmu"/>
        <w:outlineLvl w:val="0"/>
      </w:pPr>
      <w:bookmarkStart w:id="8" w:name="_Toc121592400"/>
      <w:r>
        <w:lastRenderedPageBreak/>
        <w:t>MỤC LỤC</w:t>
      </w:r>
      <w:bookmarkEnd w:id="7"/>
      <w:bookmarkEnd w:id="8"/>
    </w:p>
    <w:p w14:paraId="0D66D7EA" w14:textId="542D6AB3" w:rsidR="00C4579B" w:rsidRDefault="0062596C">
      <w:pPr>
        <w:pStyle w:val="TOC1"/>
        <w:rPr>
          <w:rFonts w:asciiTheme="minorHAnsi" w:eastAsiaTheme="minorEastAsia" w:hAnsiTheme="minorHAnsi" w:cstheme="minorBidi"/>
          <w:b w:val="0"/>
          <w:noProof/>
          <w:sz w:val="22"/>
          <w:szCs w:val="22"/>
        </w:rPr>
      </w:pPr>
      <w:r>
        <w:rPr>
          <w:lang w:val="vi-VN"/>
        </w:rPr>
        <w:fldChar w:fldCharType="begin"/>
      </w:r>
      <w:r>
        <w:rPr>
          <w:lang w:val="vi-VN"/>
        </w:rPr>
        <w:instrText xml:space="preserve"> TOC \o "1-3" \h \z \t "Tiêu đề các trang mở đầu,1,Chương,1,Tiểu mục cấp 1,2,Tiểu mục cấp 2,3" </w:instrText>
      </w:r>
      <w:r>
        <w:rPr>
          <w:lang w:val="vi-VN"/>
        </w:rPr>
        <w:fldChar w:fldCharType="separate"/>
      </w:r>
      <w:hyperlink w:anchor="_Toc121592398" w:history="1">
        <w:r w:rsidR="00C4579B" w:rsidRPr="00C5142F">
          <w:rPr>
            <w:rStyle w:val="Hyperlink"/>
            <w:noProof/>
          </w:rPr>
          <w:t>LỜI CẢM ƠN</w:t>
        </w:r>
        <w:r w:rsidR="00C4579B">
          <w:rPr>
            <w:noProof/>
            <w:webHidden/>
          </w:rPr>
          <w:tab/>
        </w:r>
        <w:r w:rsidR="00C4579B">
          <w:rPr>
            <w:noProof/>
            <w:webHidden/>
          </w:rPr>
          <w:fldChar w:fldCharType="begin"/>
        </w:r>
        <w:r w:rsidR="00C4579B">
          <w:rPr>
            <w:noProof/>
            <w:webHidden/>
          </w:rPr>
          <w:instrText xml:space="preserve"> PAGEREF _Toc121592398 \h </w:instrText>
        </w:r>
        <w:r w:rsidR="00C4579B">
          <w:rPr>
            <w:noProof/>
            <w:webHidden/>
          </w:rPr>
        </w:r>
        <w:r w:rsidR="00C4579B">
          <w:rPr>
            <w:noProof/>
            <w:webHidden/>
          </w:rPr>
          <w:fldChar w:fldCharType="separate"/>
        </w:r>
        <w:r w:rsidR="00C4579B">
          <w:rPr>
            <w:noProof/>
            <w:webHidden/>
          </w:rPr>
          <w:t>i</w:t>
        </w:r>
        <w:r w:rsidR="00C4579B">
          <w:rPr>
            <w:noProof/>
            <w:webHidden/>
          </w:rPr>
          <w:fldChar w:fldCharType="end"/>
        </w:r>
      </w:hyperlink>
    </w:p>
    <w:p w14:paraId="3D75F477" w14:textId="00A57727" w:rsidR="00C4579B" w:rsidRDefault="00C4579B">
      <w:pPr>
        <w:pStyle w:val="TOC1"/>
        <w:rPr>
          <w:rFonts w:asciiTheme="minorHAnsi" w:eastAsiaTheme="minorEastAsia" w:hAnsiTheme="minorHAnsi" w:cstheme="minorBidi"/>
          <w:b w:val="0"/>
          <w:noProof/>
          <w:sz w:val="22"/>
          <w:szCs w:val="22"/>
        </w:rPr>
      </w:pPr>
      <w:hyperlink w:anchor="_Toc121592399" w:history="1">
        <w:r w:rsidRPr="00C5142F">
          <w:rPr>
            <w:rStyle w:val="Hyperlink"/>
            <w:noProof/>
          </w:rPr>
          <w:t>TÓM TẮT</w:t>
        </w:r>
        <w:r>
          <w:rPr>
            <w:noProof/>
            <w:webHidden/>
          </w:rPr>
          <w:tab/>
        </w:r>
        <w:r>
          <w:rPr>
            <w:noProof/>
            <w:webHidden/>
          </w:rPr>
          <w:fldChar w:fldCharType="begin"/>
        </w:r>
        <w:r>
          <w:rPr>
            <w:noProof/>
            <w:webHidden/>
          </w:rPr>
          <w:instrText xml:space="preserve"> PAGEREF _Toc121592399 \h </w:instrText>
        </w:r>
        <w:r>
          <w:rPr>
            <w:noProof/>
            <w:webHidden/>
          </w:rPr>
        </w:r>
        <w:r>
          <w:rPr>
            <w:noProof/>
            <w:webHidden/>
          </w:rPr>
          <w:fldChar w:fldCharType="separate"/>
        </w:r>
        <w:r>
          <w:rPr>
            <w:noProof/>
            <w:webHidden/>
          </w:rPr>
          <w:t>ii</w:t>
        </w:r>
        <w:r>
          <w:rPr>
            <w:noProof/>
            <w:webHidden/>
          </w:rPr>
          <w:fldChar w:fldCharType="end"/>
        </w:r>
      </w:hyperlink>
    </w:p>
    <w:p w14:paraId="71304581" w14:textId="1334BA8E" w:rsidR="00C4579B" w:rsidRDefault="00C4579B">
      <w:pPr>
        <w:pStyle w:val="TOC1"/>
        <w:rPr>
          <w:rFonts w:asciiTheme="minorHAnsi" w:eastAsiaTheme="minorEastAsia" w:hAnsiTheme="minorHAnsi" w:cstheme="minorBidi"/>
          <w:b w:val="0"/>
          <w:noProof/>
          <w:sz w:val="22"/>
          <w:szCs w:val="22"/>
        </w:rPr>
      </w:pPr>
      <w:hyperlink w:anchor="_Toc121592400" w:history="1">
        <w:r w:rsidRPr="00C5142F">
          <w:rPr>
            <w:rStyle w:val="Hyperlink"/>
            <w:noProof/>
          </w:rPr>
          <w:t>MỤC LỤC</w:t>
        </w:r>
        <w:r>
          <w:rPr>
            <w:noProof/>
            <w:webHidden/>
          </w:rPr>
          <w:tab/>
        </w:r>
        <w:r>
          <w:rPr>
            <w:noProof/>
            <w:webHidden/>
          </w:rPr>
          <w:fldChar w:fldCharType="begin"/>
        </w:r>
        <w:r>
          <w:rPr>
            <w:noProof/>
            <w:webHidden/>
          </w:rPr>
          <w:instrText xml:space="preserve"> PAGEREF _Toc121592400 \h </w:instrText>
        </w:r>
        <w:r>
          <w:rPr>
            <w:noProof/>
            <w:webHidden/>
          </w:rPr>
        </w:r>
        <w:r>
          <w:rPr>
            <w:noProof/>
            <w:webHidden/>
          </w:rPr>
          <w:fldChar w:fldCharType="separate"/>
        </w:r>
        <w:r>
          <w:rPr>
            <w:noProof/>
            <w:webHidden/>
          </w:rPr>
          <w:t>iii</w:t>
        </w:r>
        <w:r>
          <w:rPr>
            <w:noProof/>
            <w:webHidden/>
          </w:rPr>
          <w:fldChar w:fldCharType="end"/>
        </w:r>
      </w:hyperlink>
    </w:p>
    <w:p w14:paraId="63E7629E" w14:textId="1A9ED774" w:rsidR="00C4579B" w:rsidRDefault="00C4579B">
      <w:pPr>
        <w:pStyle w:val="TOC1"/>
        <w:rPr>
          <w:rFonts w:asciiTheme="minorHAnsi" w:eastAsiaTheme="minorEastAsia" w:hAnsiTheme="minorHAnsi" w:cstheme="minorBidi"/>
          <w:b w:val="0"/>
          <w:noProof/>
          <w:sz w:val="22"/>
          <w:szCs w:val="22"/>
        </w:rPr>
      </w:pPr>
      <w:hyperlink w:anchor="_Toc121592401" w:history="1">
        <w:r w:rsidRPr="00C5142F">
          <w:rPr>
            <w:rStyle w:val="Hyperlink"/>
            <w:noProof/>
          </w:rPr>
          <w:t>DANH MỤC HÌNH VẼ</w:t>
        </w:r>
        <w:r>
          <w:rPr>
            <w:noProof/>
            <w:webHidden/>
          </w:rPr>
          <w:tab/>
        </w:r>
        <w:r>
          <w:rPr>
            <w:noProof/>
            <w:webHidden/>
          </w:rPr>
          <w:fldChar w:fldCharType="begin"/>
        </w:r>
        <w:r>
          <w:rPr>
            <w:noProof/>
            <w:webHidden/>
          </w:rPr>
          <w:instrText xml:space="preserve"> PAGEREF _Toc121592401 \h </w:instrText>
        </w:r>
        <w:r>
          <w:rPr>
            <w:noProof/>
            <w:webHidden/>
          </w:rPr>
        </w:r>
        <w:r>
          <w:rPr>
            <w:noProof/>
            <w:webHidden/>
          </w:rPr>
          <w:fldChar w:fldCharType="separate"/>
        </w:r>
        <w:r>
          <w:rPr>
            <w:noProof/>
            <w:webHidden/>
          </w:rPr>
          <w:t>v</w:t>
        </w:r>
        <w:r>
          <w:rPr>
            <w:noProof/>
            <w:webHidden/>
          </w:rPr>
          <w:fldChar w:fldCharType="end"/>
        </w:r>
      </w:hyperlink>
    </w:p>
    <w:p w14:paraId="3EBF31DF" w14:textId="09EFA6FB" w:rsidR="00C4579B" w:rsidRDefault="00C4579B">
      <w:pPr>
        <w:pStyle w:val="TOC1"/>
        <w:rPr>
          <w:rFonts w:asciiTheme="minorHAnsi" w:eastAsiaTheme="minorEastAsia" w:hAnsiTheme="minorHAnsi" w:cstheme="minorBidi"/>
          <w:b w:val="0"/>
          <w:noProof/>
          <w:sz w:val="22"/>
          <w:szCs w:val="22"/>
        </w:rPr>
      </w:pPr>
      <w:hyperlink w:anchor="_Toc121592402" w:history="1">
        <w:r w:rsidRPr="00C5142F">
          <w:rPr>
            <w:rStyle w:val="Hyperlink"/>
            <w:noProof/>
          </w:rPr>
          <w:t>DANH MỤC BẢNG BIỂU</w:t>
        </w:r>
        <w:r>
          <w:rPr>
            <w:noProof/>
            <w:webHidden/>
          </w:rPr>
          <w:tab/>
        </w:r>
        <w:r>
          <w:rPr>
            <w:noProof/>
            <w:webHidden/>
          </w:rPr>
          <w:fldChar w:fldCharType="begin"/>
        </w:r>
        <w:r>
          <w:rPr>
            <w:noProof/>
            <w:webHidden/>
          </w:rPr>
          <w:instrText xml:space="preserve"> PAGEREF _Toc121592402 \h </w:instrText>
        </w:r>
        <w:r>
          <w:rPr>
            <w:noProof/>
            <w:webHidden/>
          </w:rPr>
        </w:r>
        <w:r>
          <w:rPr>
            <w:noProof/>
            <w:webHidden/>
          </w:rPr>
          <w:fldChar w:fldCharType="separate"/>
        </w:r>
        <w:r>
          <w:rPr>
            <w:noProof/>
            <w:webHidden/>
          </w:rPr>
          <w:t>ix</w:t>
        </w:r>
        <w:r>
          <w:rPr>
            <w:noProof/>
            <w:webHidden/>
          </w:rPr>
          <w:fldChar w:fldCharType="end"/>
        </w:r>
      </w:hyperlink>
    </w:p>
    <w:p w14:paraId="47E9161F" w14:textId="6B420FAA" w:rsidR="00C4579B" w:rsidRDefault="00C4579B">
      <w:pPr>
        <w:pStyle w:val="TOC1"/>
        <w:rPr>
          <w:rFonts w:asciiTheme="minorHAnsi" w:eastAsiaTheme="minorEastAsia" w:hAnsiTheme="minorHAnsi" w:cstheme="minorBidi"/>
          <w:b w:val="0"/>
          <w:noProof/>
          <w:sz w:val="22"/>
          <w:szCs w:val="22"/>
        </w:rPr>
      </w:pPr>
      <w:hyperlink w:anchor="_Toc121592403" w:history="1">
        <w:r w:rsidRPr="00C5142F">
          <w:rPr>
            <w:rStyle w:val="Hyperlink"/>
            <w:noProof/>
          </w:rPr>
          <w:t>DANH MỤC CÁC CHỮ VIẾT TẮT</w:t>
        </w:r>
        <w:r>
          <w:rPr>
            <w:noProof/>
            <w:webHidden/>
          </w:rPr>
          <w:tab/>
        </w:r>
        <w:r>
          <w:rPr>
            <w:noProof/>
            <w:webHidden/>
          </w:rPr>
          <w:fldChar w:fldCharType="begin"/>
        </w:r>
        <w:r>
          <w:rPr>
            <w:noProof/>
            <w:webHidden/>
          </w:rPr>
          <w:instrText xml:space="preserve"> PAGEREF _Toc121592403 \h </w:instrText>
        </w:r>
        <w:r>
          <w:rPr>
            <w:noProof/>
            <w:webHidden/>
          </w:rPr>
        </w:r>
        <w:r>
          <w:rPr>
            <w:noProof/>
            <w:webHidden/>
          </w:rPr>
          <w:fldChar w:fldCharType="separate"/>
        </w:r>
        <w:r>
          <w:rPr>
            <w:noProof/>
            <w:webHidden/>
          </w:rPr>
          <w:t>x</w:t>
        </w:r>
        <w:r>
          <w:rPr>
            <w:noProof/>
            <w:webHidden/>
          </w:rPr>
          <w:fldChar w:fldCharType="end"/>
        </w:r>
      </w:hyperlink>
    </w:p>
    <w:p w14:paraId="5402827F" w14:textId="123C6264" w:rsidR="00C4579B" w:rsidRDefault="00C4579B">
      <w:pPr>
        <w:pStyle w:val="TOC1"/>
        <w:rPr>
          <w:rFonts w:asciiTheme="minorHAnsi" w:eastAsiaTheme="minorEastAsia" w:hAnsiTheme="minorHAnsi" w:cstheme="minorBidi"/>
          <w:b w:val="0"/>
          <w:noProof/>
          <w:sz w:val="22"/>
          <w:szCs w:val="22"/>
        </w:rPr>
      </w:pPr>
      <w:hyperlink w:anchor="_Toc121592404" w:history="1">
        <w:r w:rsidRPr="00C5142F">
          <w:rPr>
            <w:rStyle w:val="Hyperlink"/>
            <w:noProof/>
          </w:rPr>
          <w:t>Phần 1: Thực hiện tối ưu hóa câu truy vấn</w:t>
        </w:r>
        <w:r>
          <w:rPr>
            <w:noProof/>
            <w:webHidden/>
          </w:rPr>
          <w:tab/>
        </w:r>
        <w:r>
          <w:rPr>
            <w:noProof/>
            <w:webHidden/>
          </w:rPr>
          <w:fldChar w:fldCharType="begin"/>
        </w:r>
        <w:r>
          <w:rPr>
            <w:noProof/>
            <w:webHidden/>
          </w:rPr>
          <w:instrText xml:space="preserve"> PAGEREF _Toc121592404 \h </w:instrText>
        </w:r>
        <w:r>
          <w:rPr>
            <w:noProof/>
            <w:webHidden/>
          </w:rPr>
        </w:r>
        <w:r>
          <w:rPr>
            <w:noProof/>
            <w:webHidden/>
          </w:rPr>
          <w:fldChar w:fldCharType="separate"/>
        </w:r>
        <w:r>
          <w:rPr>
            <w:noProof/>
            <w:webHidden/>
          </w:rPr>
          <w:t>1</w:t>
        </w:r>
        <w:r>
          <w:rPr>
            <w:noProof/>
            <w:webHidden/>
          </w:rPr>
          <w:fldChar w:fldCharType="end"/>
        </w:r>
      </w:hyperlink>
    </w:p>
    <w:p w14:paraId="7F5516CD" w14:textId="6DAABD18" w:rsidR="00C4579B" w:rsidRDefault="00C4579B">
      <w:pPr>
        <w:pStyle w:val="TOC2"/>
        <w:tabs>
          <w:tab w:val="right" w:leader="dot" w:pos="8777"/>
        </w:tabs>
        <w:rPr>
          <w:rFonts w:asciiTheme="minorHAnsi" w:eastAsiaTheme="minorEastAsia" w:hAnsiTheme="minorHAnsi" w:cstheme="minorBidi"/>
          <w:noProof/>
          <w:sz w:val="22"/>
          <w:szCs w:val="22"/>
        </w:rPr>
      </w:pPr>
      <w:hyperlink w:anchor="_Toc121592405" w:history="1">
        <w:r w:rsidRPr="00C5142F">
          <w:rPr>
            <w:rStyle w:val="Hyperlink"/>
            <w:noProof/>
          </w:rPr>
          <w:t>1.1 Tình huống 1</w:t>
        </w:r>
        <w:r>
          <w:rPr>
            <w:noProof/>
            <w:webHidden/>
          </w:rPr>
          <w:tab/>
        </w:r>
        <w:r>
          <w:rPr>
            <w:noProof/>
            <w:webHidden/>
          </w:rPr>
          <w:fldChar w:fldCharType="begin"/>
        </w:r>
        <w:r>
          <w:rPr>
            <w:noProof/>
            <w:webHidden/>
          </w:rPr>
          <w:instrText xml:space="preserve"> PAGEREF _Toc121592405 \h </w:instrText>
        </w:r>
        <w:r>
          <w:rPr>
            <w:noProof/>
            <w:webHidden/>
          </w:rPr>
        </w:r>
        <w:r>
          <w:rPr>
            <w:noProof/>
            <w:webHidden/>
          </w:rPr>
          <w:fldChar w:fldCharType="separate"/>
        </w:r>
        <w:r>
          <w:rPr>
            <w:noProof/>
            <w:webHidden/>
          </w:rPr>
          <w:t>1</w:t>
        </w:r>
        <w:r>
          <w:rPr>
            <w:noProof/>
            <w:webHidden/>
          </w:rPr>
          <w:fldChar w:fldCharType="end"/>
        </w:r>
      </w:hyperlink>
    </w:p>
    <w:p w14:paraId="7E58C06A" w14:textId="4E139B35"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06" w:history="1">
        <w:r w:rsidRPr="00C5142F">
          <w:rPr>
            <w:rStyle w:val="Hyperlink"/>
            <w:noProof/>
          </w:rPr>
          <w:t>1.1.a Biểu diễn dưới dạng đại số quan hệ</w:t>
        </w:r>
        <w:r>
          <w:rPr>
            <w:noProof/>
            <w:webHidden/>
          </w:rPr>
          <w:tab/>
        </w:r>
        <w:r>
          <w:rPr>
            <w:noProof/>
            <w:webHidden/>
          </w:rPr>
          <w:fldChar w:fldCharType="begin"/>
        </w:r>
        <w:r>
          <w:rPr>
            <w:noProof/>
            <w:webHidden/>
          </w:rPr>
          <w:instrText xml:space="preserve"> PAGEREF _Toc121592406 \h </w:instrText>
        </w:r>
        <w:r>
          <w:rPr>
            <w:noProof/>
            <w:webHidden/>
          </w:rPr>
        </w:r>
        <w:r>
          <w:rPr>
            <w:noProof/>
            <w:webHidden/>
          </w:rPr>
          <w:fldChar w:fldCharType="separate"/>
        </w:r>
        <w:r>
          <w:rPr>
            <w:noProof/>
            <w:webHidden/>
          </w:rPr>
          <w:t>1</w:t>
        </w:r>
        <w:r>
          <w:rPr>
            <w:noProof/>
            <w:webHidden/>
          </w:rPr>
          <w:fldChar w:fldCharType="end"/>
        </w:r>
      </w:hyperlink>
    </w:p>
    <w:p w14:paraId="2DDA8BC9" w14:textId="35897E31"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07" w:history="1">
        <w:r w:rsidRPr="00C5142F">
          <w:rPr>
            <w:rStyle w:val="Hyperlink"/>
            <w:noProof/>
          </w:rPr>
          <w:t>1.1.b Tối ưu hóa cây</w:t>
        </w:r>
        <w:r>
          <w:rPr>
            <w:noProof/>
            <w:webHidden/>
          </w:rPr>
          <w:tab/>
        </w:r>
        <w:r>
          <w:rPr>
            <w:noProof/>
            <w:webHidden/>
          </w:rPr>
          <w:fldChar w:fldCharType="begin"/>
        </w:r>
        <w:r>
          <w:rPr>
            <w:noProof/>
            <w:webHidden/>
          </w:rPr>
          <w:instrText xml:space="preserve"> PAGEREF _Toc121592407 \h </w:instrText>
        </w:r>
        <w:r>
          <w:rPr>
            <w:noProof/>
            <w:webHidden/>
          </w:rPr>
        </w:r>
        <w:r>
          <w:rPr>
            <w:noProof/>
            <w:webHidden/>
          </w:rPr>
          <w:fldChar w:fldCharType="separate"/>
        </w:r>
        <w:r>
          <w:rPr>
            <w:noProof/>
            <w:webHidden/>
          </w:rPr>
          <w:t>2</w:t>
        </w:r>
        <w:r>
          <w:rPr>
            <w:noProof/>
            <w:webHidden/>
          </w:rPr>
          <w:fldChar w:fldCharType="end"/>
        </w:r>
      </w:hyperlink>
    </w:p>
    <w:p w14:paraId="34315970" w14:textId="02EB43FC"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08" w:history="1">
        <w:r w:rsidRPr="00C5142F">
          <w:rPr>
            <w:rStyle w:val="Hyperlink"/>
            <w:noProof/>
          </w:rPr>
          <w:t>1.1.c Viết lại câu truy vấn</w:t>
        </w:r>
        <w:r>
          <w:rPr>
            <w:noProof/>
            <w:webHidden/>
          </w:rPr>
          <w:tab/>
        </w:r>
        <w:r>
          <w:rPr>
            <w:noProof/>
            <w:webHidden/>
          </w:rPr>
          <w:fldChar w:fldCharType="begin"/>
        </w:r>
        <w:r>
          <w:rPr>
            <w:noProof/>
            <w:webHidden/>
          </w:rPr>
          <w:instrText xml:space="preserve"> PAGEREF _Toc121592408 \h </w:instrText>
        </w:r>
        <w:r>
          <w:rPr>
            <w:noProof/>
            <w:webHidden/>
          </w:rPr>
        </w:r>
        <w:r>
          <w:rPr>
            <w:noProof/>
            <w:webHidden/>
          </w:rPr>
          <w:fldChar w:fldCharType="separate"/>
        </w:r>
        <w:r>
          <w:rPr>
            <w:noProof/>
            <w:webHidden/>
          </w:rPr>
          <w:t>4</w:t>
        </w:r>
        <w:r>
          <w:rPr>
            <w:noProof/>
            <w:webHidden/>
          </w:rPr>
          <w:fldChar w:fldCharType="end"/>
        </w:r>
      </w:hyperlink>
    </w:p>
    <w:p w14:paraId="6440F919" w14:textId="723A4903" w:rsidR="00C4579B" w:rsidRDefault="00C4579B">
      <w:pPr>
        <w:pStyle w:val="TOC2"/>
        <w:tabs>
          <w:tab w:val="right" w:leader="dot" w:pos="8777"/>
        </w:tabs>
        <w:rPr>
          <w:rFonts w:asciiTheme="minorHAnsi" w:eastAsiaTheme="minorEastAsia" w:hAnsiTheme="minorHAnsi" w:cstheme="minorBidi"/>
          <w:noProof/>
          <w:sz w:val="22"/>
          <w:szCs w:val="22"/>
        </w:rPr>
      </w:pPr>
      <w:hyperlink w:anchor="_Toc121592409" w:history="1">
        <w:r w:rsidRPr="00C5142F">
          <w:rPr>
            <w:rStyle w:val="Hyperlink"/>
            <w:noProof/>
          </w:rPr>
          <w:t>1.2 Tình huống 2</w:t>
        </w:r>
        <w:r>
          <w:rPr>
            <w:noProof/>
            <w:webHidden/>
          </w:rPr>
          <w:tab/>
        </w:r>
        <w:r>
          <w:rPr>
            <w:noProof/>
            <w:webHidden/>
          </w:rPr>
          <w:fldChar w:fldCharType="begin"/>
        </w:r>
        <w:r>
          <w:rPr>
            <w:noProof/>
            <w:webHidden/>
          </w:rPr>
          <w:instrText xml:space="preserve"> PAGEREF _Toc121592409 \h </w:instrText>
        </w:r>
        <w:r>
          <w:rPr>
            <w:noProof/>
            <w:webHidden/>
          </w:rPr>
        </w:r>
        <w:r>
          <w:rPr>
            <w:noProof/>
            <w:webHidden/>
          </w:rPr>
          <w:fldChar w:fldCharType="separate"/>
        </w:r>
        <w:r>
          <w:rPr>
            <w:noProof/>
            <w:webHidden/>
          </w:rPr>
          <w:t>6</w:t>
        </w:r>
        <w:r>
          <w:rPr>
            <w:noProof/>
            <w:webHidden/>
          </w:rPr>
          <w:fldChar w:fldCharType="end"/>
        </w:r>
      </w:hyperlink>
    </w:p>
    <w:p w14:paraId="2BA12500" w14:textId="31A53302"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10" w:history="1">
        <w:r w:rsidRPr="00C5142F">
          <w:rPr>
            <w:rStyle w:val="Hyperlink"/>
            <w:noProof/>
          </w:rPr>
          <w:t>1.2.a Biểu diễn dưới dạng đại số quan hệ</w:t>
        </w:r>
        <w:r>
          <w:rPr>
            <w:noProof/>
            <w:webHidden/>
          </w:rPr>
          <w:tab/>
        </w:r>
        <w:r>
          <w:rPr>
            <w:noProof/>
            <w:webHidden/>
          </w:rPr>
          <w:fldChar w:fldCharType="begin"/>
        </w:r>
        <w:r>
          <w:rPr>
            <w:noProof/>
            <w:webHidden/>
          </w:rPr>
          <w:instrText xml:space="preserve"> PAGEREF _Toc121592410 \h </w:instrText>
        </w:r>
        <w:r>
          <w:rPr>
            <w:noProof/>
            <w:webHidden/>
          </w:rPr>
        </w:r>
        <w:r>
          <w:rPr>
            <w:noProof/>
            <w:webHidden/>
          </w:rPr>
          <w:fldChar w:fldCharType="separate"/>
        </w:r>
        <w:r>
          <w:rPr>
            <w:noProof/>
            <w:webHidden/>
          </w:rPr>
          <w:t>6</w:t>
        </w:r>
        <w:r>
          <w:rPr>
            <w:noProof/>
            <w:webHidden/>
          </w:rPr>
          <w:fldChar w:fldCharType="end"/>
        </w:r>
      </w:hyperlink>
    </w:p>
    <w:p w14:paraId="60154092" w14:textId="581C498C"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11" w:history="1">
        <w:r w:rsidRPr="00C5142F">
          <w:rPr>
            <w:rStyle w:val="Hyperlink"/>
            <w:noProof/>
          </w:rPr>
          <w:t>1.2.b Tối ưu cây</w:t>
        </w:r>
        <w:r>
          <w:rPr>
            <w:noProof/>
            <w:webHidden/>
          </w:rPr>
          <w:tab/>
        </w:r>
        <w:r>
          <w:rPr>
            <w:noProof/>
            <w:webHidden/>
          </w:rPr>
          <w:fldChar w:fldCharType="begin"/>
        </w:r>
        <w:r>
          <w:rPr>
            <w:noProof/>
            <w:webHidden/>
          </w:rPr>
          <w:instrText xml:space="preserve"> PAGEREF _Toc121592411 \h </w:instrText>
        </w:r>
        <w:r>
          <w:rPr>
            <w:noProof/>
            <w:webHidden/>
          </w:rPr>
        </w:r>
        <w:r>
          <w:rPr>
            <w:noProof/>
            <w:webHidden/>
          </w:rPr>
          <w:fldChar w:fldCharType="separate"/>
        </w:r>
        <w:r>
          <w:rPr>
            <w:noProof/>
            <w:webHidden/>
          </w:rPr>
          <w:t>8</w:t>
        </w:r>
        <w:r>
          <w:rPr>
            <w:noProof/>
            <w:webHidden/>
          </w:rPr>
          <w:fldChar w:fldCharType="end"/>
        </w:r>
      </w:hyperlink>
    </w:p>
    <w:p w14:paraId="2A5B1D7F" w14:textId="3633F89A"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12" w:history="1">
        <w:r w:rsidRPr="00C5142F">
          <w:rPr>
            <w:rStyle w:val="Hyperlink"/>
            <w:noProof/>
          </w:rPr>
          <w:t>1.2.c Viết lại câu tối ưu</w:t>
        </w:r>
        <w:r>
          <w:rPr>
            <w:noProof/>
            <w:webHidden/>
          </w:rPr>
          <w:tab/>
        </w:r>
        <w:r>
          <w:rPr>
            <w:noProof/>
            <w:webHidden/>
          </w:rPr>
          <w:fldChar w:fldCharType="begin"/>
        </w:r>
        <w:r>
          <w:rPr>
            <w:noProof/>
            <w:webHidden/>
          </w:rPr>
          <w:instrText xml:space="preserve"> PAGEREF _Toc121592412 \h </w:instrText>
        </w:r>
        <w:r>
          <w:rPr>
            <w:noProof/>
            <w:webHidden/>
          </w:rPr>
        </w:r>
        <w:r>
          <w:rPr>
            <w:noProof/>
            <w:webHidden/>
          </w:rPr>
          <w:fldChar w:fldCharType="separate"/>
        </w:r>
        <w:r>
          <w:rPr>
            <w:noProof/>
            <w:webHidden/>
          </w:rPr>
          <w:t>11</w:t>
        </w:r>
        <w:r>
          <w:rPr>
            <w:noProof/>
            <w:webHidden/>
          </w:rPr>
          <w:fldChar w:fldCharType="end"/>
        </w:r>
      </w:hyperlink>
    </w:p>
    <w:p w14:paraId="04875FAA" w14:textId="416D3B82" w:rsidR="00C4579B" w:rsidRDefault="00C4579B">
      <w:pPr>
        <w:pStyle w:val="TOC1"/>
        <w:rPr>
          <w:rFonts w:asciiTheme="minorHAnsi" w:eastAsiaTheme="minorEastAsia" w:hAnsiTheme="minorHAnsi" w:cstheme="minorBidi"/>
          <w:b w:val="0"/>
          <w:noProof/>
          <w:sz w:val="22"/>
          <w:szCs w:val="22"/>
        </w:rPr>
      </w:pPr>
      <w:hyperlink w:anchor="_Toc121592413" w:history="1">
        <w:r w:rsidRPr="00C5142F">
          <w:rPr>
            <w:rStyle w:val="Hyperlink"/>
            <w:noProof/>
          </w:rPr>
          <w:t>Phần 2: Tìm hiểu chủ đề Using Dynamic Management Objects</w:t>
        </w:r>
        <w:r>
          <w:rPr>
            <w:noProof/>
            <w:webHidden/>
          </w:rPr>
          <w:tab/>
        </w:r>
        <w:r>
          <w:rPr>
            <w:noProof/>
            <w:webHidden/>
          </w:rPr>
          <w:fldChar w:fldCharType="begin"/>
        </w:r>
        <w:r>
          <w:rPr>
            <w:noProof/>
            <w:webHidden/>
          </w:rPr>
          <w:instrText xml:space="preserve"> PAGEREF _Toc121592413 \h </w:instrText>
        </w:r>
        <w:r>
          <w:rPr>
            <w:noProof/>
            <w:webHidden/>
          </w:rPr>
        </w:r>
        <w:r>
          <w:rPr>
            <w:noProof/>
            <w:webHidden/>
          </w:rPr>
          <w:fldChar w:fldCharType="separate"/>
        </w:r>
        <w:r>
          <w:rPr>
            <w:noProof/>
            <w:webHidden/>
          </w:rPr>
          <w:t>13</w:t>
        </w:r>
        <w:r>
          <w:rPr>
            <w:noProof/>
            <w:webHidden/>
          </w:rPr>
          <w:fldChar w:fldCharType="end"/>
        </w:r>
      </w:hyperlink>
    </w:p>
    <w:p w14:paraId="586DBE05" w14:textId="646EDCA9" w:rsidR="00C4579B" w:rsidRDefault="00C4579B">
      <w:pPr>
        <w:pStyle w:val="TOC2"/>
        <w:tabs>
          <w:tab w:val="right" w:leader="dot" w:pos="8777"/>
        </w:tabs>
        <w:rPr>
          <w:rFonts w:asciiTheme="minorHAnsi" w:eastAsiaTheme="minorEastAsia" w:hAnsiTheme="minorHAnsi" w:cstheme="minorBidi"/>
          <w:noProof/>
          <w:sz w:val="22"/>
          <w:szCs w:val="22"/>
        </w:rPr>
      </w:pPr>
      <w:hyperlink w:anchor="_Toc121592414" w:history="1">
        <w:r w:rsidRPr="00C5142F">
          <w:rPr>
            <w:rStyle w:val="Hyperlink"/>
            <w:noProof/>
          </w:rPr>
          <w:t>2.1 Compatibility Views, Catalog Views, and DMOs</w:t>
        </w:r>
        <w:r>
          <w:rPr>
            <w:noProof/>
            <w:webHidden/>
          </w:rPr>
          <w:tab/>
        </w:r>
        <w:r>
          <w:rPr>
            <w:noProof/>
            <w:webHidden/>
          </w:rPr>
          <w:fldChar w:fldCharType="begin"/>
        </w:r>
        <w:r>
          <w:rPr>
            <w:noProof/>
            <w:webHidden/>
          </w:rPr>
          <w:instrText xml:space="preserve"> PAGEREF _Toc121592414 \h </w:instrText>
        </w:r>
        <w:r>
          <w:rPr>
            <w:noProof/>
            <w:webHidden/>
          </w:rPr>
        </w:r>
        <w:r>
          <w:rPr>
            <w:noProof/>
            <w:webHidden/>
          </w:rPr>
          <w:fldChar w:fldCharType="separate"/>
        </w:r>
        <w:r>
          <w:rPr>
            <w:noProof/>
            <w:webHidden/>
          </w:rPr>
          <w:t>13</w:t>
        </w:r>
        <w:r>
          <w:rPr>
            <w:noProof/>
            <w:webHidden/>
          </w:rPr>
          <w:fldChar w:fldCharType="end"/>
        </w:r>
      </w:hyperlink>
    </w:p>
    <w:p w14:paraId="051FA7AD" w14:textId="1DE3A322" w:rsidR="00C4579B" w:rsidRDefault="00C4579B">
      <w:pPr>
        <w:pStyle w:val="TOC2"/>
        <w:tabs>
          <w:tab w:val="right" w:leader="dot" w:pos="8777"/>
        </w:tabs>
        <w:rPr>
          <w:rFonts w:asciiTheme="minorHAnsi" w:eastAsiaTheme="minorEastAsia" w:hAnsiTheme="minorHAnsi" w:cstheme="minorBidi"/>
          <w:noProof/>
          <w:sz w:val="22"/>
          <w:szCs w:val="22"/>
        </w:rPr>
      </w:pPr>
      <w:hyperlink w:anchor="_Toc121592415" w:history="1">
        <w:r w:rsidRPr="00C5142F">
          <w:rPr>
            <w:rStyle w:val="Hyperlink"/>
            <w:noProof/>
          </w:rPr>
          <w:t>2.2 Quyền và bảo mật trong DMO (DMO Security and Permissions)</w:t>
        </w:r>
        <w:r>
          <w:rPr>
            <w:noProof/>
            <w:webHidden/>
          </w:rPr>
          <w:tab/>
        </w:r>
        <w:r>
          <w:rPr>
            <w:noProof/>
            <w:webHidden/>
          </w:rPr>
          <w:fldChar w:fldCharType="begin"/>
        </w:r>
        <w:r>
          <w:rPr>
            <w:noProof/>
            <w:webHidden/>
          </w:rPr>
          <w:instrText xml:space="preserve"> PAGEREF _Toc121592415 \h </w:instrText>
        </w:r>
        <w:r>
          <w:rPr>
            <w:noProof/>
            <w:webHidden/>
          </w:rPr>
        </w:r>
        <w:r>
          <w:rPr>
            <w:noProof/>
            <w:webHidden/>
          </w:rPr>
          <w:fldChar w:fldCharType="separate"/>
        </w:r>
        <w:r>
          <w:rPr>
            <w:noProof/>
            <w:webHidden/>
          </w:rPr>
          <w:t>19</w:t>
        </w:r>
        <w:r>
          <w:rPr>
            <w:noProof/>
            <w:webHidden/>
          </w:rPr>
          <w:fldChar w:fldCharType="end"/>
        </w:r>
      </w:hyperlink>
    </w:p>
    <w:p w14:paraId="2A7053DE" w14:textId="0FC01AC5" w:rsidR="00C4579B" w:rsidRDefault="00C4579B">
      <w:pPr>
        <w:pStyle w:val="TOC2"/>
        <w:tabs>
          <w:tab w:val="right" w:leader="dot" w:pos="8777"/>
        </w:tabs>
        <w:rPr>
          <w:rFonts w:asciiTheme="minorHAnsi" w:eastAsiaTheme="minorEastAsia" w:hAnsiTheme="minorHAnsi" w:cstheme="minorBidi"/>
          <w:noProof/>
          <w:sz w:val="22"/>
          <w:szCs w:val="22"/>
        </w:rPr>
      </w:pPr>
      <w:hyperlink w:anchor="_Toc121592416" w:history="1">
        <w:r w:rsidRPr="00C5142F">
          <w:rPr>
            <w:rStyle w:val="Hyperlink"/>
            <w:noProof/>
          </w:rPr>
          <w:t>2.3</w:t>
        </w:r>
        <w:r w:rsidRPr="00C5142F">
          <w:rPr>
            <w:rStyle w:val="Hyperlink"/>
            <w:noProof/>
            <w:lang w:val="vi-VN"/>
          </w:rPr>
          <w:t xml:space="preserve"> Cải thiện hiệu suất với (</w:t>
        </w:r>
        <w:r w:rsidRPr="00C5142F">
          <w:rPr>
            <w:rStyle w:val="Hyperlink"/>
            <w:noProof/>
          </w:rPr>
          <w:t>Performance Tuning with DMOs</w:t>
        </w:r>
        <w:r w:rsidRPr="00C5142F">
          <w:rPr>
            <w:rStyle w:val="Hyperlink"/>
            <w:noProof/>
            <w:lang w:val="vi-VN"/>
          </w:rPr>
          <w:t>)</w:t>
        </w:r>
        <w:r>
          <w:rPr>
            <w:noProof/>
            <w:webHidden/>
          </w:rPr>
          <w:tab/>
        </w:r>
        <w:r>
          <w:rPr>
            <w:noProof/>
            <w:webHidden/>
          </w:rPr>
          <w:fldChar w:fldCharType="begin"/>
        </w:r>
        <w:r>
          <w:rPr>
            <w:noProof/>
            <w:webHidden/>
          </w:rPr>
          <w:instrText xml:space="preserve"> PAGEREF _Toc121592416 \h </w:instrText>
        </w:r>
        <w:r>
          <w:rPr>
            <w:noProof/>
            <w:webHidden/>
          </w:rPr>
        </w:r>
        <w:r>
          <w:rPr>
            <w:noProof/>
            <w:webHidden/>
          </w:rPr>
          <w:fldChar w:fldCharType="separate"/>
        </w:r>
        <w:r>
          <w:rPr>
            <w:noProof/>
            <w:webHidden/>
          </w:rPr>
          <w:t>19</w:t>
        </w:r>
        <w:r>
          <w:rPr>
            <w:noProof/>
            <w:webHidden/>
          </w:rPr>
          <w:fldChar w:fldCharType="end"/>
        </w:r>
      </w:hyperlink>
    </w:p>
    <w:p w14:paraId="324E3215" w14:textId="633FF1A8"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17" w:history="1">
        <w:r w:rsidRPr="00C5142F">
          <w:rPr>
            <w:rStyle w:val="Hyperlink"/>
            <w:noProof/>
          </w:rPr>
          <w:t>2.3.a</w:t>
        </w:r>
        <w:r w:rsidRPr="00C5142F">
          <w:rPr>
            <w:rStyle w:val="Hyperlink"/>
            <w:noProof/>
            <w:lang w:val="vi-VN"/>
          </w:rPr>
          <w:t xml:space="preserve"> Điều hướng thông qua các DMOs (</w:t>
        </w:r>
        <w:r w:rsidRPr="00C5142F">
          <w:rPr>
            <w:rStyle w:val="Hyperlink"/>
            <w:noProof/>
          </w:rPr>
          <w:t>Navigating through the DMOs</w:t>
        </w:r>
        <w:r w:rsidRPr="00C5142F">
          <w:rPr>
            <w:rStyle w:val="Hyperlink"/>
            <w:noProof/>
            <w:lang w:val="vi-VN"/>
          </w:rPr>
          <w:t>)</w:t>
        </w:r>
        <w:r>
          <w:rPr>
            <w:noProof/>
            <w:webHidden/>
          </w:rPr>
          <w:tab/>
        </w:r>
        <w:r>
          <w:rPr>
            <w:noProof/>
            <w:webHidden/>
          </w:rPr>
          <w:fldChar w:fldCharType="begin"/>
        </w:r>
        <w:r>
          <w:rPr>
            <w:noProof/>
            <w:webHidden/>
          </w:rPr>
          <w:instrText xml:space="preserve"> PAGEREF _Toc121592417 \h </w:instrText>
        </w:r>
        <w:r>
          <w:rPr>
            <w:noProof/>
            <w:webHidden/>
          </w:rPr>
        </w:r>
        <w:r>
          <w:rPr>
            <w:noProof/>
            <w:webHidden/>
          </w:rPr>
          <w:fldChar w:fldCharType="separate"/>
        </w:r>
        <w:r>
          <w:rPr>
            <w:noProof/>
            <w:webHidden/>
          </w:rPr>
          <w:t>21</w:t>
        </w:r>
        <w:r>
          <w:rPr>
            <w:noProof/>
            <w:webHidden/>
          </w:rPr>
          <w:fldChar w:fldCharType="end"/>
        </w:r>
      </w:hyperlink>
    </w:p>
    <w:p w14:paraId="7CE41F93" w14:textId="389F479F"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18" w:history="1">
        <w:r w:rsidRPr="00C5142F">
          <w:rPr>
            <w:rStyle w:val="Hyperlink"/>
            <w:noProof/>
          </w:rPr>
          <w:t xml:space="preserve">2.3.b Dữ liệu </w:t>
        </w:r>
        <w:r w:rsidRPr="00C5142F">
          <w:rPr>
            <w:rStyle w:val="Hyperlink"/>
            <w:noProof/>
            <w:lang w:val="vi-VN"/>
          </w:rPr>
          <w:t>ngay hiện tại</w:t>
        </w:r>
        <w:r w:rsidRPr="00C5142F">
          <w:rPr>
            <w:rStyle w:val="Hyperlink"/>
            <w:noProof/>
          </w:rPr>
          <w:t xml:space="preserve"> so với dữ liệu tích lũy </w:t>
        </w:r>
        <w:r w:rsidRPr="00C5142F">
          <w:rPr>
            <w:rStyle w:val="Hyperlink"/>
            <w:noProof/>
            <w:lang w:val="vi-VN"/>
          </w:rPr>
          <w:t>(</w:t>
        </w:r>
        <w:r w:rsidRPr="00C5142F">
          <w:rPr>
            <w:rStyle w:val="Hyperlink"/>
            <w:noProof/>
          </w:rPr>
          <w:t>Point-in-time versus cumulative data</w:t>
        </w:r>
        <w:r w:rsidRPr="00C5142F">
          <w:rPr>
            <w:rStyle w:val="Hyperlink"/>
            <w:noProof/>
            <w:lang w:val="vi-VN"/>
          </w:rPr>
          <w:t>)</w:t>
        </w:r>
        <w:r>
          <w:rPr>
            <w:noProof/>
            <w:webHidden/>
          </w:rPr>
          <w:tab/>
        </w:r>
        <w:r>
          <w:rPr>
            <w:noProof/>
            <w:webHidden/>
          </w:rPr>
          <w:fldChar w:fldCharType="begin"/>
        </w:r>
        <w:r>
          <w:rPr>
            <w:noProof/>
            <w:webHidden/>
          </w:rPr>
          <w:instrText xml:space="preserve"> PAGEREF _Toc121592418 \h </w:instrText>
        </w:r>
        <w:r>
          <w:rPr>
            <w:noProof/>
            <w:webHidden/>
          </w:rPr>
        </w:r>
        <w:r>
          <w:rPr>
            <w:noProof/>
            <w:webHidden/>
          </w:rPr>
          <w:fldChar w:fldCharType="separate"/>
        </w:r>
        <w:r>
          <w:rPr>
            <w:noProof/>
            <w:webHidden/>
          </w:rPr>
          <w:t>21</w:t>
        </w:r>
        <w:r>
          <w:rPr>
            <w:noProof/>
            <w:webHidden/>
          </w:rPr>
          <w:fldChar w:fldCharType="end"/>
        </w:r>
      </w:hyperlink>
    </w:p>
    <w:p w14:paraId="569C4356" w14:textId="7867C706"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19" w:history="1">
        <w:r w:rsidRPr="00C5142F">
          <w:rPr>
            <w:rStyle w:val="Hyperlink"/>
            <w:noProof/>
          </w:rPr>
          <w:t xml:space="preserve">2.3.c Cẩn thận với hiệu ứng người theo dõi </w:t>
        </w:r>
        <w:r w:rsidRPr="00C5142F">
          <w:rPr>
            <w:rStyle w:val="Hyperlink"/>
            <w:noProof/>
            <w:lang w:val="vi-VN"/>
          </w:rPr>
          <w:t>(</w:t>
        </w:r>
        <w:r w:rsidRPr="00C5142F">
          <w:rPr>
            <w:rStyle w:val="Hyperlink"/>
            <w:noProof/>
          </w:rPr>
          <w:t>Beware of the watcher effect</w:t>
        </w:r>
        <w:r w:rsidRPr="00C5142F">
          <w:rPr>
            <w:rStyle w:val="Hyperlink"/>
            <w:noProof/>
            <w:lang w:val="vi-VN"/>
          </w:rPr>
          <w:t>)</w:t>
        </w:r>
        <w:r>
          <w:rPr>
            <w:noProof/>
            <w:webHidden/>
          </w:rPr>
          <w:tab/>
        </w:r>
        <w:r>
          <w:rPr>
            <w:noProof/>
            <w:webHidden/>
          </w:rPr>
          <w:fldChar w:fldCharType="begin"/>
        </w:r>
        <w:r>
          <w:rPr>
            <w:noProof/>
            <w:webHidden/>
          </w:rPr>
          <w:instrText xml:space="preserve"> PAGEREF _Toc121592419 \h </w:instrText>
        </w:r>
        <w:r>
          <w:rPr>
            <w:noProof/>
            <w:webHidden/>
          </w:rPr>
        </w:r>
        <w:r>
          <w:rPr>
            <w:noProof/>
            <w:webHidden/>
          </w:rPr>
          <w:fldChar w:fldCharType="separate"/>
        </w:r>
        <w:r>
          <w:rPr>
            <w:noProof/>
            <w:webHidden/>
          </w:rPr>
          <w:t>22</w:t>
        </w:r>
        <w:r>
          <w:rPr>
            <w:noProof/>
            <w:webHidden/>
          </w:rPr>
          <w:fldChar w:fldCharType="end"/>
        </w:r>
      </w:hyperlink>
    </w:p>
    <w:p w14:paraId="43D01AAD" w14:textId="08A7DBD2"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20" w:history="1">
        <w:r w:rsidRPr="00C5142F">
          <w:rPr>
            <w:rStyle w:val="Hyperlink"/>
            <w:noProof/>
          </w:rPr>
          <w:t>2.3.d Sử dụng DMO với các công cụ hiệu suất khác (Using DMOs with other performance tools)</w:t>
        </w:r>
        <w:r>
          <w:rPr>
            <w:noProof/>
            <w:webHidden/>
          </w:rPr>
          <w:tab/>
        </w:r>
        <w:r>
          <w:rPr>
            <w:noProof/>
            <w:webHidden/>
          </w:rPr>
          <w:fldChar w:fldCharType="begin"/>
        </w:r>
        <w:r>
          <w:rPr>
            <w:noProof/>
            <w:webHidden/>
          </w:rPr>
          <w:instrText xml:space="preserve"> PAGEREF _Toc121592420 \h </w:instrText>
        </w:r>
        <w:r>
          <w:rPr>
            <w:noProof/>
            <w:webHidden/>
          </w:rPr>
        </w:r>
        <w:r>
          <w:rPr>
            <w:noProof/>
            <w:webHidden/>
          </w:rPr>
          <w:fldChar w:fldCharType="separate"/>
        </w:r>
        <w:r>
          <w:rPr>
            <w:noProof/>
            <w:webHidden/>
          </w:rPr>
          <w:t>22</w:t>
        </w:r>
        <w:r>
          <w:rPr>
            <w:noProof/>
            <w:webHidden/>
          </w:rPr>
          <w:fldChar w:fldCharType="end"/>
        </w:r>
      </w:hyperlink>
    </w:p>
    <w:p w14:paraId="219C2FEC" w14:textId="57AB935A" w:rsidR="00C4579B" w:rsidRDefault="00C4579B">
      <w:pPr>
        <w:pStyle w:val="TOC1"/>
        <w:rPr>
          <w:rFonts w:asciiTheme="minorHAnsi" w:eastAsiaTheme="minorEastAsia" w:hAnsiTheme="minorHAnsi" w:cstheme="minorBidi"/>
          <w:b w:val="0"/>
          <w:noProof/>
          <w:sz w:val="22"/>
          <w:szCs w:val="22"/>
        </w:rPr>
      </w:pPr>
      <w:hyperlink w:anchor="_Toc121592421" w:history="1">
        <w:r w:rsidRPr="00C5142F">
          <w:rPr>
            <w:rStyle w:val="Hyperlink"/>
            <w:noProof/>
          </w:rPr>
          <w:t>Phần 3: SQL Execution Plan</w:t>
        </w:r>
        <w:r>
          <w:rPr>
            <w:noProof/>
            <w:webHidden/>
          </w:rPr>
          <w:tab/>
        </w:r>
        <w:r>
          <w:rPr>
            <w:noProof/>
            <w:webHidden/>
          </w:rPr>
          <w:fldChar w:fldCharType="begin"/>
        </w:r>
        <w:r>
          <w:rPr>
            <w:noProof/>
            <w:webHidden/>
          </w:rPr>
          <w:instrText xml:space="preserve"> PAGEREF _Toc121592421 \h </w:instrText>
        </w:r>
        <w:r>
          <w:rPr>
            <w:noProof/>
            <w:webHidden/>
          </w:rPr>
        </w:r>
        <w:r>
          <w:rPr>
            <w:noProof/>
            <w:webHidden/>
          </w:rPr>
          <w:fldChar w:fldCharType="separate"/>
        </w:r>
        <w:r>
          <w:rPr>
            <w:noProof/>
            <w:webHidden/>
          </w:rPr>
          <w:t>24</w:t>
        </w:r>
        <w:r>
          <w:rPr>
            <w:noProof/>
            <w:webHidden/>
          </w:rPr>
          <w:fldChar w:fldCharType="end"/>
        </w:r>
      </w:hyperlink>
    </w:p>
    <w:p w14:paraId="7FE738BD" w14:textId="66085E70" w:rsidR="00C4579B" w:rsidRDefault="00C4579B">
      <w:pPr>
        <w:pStyle w:val="TOC2"/>
        <w:tabs>
          <w:tab w:val="right" w:leader="dot" w:pos="8777"/>
        </w:tabs>
        <w:rPr>
          <w:rFonts w:asciiTheme="minorHAnsi" w:eastAsiaTheme="minorEastAsia" w:hAnsiTheme="minorHAnsi" w:cstheme="minorBidi"/>
          <w:noProof/>
          <w:sz w:val="22"/>
          <w:szCs w:val="22"/>
        </w:rPr>
      </w:pPr>
      <w:hyperlink w:anchor="_Toc121592422" w:history="1">
        <w:r w:rsidRPr="00C5142F">
          <w:rPr>
            <w:rStyle w:val="Hyperlink"/>
            <w:noProof/>
          </w:rPr>
          <w:t>3.1 Tìm hiểu</w:t>
        </w:r>
        <w:r>
          <w:rPr>
            <w:noProof/>
            <w:webHidden/>
          </w:rPr>
          <w:tab/>
        </w:r>
        <w:r>
          <w:rPr>
            <w:noProof/>
            <w:webHidden/>
          </w:rPr>
          <w:fldChar w:fldCharType="begin"/>
        </w:r>
        <w:r>
          <w:rPr>
            <w:noProof/>
            <w:webHidden/>
          </w:rPr>
          <w:instrText xml:space="preserve"> PAGEREF _Toc121592422 \h </w:instrText>
        </w:r>
        <w:r>
          <w:rPr>
            <w:noProof/>
            <w:webHidden/>
          </w:rPr>
        </w:r>
        <w:r>
          <w:rPr>
            <w:noProof/>
            <w:webHidden/>
          </w:rPr>
          <w:fldChar w:fldCharType="separate"/>
        </w:r>
        <w:r>
          <w:rPr>
            <w:noProof/>
            <w:webHidden/>
          </w:rPr>
          <w:t>24</w:t>
        </w:r>
        <w:r>
          <w:rPr>
            <w:noProof/>
            <w:webHidden/>
          </w:rPr>
          <w:fldChar w:fldCharType="end"/>
        </w:r>
      </w:hyperlink>
    </w:p>
    <w:p w14:paraId="647899DA" w14:textId="1F7D5044" w:rsidR="00C4579B" w:rsidRDefault="00C4579B">
      <w:pPr>
        <w:pStyle w:val="TOC2"/>
        <w:tabs>
          <w:tab w:val="right" w:leader="dot" w:pos="8777"/>
        </w:tabs>
        <w:rPr>
          <w:rFonts w:asciiTheme="minorHAnsi" w:eastAsiaTheme="minorEastAsia" w:hAnsiTheme="minorHAnsi" w:cstheme="minorBidi"/>
          <w:noProof/>
          <w:sz w:val="22"/>
          <w:szCs w:val="22"/>
        </w:rPr>
      </w:pPr>
      <w:hyperlink w:anchor="_Toc121592423" w:history="1">
        <w:r w:rsidRPr="00C5142F">
          <w:rPr>
            <w:rStyle w:val="Hyperlink"/>
            <w:noProof/>
          </w:rPr>
          <w:t>3.2 Cho ví dụ và tối ưu</w:t>
        </w:r>
        <w:r>
          <w:rPr>
            <w:noProof/>
            <w:webHidden/>
          </w:rPr>
          <w:tab/>
        </w:r>
        <w:r>
          <w:rPr>
            <w:noProof/>
            <w:webHidden/>
          </w:rPr>
          <w:fldChar w:fldCharType="begin"/>
        </w:r>
        <w:r>
          <w:rPr>
            <w:noProof/>
            <w:webHidden/>
          </w:rPr>
          <w:instrText xml:space="preserve"> PAGEREF _Toc121592423 \h </w:instrText>
        </w:r>
        <w:r>
          <w:rPr>
            <w:noProof/>
            <w:webHidden/>
          </w:rPr>
        </w:r>
        <w:r>
          <w:rPr>
            <w:noProof/>
            <w:webHidden/>
          </w:rPr>
          <w:fldChar w:fldCharType="separate"/>
        </w:r>
        <w:r>
          <w:rPr>
            <w:noProof/>
            <w:webHidden/>
          </w:rPr>
          <w:t>26</w:t>
        </w:r>
        <w:r>
          <w:rPr>
            <w:noProof/>
            <w:webHidden/>
          </w:rPr>
          <w:fldChar w:fldCharType="end"/>
        </w:r>
      </w:hyperlink>
    </w:p>
    <w:p w14:paraId="01B32F51" w14:textId="68485DE5" w:rsidR="00C4579B" w:rsidRDefault="00C4579B">
      <w:pPr>
        <w:pStyle w:val="TOC1"/>
        <w:rPr>
          <w:rFonts w:asciiTheme="minorHAnsi" w:eastAsiaTheme="minorEastAsia" w:hAnsiTheme="minorHAnsi" w:cstheme="minorBidi"/>
          <w:b w:val="0"/>
          <w:noProof/>
          <w:sz w:val="22"/>
          <w:szCs w:val="22"/>
        </w:rPr>
      </w:pPr>
      <w:hyperlink w:anchor="_Toc121592424" w:history="1">
        <w:r w:rsidRPr="00C5142F">
          <w:rPr>
            <w:rStyle w:val="Hyperlink"/>
            <w:noProof/>
          </w:rPr>
          <w:t>Phần 4: Mô tả thuật toán và sử dụng Python để mô phỏng</w:t>
        </w:r>
        <w:r>
          <w:rPr>
            <w:noProof/>
            <w:webHidden/>
          </w:rPr>
          <w:tab/>
        </w:r>
        <w:r>
          <w:rPr>
            <w:noProof/>
            <w:webHidden/>
          </w:rPr>
          <w:fldChar w:fldCharType="begin"/>
        </w:r>
        <w:r>
          <w:rPr>
            <w:noProof/>
            <w:webHidden/>
          </w:rPr>
          <w:instrText xml:space="preserve"> PAGEREF _Toc121592424 \h </w:instrText>
        </w:r>
        <w:r>
          <w:rPr>
            <w:noProof/>
            <w:webHidden/>
          </w:rPr>
        </w:r>
        <w:r>
          <w:rPr>
            <w:noProof/>
            <w:webHidden/>
          </w:rPr>
          <w:fldChar w:fldCharType="separate"/>
        </w:r>
        <w:r>
          <w:rPr>
            <w:noProof/>
            <w:webHidden/>
          </w:rPr>
          <w:t>35</w:t>
        </w:r>
        <w:r>
          <w:rPr>
            <w:noProof/>
            <w:webHidden/>
          </w:rPr>
          <w:fldChar w:fldCharType="end"/>
        </w:r>
      </w:hyperlink>
    </w:p>
    <w:p w14:paraId="522AF836" w14:textId="4E9E68A8" w:rsidR="00C4579B" w:rsidRDefault="00C4579B">
      <w:pPr>
        <w:pStyle w:val="TOC2"/>
        <w:tabs>
          <w:tab w:val="right" w:leader="dot" w:pos="8777"/>
        </w:tabs>
        <w:rPr>
          <w:rFonts w:asciiTheme="minorHAnsi" w:eastAsiaTheme="minorEastAsia" w:hAnsiTheme="minorHAnsi" w:cstheme="minorBidi"/>
          <w:noProof/>
          <w:sz w:val="22"/>
          <w:szCs w:val="22"/>
        </w:rPr>
      </w:pPr>
      <w:hyperlink w:anchor="_Toc121592425" w:history="1">
        <w:r w:rsidRPr="00C5142F">
          <w:rPr>
            <w:rStyle w:val="Hyperlink"/>
            <w:noProof/>
          </w:rPr>
          <w:t>4.1 Cây B Tree</w:t>
        </w:r>
        <w:r>
          <w:rPr>
            <w:noProof/>
            <w:webHidden/>
          </w:rPr>
          <w:tab/>
        </w:r>
        <w:r>
          <w:rPr>
            <w:noProof/>
            <w:webHidden/>
          </w:rPr>
          <w:fldChar w:fldCharType="begin"/>
        </w:r>
        <w:r>
          <w:rPr>
            <w:noProof/>
            <w:webHidden/>
          </w:rPr>
          <w:instrText xml:space="preserve"> PAGEREF _Toc121592425 \h </w:instrText>
        </w:r>
        <w:r>
          <w:rPr>
            <w:noProof/>
            <w:webHidden/>
          </w:rPr>
        </w:r>
        <w:r>
          <w:rPr>
            <w:noProof/>
            <w:webHidden/>
          </w:rPr>
          <w:fldChar w:fldCharType="separate"/>
        </w:r>
        <w:r>
          <w:rPr>
            <w:noProof/>
            <w:webHidden/>
          </w:rPr>
          <w:t>35</w:t>
        </w:r>
        <w:r>
          <w:rPr>
            <w:noProof/>
            <w:webHidden/>
          </w:rPr>
          <w:fldChar w:fldCharType="end"/>
        </w:r>
      </w:hyperlink>
    </w:p>
    <w:p w14:paraId="55811BE4" w14:textId="59461F55"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26" w:history="1">
        <w:r w:rsidRPr="00C5142F">
          <w:rPr>
            <w:rStyle w:val="Hyperlink"/>
            <w:noProof/>
          </w:rPr>
          <w:t>4.1.a Mô tả thuật toán</w:t>
        </w:r>
        <w:r>
          <w:rPr>
            <w:noProof/>
            <w:webHidden/>
          </w:rPr>
          <w:tab/>
        </w:r>
        <w:r>
          <w:rPr>
            <w:noProof/>
            <w:webHidden/>
          </w:rPr>
          <w:fldChar w:fldCharType="begin"/>
        </w:r>
        <w:r>
          <w:rPr>
            <w:noProof/>
            <w:webHidden/>
          </w:rPr>
          <w:instrText xml:space="preserve"> PAGEREF _Toc121592426 \h </w:instrText>
        </w:r>
        <w:r>
          <w:rPr>
            <w:noProof/>
            <w:webHidden/>
          </w:rPr>
        </w:r>
        <w:r>
          <w:rPr>
            <w:noProof/>
            <w:webHidden/>
          </w:rPr>
          <w:fldChar w:fldCharType="separate"/>
        </w:r>
        <w:r>
          <w:rPr>
            <w:noProof/>
            <w:webHidden/>
          </w:rPr>
          <w:t>36</w:t>
        </w:r>
        <w:r>
          <w:rPr>
            <w:noProof/>
            <w:webHidden/>
          </w:rPr>
          <w:fldChar w:fldCharType="end"/>
        </w:r>
      </w:hyperlink>
    </w:p>
    <w:p w14:paraId="5517D65D" w14:textId="1E0A5540"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27" w:history="1">
        <w:r w:rsidRPr="00C5142F">
          <w:rPr>
            <w:rStyle w:val="Hyperlink"/>
            <w:noProof/>
          </w:rPr>
          <w:t>4.1.b Mô phỏng</w:t>
        </w:r>
        <w:r>
          <w:rPr>
            <w:noProof/>
            <w:webHidden/>
          </w:rPr>
          <w:tab/>
        </w:r>
        <w:r>
          <w:rPr>
            <w:noProof/>
            <w:webHidden/>
          </w:rPr>
          <w:fldChar w:fldCharType="begin"/>
        </w:r>
        <w:r>
          <w:rPr>
            <w:noProof/>
            <w:webHidden/>
          </w:rPr>
          <w:instrText xml:space="preserve"> PAGEREF _Toc121592427 \h </w:instrText>
        </w:r>
        <w:r>
          <w:rPr>
            <w:noProof/>
            <w:webHidden/>
          </w:rPr>
        </w:r>
        <w:r>
          <w:rPr>
            <w:noProof/>
            <w:webHidden/>
          </w:rPr>
          <w:fldChar w:fldCharType="separate"/>
        </w:r>
        <w:r>
          <w:rPr>
            <w:noProof/>
            <w:webHidden/>
          </w:rPr>
          <w:t>49</w:t>
        </w:r>
        <w:r>
          <w:rPr>
            <w:noProof/>
            <w:webHidden/>
          </w:rPr>
          <w:fldChar w:fldCharType="end"/>
        </w:r>
      </w:hyperlink>
    </w:p>
    <w:p w14:paraId="0E879424" w14:textId="6AB688D6" w:rsidR="00C4579B" w:rsidRDefault="00C4579B">
      <w:pPr>
        <w:pStyle w:val="TOC2"/>
        <w:tabs>
          <w:tab w:val="right" w:leader="dot" w:pos="8777"/>
        </w:tabs>
        <w:rPr>
          <w:rFonts w:asciiTheme="minorHAnsi" w:eastAsiaTheme="minorEastAsia" w:hAnsiTheme="minorHAnsi" w:cstheme="minorBidi"/>
          <w:noProof/>
          <w:sz w:val="22"/>
          <w:szCs w:val="22"/>
        </w:rPr>
      </w:pPr>
      <w:hyperlink w:anchor="_Toc121592428" w:history="1">
        <w:r w:rsidRPr="00C5142F">
          <w:rPr>
            <w:rStyle w:val="Hyperlink"/>
            <w:noProof/>
          </w:rPr>
          <w:t>4.2 Cây B</w:t>
        </w:r>
        <w:r w:rsidRPr="00C5142F">
          <w:rPr>
            <w:rStyle w:val="Hyperlink"/>
            <w:noProof/>
            <w:vertAlign w:val="superscript"/>
          </w:rPr>
          <w:t>+</w:t>
        </w:r>
        <w:r w:rsidRPr="00C5142F">
          <w:rPr>
            <w:rStyle w:val="Hyperlink"/>
            <w:noProof/>
          </w:rPr>
          <w:t xml:space="preserve"> Tree</w:t>
        </w:r>
        <w:r>
          <w:rPr>
            <w:noProof/>
            <w:webHidden/>
          </w:rPr>
          <w:tab/>
        </w:r>
        <w:r>
          <w:rPr>
            <w:noProof/>
            <w:webHidden/>
          </w:rPr>
          <w:fldChar w:fldCharType="begin"/>
        </w:r>
        <w:r>
          <w:rPr>
            <w:noProof/>
            <w:webHidden/>
          </w:rPr>
          <w:instrText xml:space="preserve"> PAGEREF _Toc121592428 \h </w:instrText>
        </w:r>
        <w:r>
          <w:rPr>
            <w:noProof/>
            <w:webHidden/>
          </w:rPr>
        </w:r>
        <w:r>
          <w:rPr>
            <w:noProof/>
            <w:webHidden/>
          </w:rPr>
          <w:fldChar w:fldCharType="separate"/>
        </w:r>
        <w:r>
          <w:rPr>
            <w:noProof/>
            <w:webHidden/>
          </w:rPr>
          <w:t>51</w:t>
        </w:r>
        <w:r>
          <w:rPr>
            <w:noProof/>
            <w:webHidden/>
          </w:rPr>
          <w:fldChar w:fldCharType="end"/>
        </w:r>
      </w:hyperlink>
    </w:p>
    <w:p w14:paraId="024AE134" w14:textId="4A85B996"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29" w:history="1">
        <w:r w:rsidRPr="00C5142F">
          <w:rPr>
            <w:rStyle w:val="Hyperlink"/>
            <w:noProof/>
          </w:rPr>
          <w:t>4.2.a Mô tả thuật toán</w:t>
        </w:r>
        <w:r>
          <w:rPr>
            <w:noProof/>
            <w:webHidden/>
          </w:rPr>
          <w:tab/>
        </w:r>
        <w:r>
          <w:rPr>
            <w:noProof/>
            <w:webHidden/>
          </w:rPr>
          <w:fldChar w:fldCharType="begin"/>
        </w:r>
        <w:r>
          <w:rPr>
            <w:noProof/>
            <w:webHidden/>
          </w:rPr>
          <w:instrText xml:space="preserve"> PAGEREF _Toc121592429 \h </w:instrText>
        </w:r>
        <w:r>
          <w:rPr>
            <w:noProof/>
            <w:webHidden/>
          </w:rPr>
        </w:r>
        <w:r>
          <w:rPr>
            <w:noProof/>
            <w:webHidden/>
          </w:rPr>
          <w:fldChar w:fldCharType="separate"/>
        </w:r>
        <w:r>
          <w:rPr>
            <w:noProof/>
            <w:webHidden/>
          </w:rPr>
          <w:t>53</w:t>
        </w:r>
        <w:r>
          <w:rPr>
            <w:noProof/>
            <w:webHidden/>
          </w:rPr>
          <w:fldChar w:fldCharType="end"/>
        </w:r>
      </w:hyperlink>
    </w:p>
    <w:p w14:paraId="0DAE3D3E" w14:textId="68015606" w:rsidR="00C4579B" w:rsidRDefault="00C4579B">
      <w:pPr>
        <w:pStyle w:val="TOC3"/>
        <w:tabs>
          <w:tab w:val="right" w:leader="dot" w:pos="8777"/>
        </w:tabs>
        <w:rPr>
          <w:rFonts w:asciiTheme="minorHAnsi" w:eastAsiaTheme="minorEastAsia" w:hAnsiTheme="minorHAnsi" w:cstheme="minorBidi"/>
          <w:noProof/>
          <w:sz w:val="22"/>
          <w:szCs w:val="22"/>
        </w:rPr>
      </w:pPr>
      <w:hyperlink w:anchor="_Toc121592430" w:history="1">
        <w:r w:rsidRPr="00C5142F">
          <w:rPr>
            <w:rStyle w:val="Hyperlink"/>
            <w:noProof/>
          </w:rPr>
          <w:t>4.2.b Mô phỏng</w:t>
        </w:r>
        <w:r>
          <w:rPr>
            <w:noProof/>
            <w:webHidden/>
          </w:rPr>
          <w:tab/>
        </w:r>
        <w:r>
          <w:rPr>
            <w:noProof/>
            <w:webHidden/>
          </w:rPr>
          <w:fldChar w:fldCharType="begin"/>
        </w:r>
        <w:r>
          <w:rPr>
            <w:noProof/>
            <w:webHidden/>
          </w:rPr>
          <w:instrText xml:space="preserve"> PAGEREF _Toc121592430 \h </w:instrText>
        </w:r>
        <w:r>
          <w:rPr>
            <w:noProof/>
            <w:webHidden/>
          </w:rPr>
        </w:r>
        <w:r>
          <w:rPr>
            <w:noProof/>
            <w:webHidden/>
          </w:rPr>
          <w:fldChar w:fldCharType="separate"/>
        </w:r>
        <w:r>
          <w:rPr>
            <w:noProof/>
            <w:webHidden/>
          </w:rPr>
          <w:t>62</w:t>
        </w:r>
        <w:r>
          <w:rPr>
            <w:noProof/>
            <w:webHidden/>
          </w:rPr>
          <w:fldChar w:fldCharType="end"/>
        </w:r>
      </w:hyperlink>
    </w:p>
    <w:p w14:paraId="70703396" w14:textId="6640F0E0" w:rsidR="00C4579B" w:rsidRDefault="00C4579B">
      <w:pPr>
        <w:pStyle w:val="TOC2"/>
        <w:tabs>
          <w:tab w:val="right" w:leader="dot" w:pos="8777"/>
        </w:tabs>
        <w:rPr>
          <w:rFonts w:asciiTheme="minorHAnsi" w:eastAsiaTheme="minorEastAsia" w:hAnsiTheme="minorHAnsi" w:cstheme="minorBidi"/>
          <w:noProof/>
          <w:sz w:val="22"/>
          <w:szCs w:val="22"/>
        </w:rPr>
      </w:pPr>
      <w:hyperlink w:anchor="_Toc121592431" w:history="1">
        <w:r w:rsidRPr="00C5142F">
          <w:rPr>
            <w:rStyle w:val="Hyperlink"/>
            <w:noProof/>
          </w:rPr>
          <w:t>4.3 So sánh B Tree và B+ Tree</w:t>
        </w:r>
        <w:r>
          <w:rPr>
            <w:noProof/>
            <w:webHidden/>
          </w:rPr>
          <w:tab/>
        </w:r>
        <w:r>
          <w:rPr>
            <w:noProof/>
            <w:webHidden/>
          </w:rPr>
          <w:fldChar w:fldCharType="begin"/>
        </w:r>
        <w:r>
          <w:rPr>
            <w:noProof/>
            <w:webHidden/>
          </w:rPr>
          <w:instrText xml:space="preserve"> PAGEREF _Toc121592431 \h </w:instrText>
        </w:r>
        <w:r>
          <w:rPr>
            <w:noProof/>
            <w:webHidden/>
          </w:rPr>
        </w:r>
        <w:r>
          <w:rPr>
            <w:noProof/>
            <w:webHidden/>
          </w:rPr>
          <w:fldChar w:fldCharType="separate"/>
        </w:r>
        <w:r>
          <w:rPr>
            <w:noProof/>
            <w:webHidden/>
          </w:rPr>
          <w:t>63</w:t>
        </w:r>
        <w:r>
          <w:rPr>
            <w:noProof/>
            <w:webHidden/>
          </w:rPr>
          <w:fldChar w:fldCharType="end"/>
        </w:r>
      </w:hyperlink>
    </w:p>
    <w:p w14:paraId="1B77FDF3" w14:textId="64B6D653" w:rsidR="00C4579B" w:rsidRDefault="00C4579B">
      <w:pPr>
        <w:pStyle w:val="TOC1"/>
        <w:rPr>
          <w:rFonts w:asciiTheme="minorHAnsi" w:eastAsiaTheme="minorEastAsia" w:hAnsiTheme="minorHAnsi" w:cstheme="minorBidi"/>
          <w:b w:val="0"/>
          <w:noProof/>
          <w:sz w:val="22"/>
          <w:szCs w:val="22"/>
        </w:rPr>
      </w:pPr>
      <w:hyperlink w:anchor="_Toc121592432" w:history="1">
        <w:r w:rsidRPr="00C5142F">
          <w:rPr>
            <w:rStyle w:val="Hyperlink"/>
            <w:noProof/>
          </w:rPr>
          <w:t>Phần 5: Tự đánh giá</w:t>
        </w:r>
        <w:r>
          <w:rPr>
            <w:noProof/>
            <w:webHidden/>
          </w:rPr>
          <w:tab/>
        </w:r>
        <w:r>
          <w:rPr>
            <w:noProof/>
            <w:webHidden/>
          </w:rPr>
          <w:fldChar w:fldCharType="begin"/>
        </w:r>
        <w:r>
          <w:rPr>
            <w:noProof/>
            <w:webHidden/>
          </w:rPr>
          <w:instrText xml:space="preserve"> PAGEREF _Toc121592432 \h </w:instrText>
        </w:r>
        <w:r>
          <w:rPr>
            <w:noProof/>
            <w:webHidden/>
          </w:rPr>
        </w:r>
        <w:r>
          <w:rPr>
            <w:noProof/>
            <w:webHidden/>
          </w:rPr>
          <w:fldChar w:fldCharType="separate"/>
        </w:r>
        <w:r>
          <w:rPr>
            <w:noProof/>
            <w:webHidden/>
          </w:rPr>
          <w:t>64</w:t>
        </w:r>
        <w:r>
          <w:rPr>
            <w:noProof/>
            <w:webHidden/>
          </w:rPr>
          <w:fldChar w:fldCharType="end"/>
        </w:r>
      </w:hyperlink>
    </w:p>
    <w:p w14:paraId="655621E0" w14:textId="0F584D99" w:rsidR="00C4579B" w:rsidRDefault="00C4579B">
      <w:pPr>
        <w:pStyle w:val="TOC1"/>
        <w:rPr>
          <w:rFonts w:asciiTheme="minorHAnsi" w:eastAsiaTheme="minorEastAsia" w:hAnsiTheme="minorHAnsi" w:cstheme="minorBidi"/>
          <w:b w:val="0"/>
          <w:noProof/>
          <w:sz w:val="22"/>
          <w:szCs w:val="22"/>
        </w:rPr>
      </w:pPr>
      <w:hyperlink w:anchor="_Toc121592433" w:history="1">
        <w:r w:rsidRPr="00C5142F">
          <w:rPr>
            <w:rStyle w:val="Hyperlink"/>
            <w:noProof/>
          </w:rPr>
          <w:t>TÀI LIỆU THAM KHẢO</w:t>
        </w:r>
        <w:r>
          <w:rPr>
            <w:noProof/>
            <w:webHidden/>
          </w:rPr>
          <w:tab/>
        </w:r>
        <w:r>
          <w:rPr>
            <w:noProof/>
            <w:webHidden/>
          </w:rPr>
          <w:fldChar w:fldCharType="begin"/>
        </w:r>
        <w:r>
          <w:rPr>
            <w:noProof/>
            <w:webHidden/>
          </w:rPr>
          <w:instrText xml:space="preserve"> PAGEREF _Toc121592433 \h </w:instrText>
        </w:r>
        <w:r>
          <w:rPr>
            <w:noProof/>
            <w:webHidden/>
          </w:rPr>
        </w:r>
        <w:r>
          <w:rPr>
            <w:noProof/>
            <w:webHidden/>
          </w:rPr>
          <w:fldChar w:fldCharType="separate"/>
        </w:r>
        <w:r>
          <w:rPr>
            <w:noProof/>
            <w:webHidden/>
          </w:rPr>
          <w:t>66</w:t>
        </w:r>
        <w:r>
          <w:rPr>
            <w:noProof/>
            <w:webHidden/>
          </w:rPr>
          <w:fldChar w:fldCharType="end"/>
        </w:r>
      </w:hyperlink>
    </w:p>
    <w:p w14:paraId="5268CB08" w14:textId="345E7CF8" w:rsidR="00860184" w:rsidRPr="005A7D2D" w:rsidRDefault="0062596C">
      <w:pPr>
        <w:spacing w:after="200" w:line="276" w:lineRule="auto"/>
        <w:rPr>
          <w:sz w:val="26"/>
          <w:szCs w:val="26"/>
          <w:vertAlign w:val="superscript"/>
        </w:rPr>
      </w:pPr>
      <w:r>
        <w:rPr>
          <w:sz w:val="26"/>
          <w:lang w:val="vi-VN"/>
        </w:rPr>
        <w:fldChar w:fldCharType="end"/>
      </w:r>
    </w:p>
    <w:p w14:paraId="1941C0A9" w14:textId="77777777" w:rsidR="00860184" w:rsidRDefault="00860184">
      <w:pPr>
        <w:spacing w:after="200" w:line="276" w:lineRule="auto"/>
        <w:rPr>
          <w:sz w:val="26"/>
          <w:szCs w:val="26"/>
        </w:rPr>
      </w:pPr>
    </w:p>
    <w:p w14:paraId="0A88C334" w14:textId="77777777" w:rsidR="007E6AB9" w:rsidRDefault="007E6AB9">
      <w:pPr>
        <w:spacing w:after="200" w:line="276" w:lineRule="auto"/>
        <w:rPr>
          <w:sz w:val="26"/>
          <w:szCs w:val="26"/>
        </w:rPr>
      </w:pPr>
      <w:r>
        <w:rPr>
          <w:sz w:val="26"/>
          <w:szCs w:val="26"/>
        </w:rPr>
        <w:br w:type="page"/>
      </w:r>
    </w:p>
    <w:p w14:paraId="3BB55105" w14:textId="77777777" w:rsidR="007E6AB9" w:rsidRPr="006945F6" w:rsidRDefault="007B1A23" w:rsidP="009F1F82">
      <w:pPr>
        <w:pStyle w:val="Tiucctrangmu"/>
        <w:outlineLvl w:val="0"/>
      </w:pPr>
      <w:bookmarkStart w:id="9" w:name="_Toc387692909"/>
      <w:bookmarkStart w:id="10" w:name="_Toc76147059"/>
      <w:bookmarkStart w:id="11" w:name="_Toc121592401"/>
      <w:r w:rsidRPr="006945F6">
        <w:lastRenderedPageBreak/>
        <w:t>DANH MỤC HÌNH VẼ</w:t>
      </w:r>
      <w:bookmarkEnd w:id="9"/>
      <w:bookmarkEnd w:id="10"/>
      <w:bookmarkEnd w:id="11"/>
    </w:p>
    <w:p w14:paraId="4BE07DEC" w14:textId="7BCC6A05" w:rsidR="00C4579B" w:rsidRDefault="00AF39EA">
      <w:pPr>
        <w:pStyle w:val="TableofFigures"/>
        <w:tabs>
          <w:tab w:val="right" w:pos="8777"/>
        </w:tabs>
        <w:rPr>
          <w:rFonts w:asciiTheme="minorHAnsi" w:eastAsiaTheme="minorEastAsia" w:hAnsiTheme="minorHAnsi" w:cstheme="minorBidi"/>
          <w:b w:val="0"/>
          <w:noProof/>
          <w:sz w:val="22"/>
          <w:szCs w:val="22"/>
        </w:rPr>
      </w:pPr>
      <w:r>
        <w:rPr>
          <w:sz w:val="24"/>
          <w:szCs w:val="26"/>
        </w:rPr>
        <w:fldChar w:fldCharType="begin"/>
      </w:r>
      <w:r>
        <w:rPr>
          <w:szCs w:val="26"/>
        </w:rPr>
        <w:instrText xml:space="preserve"> TOC \h \z \c "Hình" </w:instrText>
      </w:r>
      <w:r>
        <w:rPr>
          <w:sz w:val="24"/>
          <w:szCs w:val="26"/>
        </w:rPr>
        <w:fldChar w:fldCharType="separate"/>
      </w:r>
      <w:hyperlink w:anchor="_Toc121592305" w:history="1">
        <w:r w:rsidR="00C4579B" w:rsidRPr="0058465E">
          <w:rPr>
            <w:rStyle w:val="Hyperlink"/>
            <w:noProof/>
          </w:rPr>
          <w:t>Hình 1 Câu query chưa tối ưu hóa của tình huống 1</w:t>
        </w:r>
        <w:r w:rsidR="00C4579B">
          <w:rPr>
            <w:noProof/>
            <w:webHidden/>
          </w:rPr>
          <w:tab/>
        </w:r>
        <w:r w:rsidR="00C4579B">
          <w:rPr>
            <w:noProof/>
            <w:webHidden/>
          </w:rPr>
          <w:fldChar w:fldCharType="begin"/>
        </w:r>
        <w:r w:rsidR="00C4579B">
          <w:rPr>
            <w:noProof/>
            <w:webHidden/>
          </w:rPr>
          <w:instrText xml:space="preserve"> PAGEREF _Toc121592305 \h </w:instrText>
        </w:r>
        <w:r w:rsidR="00C4579B">
          <w:rPr>
            <w:noProof/>
            <w:webHidden/>
          </w:rPr>
        </w:r>
        <w:r w:rsidR="00C4579B">
          <w:rPr>
            <w:noProof/>
            <w:webHidden/>
          </w:rPr>
          <w:fldChar w:fldCharType="separate"/>
        </w:r>
        <w:r w:rsidR="00C4579B">
          <w:rPr>
            <w:noProof/>
            <w:webHidden/>
          </w:rPr>
          <w:t>1</w:t>
        </w:r>
        <w:r w:rsidR="00C4579B">
          <w:rPr>
            <w:noProof/>
            <w:webHidden/>
          </w:rPr>
          <w:fldChar w:fldCharType="end"/>
        </w:r>
      </w:hyperlink>
    </w:p>
    <w:p w14:paraId="7E4BAB23" w14:textId="072C23EA"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06" w:history="1">
        <w:r w:rsidRPr="0058465E">
          <w:rPr>
            <w:rStyle w:val="Hyperlink"/>
            <w:noProof/>
          </w:rPr>
          <w:t>Hình 2 Cây đại số quan hệ chưa tối ưu của tình huống 1</w:t>
        </w:r>
        <w:r>
          <w:rPr>
            <w:noProof/>
            <w:webHidden/>
          </w:rPr>
          <w:tab/>
        </w:r>
        <w:r>
          <w:rPr>
            <w:noProof/>
            <w:webHidden/>
          </w:rPr>
          <w:fldChar w:fldCharType="begin"/>
        </w:r>
        <w:r>
          <w:rPr>
            <w:noProof/>
            <w:webHidden/>
          </w:rPr>
          <w:instrText xml:space="preserve"> PAGEREF _Toc121592306 \h </w:instrText>
        </w:r>
        <w:r>
          <w:rPr>
            <w:noProof/>
            <w:webHidden/>
          </w:rPr>
        </w:r>
        <w:r>
          <w:rPr>
            <w:noProof/>
            <w:webHidden/>
          </w:rPr>
          <w:fldChar w:fldCharType="separate"/>
        </w:r>
        <w:r>
          <w:rPr>
            <w:noProof/>
            <w:webHidden/>
          </w:rPr>
          <w:t>2</w:t>
        </w:r>
        <w:r>
          <w:rPr>
            <w:noProof/>
            <w:webHidden/>
          </w:rPr>
          <w:fldChar w:fldCharType="end"/>
        </w:r>
      </w:hyperlink>
    </w:p>
    <w:p w14:paraId="37F146D7" w14:textId="29C1418A"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07" w:history="1">
        <w:r w:rsidRPr="0058465E">
          <w:rPr>
            <w:rStyle w:val="Hyperlink"/>
            <w:noProof/>
          </w:rPr>
          <w:t>Hình 3 Tối ưu bảng class</w:t>
        </w:r>
        <w:r>
          <w:rPr>
            <w:noProof/>
            <w:webHidden/>
          </w:rPr>
          <w:tab/>
        </w:r>
        <w:r>
          <w:rPr>
            <w:noProof/>
            <w:webHidden/>
          </w:rPr>
          <w:fldChar w:fldCharType="begin"/>
        </w:r>
        <w:r>
          <w:rPr>
            <w:noProof/>
            <w:webHidden/>
          </w:rPr>
          <w:instrText xml:space="preserve"> PAGEREF _Toc121592307 \h </w:instrText>
        </w:r>
        <w:r>
          <w:rPr>
            <w:noProof/>
            <w:webHidden/>
          </w:rPr>
        </w:r>
        <w:r>
          <w:rPr>
            <w:noProof/>
            <w:webHidden/>
          </w:rPr>
          <w:fldChar w:fldCharType="separate"/>
        </w:r>
        <w:r>
          <w:rPr>
            <w:noProof/>
            <w:webHidden/>
          </w:rPr>
          <w:t>2</w:t>
        </w:r>
        <w:r>
          <w:rPr>
            <w:noProof/>
            <w:webHidden/>
          </w:rPr>
          <w:fldChar w:fldCharType="end"/>
        </w:r>
      </w:hyperlink>
    </w:p>
    <w:p w14:paraId="3E3779F3" w14:textId="59C6C1F7"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08" w:history="1">
        <w:r w:rsidRPr="0058465E">
          <w:rPr>
            <w:rStyle w:val="Hyperlink"/>
            <w:noProof/>
          </w:rPr>
          <w:t>Hình 4 Tối ưu trên bảng student</w:t>
        </w:r>
        <w:r>
          <w:rPr>
            <w:noProof/>
            <w:webHidden/>
          </w:rPr>
          <w:tab/>
        </w:r>
        <w:r>
          <w:rPr>
            <w:noProof/>
            <w:webHidden/>
          </w:rPr>
          <w:fldChar w:fldCharType="begin"/>
        </w:r>
        <w:r>
          <w:rPr>
            <w:noProof/>
            <w:webHidden/>
          </w:rPr>
          <w:instrText xml:space="preserve"> PAGEREF _Toc121592308 \h </w:instrText>
        </w:r>
        <w:r>
          <w:rPr>
            <w:noProof/>
            <w:webHidden/>
          </w:rPr>
        </w:r>
        <w:r>
          <w:rPr>
            <w:noProof/>
            <w:webHidden/>
          </w:rPr>
          <w:fldChar w:fldCharType="separate"/>
        </w:r>
        <w:r>
          <w:rPr>
            <w:noProof/>
            <w:webHidden/>
          </w:rPr>
          <w:t>3</w:t>
        </w:r>
        <w:r>
          <w:rPr>
            <w:noProof/>
            <w:webHidden/>
          </w:rPr>
          <w:fldChar w:fldCharType="end"/>
        </w:r>
      </w:hyperlink>
    </w:p>
    <w:p w14:paraId="714E42EE" w14:textId="022EA04F"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09" w:history="1">
        <w:r w:rsidRPr="0058465E">
          <w:rPr>
            <w:rStyle w:val="Hyperlink"/>
            <w:noProof/>
          </w:rPr>
          <w:t>Hình 5 Tối ưu trên bảng registration</w:t>
        </w:r>
        <w:r>
          <w:rPr>
            <w:noProof/>
            <w:webHidden/>
          </w:rPr>
          <w:tab/>
        </w:r>
        <w:r>
          <w:rPr>
            <w:noProof/>
            <w:webHidden/>
          </w:rPr>
          <w:fldChar w:fldCharType="begin"/>
        </w:r>
        <w:r>
          <w:rPr>
            <w:noProof/>
            <w:webHidden/>
          </w:rPr>
          <w:instrText xml:space="preserve"> PAGEREF _Toc121592309 \h </w:instrText>
        </w:r>
        <w:r>
          <w:rPr>
            <w:noProof/>
            <w:webHidden/>
          </w:rPr>
        </w:r>
        <w:r>
          <w:rPr>
            <w:noProof/>
            <w:webHidden/>
          </w:rPr>
          <w:fldChar w:fldCharType="separate"/>
        </w:r>
        <w:r>
          <w:rPr>
            <w:noProof/>
            <w:webHidden/>
          </w:rPr>
          <w:t>3</w:t>
        </w:r>
        <w:r>
          <w:rPr>
            <w:noProof/>
            <w:webHidden/>
          </w:rPr>
          <w:fldChar w:fldCharType="end"/>
        </w:r>
      </w:hyperlink>
    </w:p>
    <w:p w14:paraId="626A94A0" w14:textId="77171D24"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10" w:history="1">
        <w:r w:rsidRPr="0058465E">
          <w:rPr>
            <w:rStyle w:val="Hyperlink"/>
            <w:noProof/>
          </w:rPr>
          <w:t>Hình 6 Cây query đã tối ưu tình huống 1</w:t>
        </w:r>
        <w:r>
          <w:rPr>
            <w:noProof/>
            <w:webHidden/>
          </w:rPr>
          <w:tab/>
        </w:r>
        <w:r>
          <w:rPr>
            <w:noProof/>
            <w:webHidden/>
          </w:rPr>
          <w:fldChar w:fldCharType="begin"/>
        </w:r>
        <w:r>
          <w:rPr>
            <w:noProof/>
            <w:webHidden/>
          </w:rPr>
          <w:instrText xml:space="preserve"> PAGEREF _Toc121592310 \h </w:instrText>
        </w:r>
        <w:r>
          <w:rPr>
            <w:noProof/>
            <w:webHidden/>
          </w:rPr>
        </w:r>
        <w:r>
          <w:rPr>
            <w:noProof/>
            <w:webHidden/>
          </w:rPr>
          <w:fldChar w:fldCharType="separate"/>
        </w:r>
        <w:r>
          <w:rPr>
            <w:noProof/>
            <w:webHidden/>
          </w:rPr>
          <w:t>4</w:t>
        </w:r>
        <w:r>
          <w:rPr>
            <w:noProof/>
            <w:webHidden/>
          </w:rPr>
          <w:fldChar w:fldCharType="end"/>
        </w:r>
      </w:hyperlink>
    </w:p>
    <w:p w14:paraId="2DD4BB2F" w14:textId="35457824"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11" w:history="1">
        <w:r w:rsidRPr="0058465E">
          <w:rPr>
            <w:rStyle w:val="Hyperlink"/>
            <w:noProof/>
          </w:rPr>
          <w:t>Hình 7 Câu query đã được tối ưu tình huống 1</w:t>
        </w:r>
        <w:r>
          <w:rPr>
            <w:noProof/>
            <w:webHidden/>
          </w:rPr>
          <w:tab/>
        </w:r>
        <w:r>
          <w:rPr>
            <w:noProof/>
            <w:webHidden/>
          </w:rPr>
          <w:fldChar w:fldCharType="begin"/>
        </w:r>
        <w:r>
          <w:rPr>
            <w:noProof/>
            <w:webHidden/>
          </w:rPr>
          <w:instrText xml:space="preserve"> PAGEREF _Toc121592311 \h </w:instrText>
        </w:r>
        <w:r>
          <w:rPr>
            <w:noProof/>
            <w:webHidden/>
          </w:rPr>
        </w:r>
        <w:r>
          <w:rPr>
            <w:noProof/>
            <w:webHidden/>
          </w:rPr>
          <w:fldChar w:fldCharType="separate"/>
        </w:r>
        <w:r>
          <w:rPr>
            <w:noProof/>
            <w:webHidden/>
          </w:rPr>
          <w:t>5</w:t>
        </w:r>
        <w:r>
          <w:rPr>
            <w:noProof/>
            <w:webHidden/>
          </w:rPr>
          <w:fldChar w:fldCharType="end"/>
        </w:r>
      </w:hyperlink>
    </w:p>
    <w:p w14:paraId="551DB39E" w14:textId="65B245BA"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12" w:history="1">
        <w:r w:rsidRPr="0058465E">
          <w:rPr>
            <w:rStyle w:val="Hyperlink"/>
            <w:noProof/>
          </w:rPr>
          <w:t>Hình 8 Câu query tình huống 2</w:t>
        </w:r>
        <w:r>
          <w:rPr>
            <w:noProof/>
            <w:webHidden/>
          </w:rPr>
          <w:tab/>
        </w:r>
        <w:r>
          <w:rPr>
            <w:noProof/>
            <w:webHidden/>
          </w:rPr>
          <w:fldChar w:fldCharType="begin"/>
        </w:r>
        <w:r>
          <w:rPr>
            <w:noProof/>
            <w:webHidden/>
          </w:rPr>
          <w:instrText xml:space="preserve"> PAGEREF _Toc121592312 \h </w:instrText>
        </w:r>
        <w:r>
          <w:rPr>
            <w:noProof/>
            <w:webHidden/>
          </w:rPr>
        </w:r>
        <w:r>
          <w:rPr>
            <w:noProof/>
            <w:webHidden/>
          </w:rPr>
          <w:fldChar w:fldCharType="separate"/>
        </w:r>
        <w:r>
          <w:rPr>
            <w:noProof/>
            <w:webHidden/>
          </w:rPr>
          <w:t>6</w:t>
        </w:r>
        <w:r>
          <w:rPr>
            <w:noProof/>
            <w:webHidden/>
          </w:rPr>
          <w:fldChar w:fldCharType="end"/>
        </w:r>
      </w:hyperlink>
    </w:p>
    <w:p w14:paraId="6F80A16B" w14:textId="71DD1200"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13" w:history="1">
        <w:r w:rsidRPr="0058465E">
          <w:rPr>
            <w:rStyle w:val="Hyperlink"/>
            <w:noProof/>
          </w:rPr>
          <w:t>Hình 9 Cây đại số quan hệ chưa tối ưu của tình huống 2</w:t>
        </w:r>
        <w:r>
          <w:rPr>
            <w:noProof/>
            <w:webHidden/>
          </w:rPr>
          <w:tab/>
        </w:r>
        <w:r>
          <w:rPr>
            <w:noProof/>
            <w:webHidden/>
          </w:rPr>
          <w:fldChar w:fldCharType="begin"/>
        </w:r>
        <w:r>
          <w:rPr>
            <w:noProof/>
            <w:webHidden/>
          </w:rPr>
          <w:instrText xml:space="preserve"> PAGEREF _Toc121592313 \h </w:instrText>
        </w:r>
        <w:r>
          <w:rPr>
            <w:noProof/>
            <w:webHidden/>
          </w:rPr>
        </w:r>
        <w:r>
          <w:rPr>
            <w:noProof/>
            <w:webHidden/>
          </w:rPr>
          <w:fldChar w:fldCharType="separate"/>
        </w:r>
        <w:r>
          <w:rPr>
            <w:noProof/>
            <w:webHidden/>
          </w:rPr>
          <w:t>7</w:t>
        </w:r>
        <w:r>
          <w:rPr>
            <w:noProof/>
            <w:webHidden/>
          </w:rPr>
          <w:fldChar w:fldCharType="end"/>
        </w:r>
      </w:hyperlink>
    </w:p>
    <w:p w14:paraId="34BD6ABA" w14:textId="5760DF33"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14" w:history="1">
        <w:r w:rsidRPr="0058465E">
          <w:rPr>
            <w:rStyle w:val="Hyperlink"/>
            <w:noProof/>
          </w:rPr>
          <w:t>Hình 10 Tối ưu bảng Orders</w:t>
        </w:r>
        <w:r>
          <w:rPr>
            <w:noProof/>
            <w:webHidden/>
          </w:rPr>
          <w:tab/>
        </w:r>
        <w:r>
          <w:rPr>
            <w:noProof/>
            <w:webHidden/>
          </w:rPr>
          <w:fldChar w:fldCharType="begin"/>
        </w:r>
        <w:r>
          <w:rPr>
            <w:noProof/>
            <w:webHidden/>
          </w:rPr>
          <w:instrText xml:space="preserve"> PAGEREF _Toc121592314 \h </w:instrText>
        </w:r>
        <w:r>
          <w:rPr>
            <w:noProof/>
            <w:webHidden/>
          </w:rPr>
        </w:r>
        <w:r>
          <w:rPr>
            <w:noProof/>
            <w:webHidden/>
          </w:rPr>
          <w:fldChar w:fldCharType="separate"/>
        </w:r>
        <w:r>
          <w:rPr>
            <w:noProof/>
            <w:webHidden/>
          </w:rPr>
          <w:t>8</w:t>
        </w:r>
        <w:r>
          <w:rPr>
            <w:noProof/>
            <w:webHidden/>
          </w:rPr>
          <w:fldChar w:fldCharType="end"/>
        </w:r>
      </w:hyperlink>
    </w:p>
    <w:p w14:paraId="61B427ED" w14:textId="39B562C6"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15" w:history="1">
        <w:r w:rsidRPr="0058465E">
          <w:rPr>
            <w:rStyle w:val="Hyperlink"/>
            <w:noProof/>
          </w:rPr>
          <w:t>Hình 11 Tối ưu bảng Item</w:t>
        </w:r>
        <w:r>
          <w:rPr>
            <w:noProof/>
            <w:webHidden/>
          </w:rPr>
          <w:tab/>
        </w:r>
        <w:r>
          <w:rPr>
            <w:noProof/>
            <w:webHidden/>
          </w:rPr>
          <w:fldChar w:fldCharType="begin"/>
        </w:r>
        <w:r>
          <w:rPr>
            <w:noProof/>
            <w:webHidden/>
          </w:rPr>
          <w:instrText xml:space="preserve"> PAGEREF _Toc121592315 \h </w:instrText>
        </w:r>
        <w:r>
          <w:rPr>
            <w:noProof/>
            <w:webHidden/>
          </w:rPr>
        </w:r>
        <w:r>
          <w:rPr>
            <w:noProof/>
            <w:webHidden/>
          </w:rPr>
          <w:fldChar w:fldCharType="separate"/>
        </w:r>
        <w:r>
          <w:rPr>
            <w:noProof/>
            <w:webHidden/>
          </w:rPr>
          <w:t>8</w:t>
        </w:r>
        <w:r>
          <w:rPr>
            <w:noProof/>
            <w:webHidden/>
          </w:rPr>
          <w:fldChar w:fldCharType="end"/>
        </w:r>
      </w:hyperlink>
    </w:p>
    <w:p w14:paraId="576C9E71" w14:textId="70F38E00"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16" w:history="1">
        <w:r w:rsidRPr="0058465E">
          <w:rPr>
            <w:rStyle w:val="Hyperlink"/>
            <w:noProof/>
          </w:rPr>
          <w:t>Hình 12 Tối ưu bảng Customer</w:t>
        </w:r>
        <w:r>
          <w:rPr>
            <w:noProof/>
            <w:webHidden/>
          </w:rPr>
          <w:tab/>
        </w:r>
        <w:r>
          <w:rPr>
            <w:noProof/>
            <w:webHidden/>
          </w:rPr>
          <w:fldChar w:fldCharType="begin"/>
        </w:r>
        <w:r>
          <w:rPr>
            <w:noProof/>
            <w:webHidden/>
          </w:rPr>
          <w:instrText xml:space="preserve"> PAGEREF _Toc121592316 \h </w:instrText>
        </w:r>
        <w:r>
          <w:rPr>
            <w:noProof/>
            <w:webHidden/>
          </w:rPr>
        </w:r>
        <w:r>
          <w:rPr>
            <w:noProof/>
            <w:webHidden/>
          </w:rPr>
          <w:fldChar w:fldCharType="separate"/>
        </w:r>
        <w:r>
          <w:rPr>
            <w:noProof/>
            <w:webHidden/>
          </w:rPr>
          <w:t>9</w:t>
        </w:r>
        <w:r>
          <w:rPr>
            <w:noProof/>
            <w:webHidden/>
          </w:rPr>
          <w:fldChar w:fldCharType="end"/>
        </w:r>
      </w:hyperlink>
    </w:p>
    <w:p w14:paraId="7D072BBD" w14:textId="7054199D"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17" w:history="1">
        <w:r w:rsidRPr="0058465E">
          <w:rPr>
            <w:rStyle w:val="Hyperlink"/>
            <w:noProof/>
          </w:rPr>
          <w:t>Hình 13 Tối ưu bảng ShipmentDetails</w:t>
        </w:r>
        <w:r>
          <w:rPr>
            <w:noProof/>
            <w:webHidden/>
          </w:rPr>
          <w:tab/>
        </w:r>
        <w:r>
          <w:rPr>
            <w:noProof/>
            <w:webHidden/>
          </w:rPr>
          <w:fldChar w:fldCharType="begin"/>
        </w:r>
        <w:r>
          <w:rPr>
            <w:noProof/>
            <w:webHidden/>
          </w:rPr>
          <w:instrText xml:space="preserve"> PAGEREF _Toc121592317 \h </w:instrText>
        </w:r>
        <w:r>
          <w:rPr>
            <w:noProof/>
            <w:webHidden/>
          </w:rPr>
        </w:r>
        <w:r>
          <w:rPr>
            <w:noProof/>
            <w:webHidden/>
          </w:rPr>
          <w:fldChar w:fldCharType="separate"/>
        </w:r>
        <w:r>
          <w:rPr>
            <w:noProof/>
            <w:webHidden/>
          </w:rPr>
          <w:t>9</w:t>
        </w:r>
        <w:r>
          <w:rPr>
            <w:noProof/>
            <w:webHidden/>
          </w:rPr>
          <w:fldChar w:fldCharType="end"/>
        </w:r>
      </w:hyperlink>
    </w:p>
    <w:p w14:paraId="1725F7EF" w14:textId="704BE77A"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18" w:history="1">
        <w:r w:rsidRPr="0058465E">
          <w:rPr>
            <w:rStyle w:val="Hyperlink"/>
            <w:noProof/>
          </w:rPr>
          <w:t>Hình 14 Tối ưu bảng Product</w:t>
        </w:r>
        <w:r>
          <w:rPr>
            <w:noProof/>
            <w:webHidden/>
          </w:rPr>
          <w:tab/>
        </w:r>
        <w:r>
          <w:rPr>
            <w:noProof/>
            <w:webHidden/>
          </w:rPr>
          <w:fldChar w:fldCharType="begin"/>
        </w:r>
        <w:r>
          <w:rPr>
            <w:noProof/>
            <w:webHidden/>
          </w:rPr>
          <w:instrText xml:space="preserve"> PAGEREF _Toc121592318 \h </w:instrText>
        </w:r>
        <w:r>
          <w:rPr>
            <w:noProof/>
            <w:webHidden/>
          </w:rPr>
        </w:r>
        <w:r>
          <w:rPr>
            <w:noProof/>
            <w:webHidden/>
          </w:rPr>
          <w:fldChar w:fldCharType="separate"/>
        </w:r>
        <w:r>
          <w:rPr>
            <w:noProof/>
            <w:webHidden/>
          </w:rPr>
          <w:t>10</w:t>
        </w:r>
        <w:r>
          <w:rPr>
            <w:noProof/>
            <w:webHidden/>
          </w:rPr>
          <w:fldChar w:fldCharType="end"/>
        </w:r>
      </w:hyperlink>
    </w:p>
    <w:p w14:paraId="26A5527C" w14:textId="162A9724"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19" w:history="1">
        <w:r w:rsidRPr="0058465E">
          <w:rPr>
            <w:rStyle w:val="Hyperlink"/>
            <w:noProof/>
          </w:rPr>
          <w:t>Hình 15 Tối ưu bảng Address</w:t>
        </w:r>
        <w:r>
          <w:rPr>
            <w:noProof/>
            <w:webHidden/>
          </w:rPr>
          <w:tab/>
        </w:r>
        <w:r>
          <w:rPr>
            <w:noProof/>
            <w:webHidden/>
          </w:rPr>
          <w:fldChar w:fldCharType="begin"/>
        </w:r>
        <w:r>
          <w:rPr>
            <w:noProof/>
            <w:webHidden/>
          </w:rPr>
          <w:instrText xml:space="preserve"> PAGEREF _Toc121592319 \h </w:instrText>
        </w:r>
        <w:r>
          <w:rPr>
            <w:noProof/>
            <w:webHidden/>
          </w:rPr>
        </w:r>
        <w:r>
          <w:rPr>
            <w:noProof/>
            <w:webHidden/>
          </w:rPr>
          <w:fldChar w:fldCharType="separate"/>
        </w:r>
        <w:r>
          <w:rPr>
            <w:noProof/>
            <w:webHidden/>
          </w:rPr>
          <w:t>10</w:t>
        </w:r>
        <w:r>
          <w:rPr>
            <w:noProof/>
            <w:webHidden/>
          </w:rPr>
          <w:fldChar w:fldCharType="end"/>
        </w:r>
      </w:hyperlink>
    </w:p>
    <w:p w14:paraId="2F5A1D8A" w14:textId="15443947"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20" w:history="1">
        <w:r w:rsidRPr="0058465E">
          <w:rPr>
            <w:rStyle w:val="Hyperlink"/>
            <w:noProof/>
          </w:rPr>
          <w:t>Hình 16 Cây đại số quan hệ đã tối ưu tình huống 2</w:t>
        </w:r>
        <w:r>
          <w:rPr>
            <w:noProof/>
            <w:webHidden/>
          </w:rPr>
          <w:tab/>
        </w:r>
        <w:r>
          <w:rPr>
            <w:noProof/>
            <w:webHidden/>
          </w:rPr>
          <w:fldChar w:fldCharType="begin"/>
        </w:r>
        <w:r>
          <w:rPr>
            <w:noProof/>
            <w:webHidden/>
          </w:rPr>
          <w:instrText xml:space="preserve"> PAGEREF _Toc121592320 \h </w:instrText>
        </w:r>
        <w:r>
          <w:rPr>
            <w:noProof/>
            <w:webHidden/>
          </w:rPr>
        </w:r>
        <w:r>
          <w:rPr>
            <w:noProof/>
            <w:webHidden/>
          </w:rPr>
          <w:fldChar w:fldCharType="separate"/>
        </w:r>
        <w:r>
          <w:rPr>
            <w:noProof/>
            <w:webHidden/>
          </w:rPr>
          <w:t>11</w:t>
        </w:r>
        <w:r>
          <w:rPr>
            <w:noProof/>
            <w:webHidden/>
          </w:rPr>
          <w:fldChar w:fldCharType="end"/>
        </w:r>
      </w:hyperlink>
    </w:p>
    <w:p w14:paraId="2F2BFD58" w14:textId="1B110E9F"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21" w:history="1">
        <w:r w:rsidRPr="0058465E">
          <w:rPr>
            <w:rStyle w:val="Hyperlink"/>
            <w:noProof/>
          </w:rPr>
          <w:t>Hình 17 Câu query đã tối ưu tình huống 2</w:t>
        </w:r>
        <w:r>
          <w:rPr>
            <w:noProof/>
            <w:webHidden/>
          </w:rPr>
          <w:tab/>
        </w:r>
        <w:r>
          <w:rPr>
            <w:noProof/>
            <w:webHidden/>
          </w:rPr>
          <w:fldChar w:fldCharType="begin"/>
        </w:r>
        <w:r>
          <w:rPr>
            <w:noProof/>
            <w:webHidden/>
          </w:rPr>
          <w:instrText xml:space="preserve"> PAGEREF _Toc121592321 \h </w:instrText>
        </w:r>
        <w:r>
          <w:rPr>
            <w:noProof/>
            <w:webHidden/>
          </w:rPr>
        </w:r>
        <w:r>
          <w:rPr>
            <w:noProof/>
            <w:webHidden/>
          </w:rPr>
          <w:fldChar w:fldCharType="separate"/>
        </w:r>
        <w:r>
          <w:rPr>
            <w:noProof/>
            <w:webHidden/>
          </w:rPr>
          <w:t>12</w:t>
        </w:r>
        <w:r>
          <w:rPr>
            <w:noProof/>
            <w:webHidden/>
          </w:rPr>
          <w:fldChar w:fldCharType="end"/>
        </w:r>
      </w:hyperlink>
    </w:p>
    <w:p w14:paraId="45A2D403" w14:textId="5C1C7E0B"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22" w:history="1">
        <w:r w:rsidRPr="0058465E">
          <w:rPr>
            <w:rStyle w:val="Hyperlink"/>
            <w:noProof/>
          </w:rPr>
          <w:t>Hình 18 Các hàm trong Compatibility, Catalog Views</w:t>
        </w:r>
        <w:r>
          <w:rPr>
            <w:noProof/>
            <w:webHidden/>
          </w:rPr>
          <w:tab/>
        </w:r>
        <w:r>
          <w:rPr>
            <w:noProof/>
            <w:webHidden/>
          </w:rPr>
          <w:fldChar w:fldCharType="begin"/>
        </w:r>
        <w:r>
          <w:rPr>
            <w:noProof/>
            <w:webHidden/>
          </w:rPr>
          <w:instrText xml:space="preserve"> PAGEREF _Toc121592322 \h </w:instrText>
        </w:r>
        <w:r>
          <w:rPr>
            <w:noProof/>
            <w:webHidden/>
          </w:rPr>
        </w:r>
        <w:r>
          <w:rPr>
            <w:noProof/>
            <w:webHidden/>
          </w:rPr>
          <w:fldChar w:fldCharType="separate"/>
        </w:r>
        <w:r>
          <w:rPr>
            <w:noProof/>
            <w:webHidden/>
          </w:rPr>
          <w:t>15</w:t>
        </w:r>
        <w:r>
          <w:rPr>
            <w:noProof/>
            <w:webHidden/>
          </w:rPr>
          <w:fldChar w:fldCharType="end"/>
        </w:r>
      </w:hyperlink>
    </w:p>
    <w:p w14:paraId="12AC5607" w14:textId="66E5C2B5"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23" w:history="1">
        <w:r w:rsidRPr="0058465E">
          <w:rPr>
            <w:rStyle w:val="Hyperlink"/>
            <w:noProof/>
          </w:rPr>
          <w:t>Hình 19</w:t>
        </w:r>
        <w:r w:rsidRPr="0058465E">
          <w:rPr>
            <w:rStyle w:val="Hyperlink"/>
            <w:noProof/>
            <w:lang w:val="vi-VN"/>
          </w:rPr>
          <w:t xml:space="preserve"> Bảng sys.sysprocesses thì được tách ra thành 3 bảng như trên</w:t>
        </w:r>
        <w:r>
          <w:rPr>
            <w:noProof/>
            <w:webHidden/>
          </w:rPr>
          <w:tab/>
        </w:r>
        <w:r>
          <w:rPr>
            <w:noProof/>
            <w:webHidden/>
          </w:rPr>
          <w:fldChar w:fldCharType="begin"/>
        </w:r>
        <w:r>
          <w:rPr>
            <w:noProof/>
            <w:webHidden/>
          </w:rPr>
          <w:instrText xml:space="preserve"> PAGEREF _Toc121592323 \h </w:instrText>
        </w:r>
        <w:r>
          <w:rPr>
            <w:noProof/>
            <w:webHidden/>
          </w:rPr>
        </w:r>
        <w:r>
          <w:rPr>
            <w:noProof/>
            <w:webHidden/>
          </w:rPr>
          <w:fldChar w:fldCharType="separate"/>
        </w:r>
        <w:r>
          <w:rPr>
            <w:noProof/>
            <w:webHidden/>
          </w:rPr>
          <w:t>15</w:t>
        </w:r>
        <w:r>
          <w:rPr>
            <w:noProof/>
            <w:webHidden/>
          </w:rPr>
          <w:fldChar w:fldCharType="end"/>
        </w:r>
      </w:hyperlink>
    </w:p>
    <w:p w14:paraId="786D0356" w14:textId="1A0F002B"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24" w:history="1">
        <w:r w:rsidRPr="0058465E">
          <w:rPr>
            <w:rStyle w:val="Hyperlink"/>
            <w:noProof/>
          </w:rPr>
          <w:t>Hình 20 Các hàm trong Compatibility đã được đổi trên trong Catalog</w:t>
        </w:r>
        <w:r>
          <w:rPr>
            <w:noProof/>
            <w:webHidden/>
          </w:rPr>
          <w:tab/>
        </w:r>
        <w:r>
          <w:rPr>
            <w:noProof/>
            <w:webHidden/>
          </w:rPr>
          <w:fldChar w:fldCharType="begin"/>
        </w:r>
        <w:r>
          <w:rPr>
            <w:noProof/>
            <w:webHidden/>
          </w:rPr>
          <w:instrText xml:space="preserve"> PAGEREF _Toc121592324 \h </w:instrText>
        </w:r>
        <w:r>
          <w:rPr>
            <w:noProof/>
            <w:webHidden/>
          </w:rPr>
        </w:r>
        <w:r>
          <w:rPr>
            <w:noProof/>
            <w:webHidden/>
          </w:rPr>
          <w:fldChar w:fldCharType="separate"/>
        </w:r>
        <w:r>
          <w:rPr>
            <w:noProof/>
            <w:webHidden/>
          </w:rPr>
          <w:t>16</w:t>
        </w:r>
        <w:r>
          <w:rPr>
            <w:noProof/>
            <w:webHidden/>
          </w:rPr>
          <w:fldChar w:fldCharType="end"/>
        </w:r>
      </w:hyperlink>
    </w:p>
    <w:p w14:paraId="0925EE4F" w14:textId="6F7BD226"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25" w:history="1">
        <w:r w:rsidRPr="0058465E">
          <w:rPr>
            <w:rStyle w:val="Hyperlink"/>
            <w:noProof/>
          </w:rPr>
          <w:t>Hình 21 Hai câu query</w:t>
        </w:r>
        <w:r>
          <w:rPr>
            <w:noProof/>
            <w:webHidden/>
          </w:rPr>
          <w:tab/>
        </w:r>
        <w:r>
          <w:rPr>
            <w:noProof/>
            <w:webHidden/>
          </w:rPr>
          <w:fldChar w:fldCharType="begin"/>
        </w:r>
        <w:r>
          <w:rPr>
            <w:noProof/>
            <w:webHidden/>
          </w:rPr>
          <w:instrText xml:space="preserve"> PAGEREF _Toc121592325 \h </w:instrText>
        </w:r>
        <w:r>
          <w:rPr>
            <w:noProof/>
            <w:webHidden/>
          </w:rPr>
        </w:r>
        <w:r>
          <w:rPr>
            <w:noProof/>
            <w:webHidden/>
          </w:rPr>
          <w:fldChar w:fldCharType="separate"/>
        </w:r>
        <w:r>
          <w:rPr>
            <w:noProof/>
            <w:webHidden/>
          </w:rPr>
          <w:t>17</w:t>
        </w:r>
        <w:r>
          <w:rPr>
            <w:noProof/>
            <w:webHidden/>
          </w:rPr>
          <w:fldChar w:fldCharType="end"/>
        </w:r>
      </w:hyperlink>
    </w:p>
    <w:p w14:paraId="0F340E1D" w14:textId="7110858B"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26" w:history="1">
        <w:r w:rsidRPr="0058465E">
          <w:rPr>
            <w:rStyle w:val="Hyperlink"/>
            <w:noProof/>
          </w:rPr>
          <w:t>Hình 22 Đáp án</w:t>
        </w:r>
        <w:r>
          <w:rPr>
            <w:noProof/>
            <w:webHidden/>
          </w:rPr>
          <w:tab/>
        </w:r>
        <w:r>
          <w:rPr>
            <w:noProof/>
            <w:webHidden/>
          </w:rPr>
          <w:fldChar w:fldCharType="begin"/>
        </w:r>
        <w:r>
          <w:rPr>
            <w:noProof/>
            <w:webHidden/>
          </w:rPr>
          <w:instrText xml:space="preserve"> PAGEREF _Toc121592326 \h </w:instrText>
        </w:r>
        <w:r>
          <w:rPr>
            <w:noProof/>
            <w:webHidden/>
          </w:rPr>
        </w:r>
        <w:r>
          <w:rPr>
            <w:noProof/>
            <w:webHidden/>
          </w:rPr>
          <w:fldChar w:fldCharType="separate"/>
        </w:r>
        <w:r>
          <w:rPr>
            <w:noProof/>
            <w:webHidden/>
          </w:rPr>
          <w:t>18</w:t>
        </w:r>
        <w:r>
          <w:rPr>
            <w:noProof/>
            <w:webHidden/>
          </w:rPr>
          <w:fldChar w:fldCharType="end"/>
        </w:r>
      </w:hyperlink>
    </w:p>
    <w:p w14:paraId="5B0E37F7" w14:textId="23C7ADFF"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27" w:history="1">
        <w:r w:rsidRPr="0058465E">
          <w:rPr>
            <w:rStyle w:val="Hyperlink"/>
            <w:noProof/>
          </w:rPr>
          <w:t>Hình 23 Sử dụn SSMS để kiểm tra lại</w:t>
        </w:r>
        <w:r>
          <w:rPr>
            <w:noProof/>
            <w:webHidden/>
          </w:rPr>
          <w:tab/>
        </w:r>
        <w:r>
          <w:rPr>
            <w:noProof/>
            <w:webHidden/>
          </w:rPr>
          <w:fldChar w:fldCharType="begin"/>
        </w:r>
        <w:r>
          <w:rPr>
            <w:noProof/>
            <w:webHidden/>
          </w:rPr>
          <w:instrText xml:space="preserve"> PAGEREF _Toc121592327 \h </w:instrText>
        </w:r>
        <w:r>
          <w:rPr>
            <w:noProof/>
            <w:webHidden/>
          </w:rPr>
        </w:r>
        <w:r>
          <w:rPr>
            <w:noProof/>
            <w:webHidden/>
          </w:rPr>
          <w:fldChar w:fldCharType="separate"/>
        </w:r>
        <w:r>
          <w:rPr>
            <w:noProof/>
            <w:webHidden/>
          </w:rPr>
          <w:t>18</w:t>
        </w:r>
        <w:r>
          <w:rPr>
            <w:noProof/>
            <w:webHidden/>
          </w:rPr>
          <w:fldChar w:fldCharType="end"/>
        </w:r>
      </w:hyperlink>
    </w:p>
    <w:p w14:paraId="4B85D8DE" w14:textId="1569B582"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28" w:history="1">
        <w:r w:rsidRPr="0058465E">
          <w:rPr>
            <w:rStyle w:val="Hyperlink"/>
            <w:noProof/>
          </w:rPr>
          <w:t>Hình 24 Câu query mẫu</w:t>
        </w:r>
        <w:r>
          <w:rPr>
            <w:noProof/>
            <w:webHidden/>
          </w:rPr>
          <w:tab/>
        </w:r>
        <w:r>
          <w:rPr>
            <w:noProof/>
            <w:webHidden/>
          </w:rPr>
          <w:fldChar w:fldCharType="begin"/>
        </w:r>
        <w:r>
          <w:rPr>
            <w:noProof/>
            <w:webHidden/>
          </w:rPr>
          <w:instrText xml:space="preserve"> PAGEREF _Toc121592328 \h </w:instrText>
        </w:r>
        <w:r>
          <w:rPr>
            <w:noProof/>
            <w:webHidden/>
          </w:rPr>
        </w:r>
        <w:r>
          <w:rPr>
            <w:noProof/>
            <w:webHidden/>
          </w:rPr>
          <w:fldChar w:fldCharType="separate"/>
        </w:r>
        <w:r>
          <w:rPr>
            <w:noProof/>
            <w:webHidden/>
          </w:rPr>
          <w:t>20</w:t>
        </w:r>
        <w:r>
          <w:rPr>
            <w:noProof/>
            <w:webHidden/>
          </w:rPr>
          <w:fldChar w:fldCharType="end"/>
        </w:r>
      </w:hyperlink>
    </w:p>
    <w:p w14:paraId="68DDAA31" w14:textId="60C42D5E"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29" w:history="1">
        <w:r w:rsidRPr="0058465E">
          <w:rPr>
            <w:rStyle w:val="Hyperlink"/>
            <w:noProof/>
          </w:rPr>
          <w:t>Hình 25 Kết quả của câu query trên</w:t>
        </w:r>
        <w:r>
          <w:rPr>
            <w:noProof/>
            <w:webHidden/>
          </w:rPr>
          <w:tab/>
        </w:r>
        <w:r>
          <w:rPr>
            <w:noProof/>
            <w:webHidden/>
          </w:rPr>
          <w:fldChar w:fldCharType="begin"/>
        </w:r>
        <w:r>
          <w:rPr>
            <w:noProof/>
            <w:webHidden/>
          </w:rPr>
          <w:instrText xml:space="preserve"> PAGEREF _Toc121592329 \h </w:instrText>
        </w:r>
        <w:r>
          <w:rPr>
            <w:noProof/>
            <w:webHidden/>
          </w:rPr>
        </w:r>
        <w:r>
          <w:rPr>
            <w:noProof/>
            <w:webHidden/>
          </w:rPr>
          <w:fldChar w:fldCharType="separate"/>
        </w:r>
        <w:r>
          <w:rPr>
            <w:noProof/>
            <w:webHidden/>
          </w:rPr>
          <w:t>21</w:t>
        </w:r>
        <w:r>
          <w:rPr>
            <w:noProof/>
            <w:webHidden/>
          </w:rPr>
          <w:fldChar w:fldCharType="end"/>
        </w:r>
      </w:hyperlink>
    </w:p>
    <w:p w14:paraId="1AD70912" w14:textId="4507C059"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30" w:history="1">
        <w:r w:rsidRPr="0058465E">
          <w:rPr>
            <w:rStyle w:val="Hyperlink"/>
            <w:noProof/>
          </w:rPr>
          <w:t>Hình 26 Các trường hợp có thể xảy ra</w:t>
        </w:r>
        <w:r>
          <w:rPr>
            <w:noProof/>
            <w:webHidden/>
          </w:rPr>
          <w:tab/>
        </w:r>
        <w:r>
          <w:rPr>
            <w:noProof/>
            <w:webHidden/>
          </w:rPr>
          <w:fldChar w:fldCharType="begin"/>
        </w:r>
        <w:r>
          <w:rPr>
            <w:noProof/>
            <w:webHidden/>
          </w:rPr>
          <w:instrText xml:space="preserve"> PAGEREF _Toc121592330 \h </w:instrText>
        </w:r>
        <w:r>
          <w:rPr>
            <w:noProof/>
            <w:webHidden/>
          </w:rPr>
        </w:r>
        <w:r>
          <w:rPr>
            <w:noProof/>
            <w:webHidden/>
          </w:rPr>
          <w:fldChar w:fldCharType="separate"/>
        </w:r>
        <w:r>
          <w:rPr>
            <w:noProof/>
            <w:webHidden/>
          </w:rPr>
          <w:t>24</w:t>
        </w:r>
        <w:r>
          <w:rPr>
            <w:noProof/>
            <w:webHidden/>
          </w:rPr>
          <w:fldChar w:fldCharType="end"/>
        </w:r>
      </w:hyperlink>
    </w:p>
    <w:p w14:paraId="4683C743" w14:textId="1299E96F"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31" w:history="1">
        <w:r w:rsidRPr="0058465E">
          <w:rPr>
            <w:rStyle w:val="Hyperlink"/>
            <w:noProof/>
          </w:rPr>
          <w:t>Hình 27 Mô hình database diagram</w:t>
        </w:r>
        <w:r>
          <w:rPr>
            <w:noProof/>
            <w:webHidden/>
          </w:rPr>
          <w:tab/>
        </w:r>
        <w:r>
          <w:rPr>
            <w:noProof/>
            <w:webHidden/>
          </w:rPr>
          <w:fldChar w:fldCharType="begin"/>
        </w:r>
        <w:r>
          <w:rPr>
            <w:noProof/>
            <w:webHidden/>
          </w:rPr>
          <w:instrText xml:space="preserve"> PAGEREF _Toc121592331 \h </w:instrText>
        </w:r>
        <w:r>
          <w:rPr>
            <w:noProof/>
            <w:webHidden/>
          </w:rPr>
        </w:r>
        <w:r>
          <w:rPr>
            <w:noProof/>
            <w:webHidden/>
          </w:rPr>
          <w:fldChar w:fldCharType="separate"/>
        </w:r>
        <w:r>
          <w:rPr>
            <w:noProof/>
            <w:webHidden/>
          </w:rPr>
          <w:t>26</w:t>
        </w:r>
        <w:r>
          <w:rPr>
            <w:noProof/>
            <w:webHidden/>
          </w:rPr>
          <w:fldChar w:fldCharType="end"/>
        </w:r>
      </w:hyperlink>
    </w:p>
    <w:p w14:paraId="4880395E" w14:textId="244405F9"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32" w:history="1">
        <w:r w:rsidRPr="0058465E">
          <w:rPr>
            <w:rStyle w:val="Hyperlink"/>
            <w:noProof/>
          </w:rPr>
          <w:t>Hình 28 Câu query chưa tối ưu</w:t>
        </w:r>
        <w:r>
          <w:rPr>
            <w:noProof/>
            <w:webHidden/>
          </w:rPr>
          <w:tab/>
        </w:r>
        <w:r>
          <w:rPr>
            <w:noProof/>
            <w:webHidden/>
          </w:rPr>
          <w:fldChar w:fldCharType="begin"/>
        </w:r>
        <w:r>
          <w:rPr>
            <w:noProof/>
            <w:webHidden/>
          </w:rPr>
          <w:instrText xml:space="preserve"> PAGEREF _Toc121592332 \h </w:instrText>
        </w:r>
        <w:r>
          <w:rPr>
            <w:noProof/>
            <w:webHidden/>
          </w:rPr>
        </w:r>
        <w:r>
          <w:rPr>
            <w:noProof/>
            <w:webHidden/>
          </w:rPr>
          <w:fldChar w:fldCharType="separate"/>
        </w:r>
        <w:r>
          <w:rPr>
            <w:noProof/>
            <w:webHidden/>
          </w:rPr>
          <w:t>27</w:t>
        </w:r>
        <w:r>
          <w:rPr>
            <w:noProof/>
            <w:webHidden/>
          </w:rPr>
          <w:fldChar w:fldCharType="end"/>
        </w:r>
      </w:hyperlink>
    </w:p>
    <w:p w14:paraId="7A25B7CB" w14:textId="019FA623"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33" w:history="1">
        <w:r w:rsidRPr="0058465E">
          <w:rPr>
            <w:rStyle w:val="Hyperlink"/>
            <w:noProof/>
          </w:rPr>
          <w:t>Hình 29 Kết quả Actual Execution Plan</w:t>
        </w:r>
        <w:r>
          <w:rPr>
            <w:noProof/>
            <w:webHidden/>
          </w:rPr>
          <w:tab/>
        </w:r>
        <w:r>
          <w:rPr>
            <w:noProof/>
            <w:webHidden/>
          </w:rPr>
          <w:fldChar w:fldCharType="begin"/>
        </w:r>
        <w:r>
          <w:rPr>
            <w:noProof/>
            <w:webHidden/>
          </w:rPr>
          <w:instrText xml:space="preserve"> PAGEREF _Toc121592333 \h </w:instrText>
        </w:r>
        <w:r>
          <w:rPr>
            <w:noProof/>
            <w:webHidden/>
          </w:rPr>
        </w:r>
        <w:r>
          <w:rPr>
            <w:noProof/>
            <w:webHidden/>
          </w:rPr>
          <w:fldChar w:fldCharType="separate"/>
        </w:r>
        <w:r>
          <w:rPr>
            <w:noProof/>
            <w:webHidden/>
          </w:rPr>
          <w:t>27</w:t>
        </w:r>
        <w:r>
          <w:rPr>
            <w:noProof/>
            <w:webHidden/>
          </w:rPr>
          <w:fldChar w:fldCharType="end"/>
        </w:r>
      </w:hyperlink>
    </w:p>
    <w:p w14:paraId="1408CF20" w14:textId="415107BC"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34" w:history="1">
        <w:r w:rsidRPr="0058465E">
          <w:rPr>
            <w:rStyle w:val="Hyperlink"/>
            <w:noProof/>
          </w:rPr>
          <w:t>Hình 30 Kết quả Live Query Statistics</w:t>
        </w:r>
        <w:r>
          <w:rPr>
            <w:noProof/>
            <w:webHidden/>
          </w:rPr>
          <w:tab/>
        </w:r>
        <w:r>
          <w:rPr>
            <w:noProof/>
            <w:webHidden/>
          </w:rPr>
          <w:fldChar w:fldCharType="begin"/>
        </w:r>
        <w:r>
          <w:rPr>
            <w:noProof/>
            <w:webHidden/>
          </w:rPr>
          <w:instrText xml:space="preserve"> PAGEREF _Toc121592334 \h </w:instrText>
        </w:r>
        <w:r>
          <w:rPr>
            <w:noProof/>
            <w:webHidden/>
          </w:rPr>
        </w:r>
        <w:r>
          <w:rPr>
            <w:noProof/>
            <w:webHidden/>
          </w:rPr>
          <w:fldChar w:fldCharType="separate"/>
        </w:r>
        <w:r>
          <w:rPr>
            <w:noProof/>
            <w:webHidden/>
          </w:rPr>
          <w:t>28</w:t>
        </w:r>
        <w:r>
          <w:rPr>
            <w:noProof/>
            <w:webHidden/>
          </w:rPr>
          <w:fldChar w:fldCharType="end"/>
        </w:r>
      </w:hyperlink>
    </w:p>
    <w:p w14:paraId="30FEB327" w14:textId="1ECD449E"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35" w:history="1">
        <w:r w:rsidRPr="0058465E">
          <w:rPr>
            <w:rStyle w:val="Hyperlink"/>
            <w:noProof/>
          </w:rPr>
          <w:t>Hình 31 Chi tiết Actual Execution Plan</w:t>
        </w:r>
        <w:r>
          <w:rPr>
            <w:noProof/>
            <w:webHidden/>
          </w:rPr>
          <w:tab/>
        </w:r>
        <w:r>
          <w:rPr>
            <w:noProof/>
            <w:webHidden/>
          </w:rPr>
          <w:fldChar w:fldCharType="begin"/>
        </w:r>
        <w:r>
          <w:rPr>
            <w:noProof/>
            <w:webHidden/>
          </w:rPr>
          <w:instrText xml:space="preserve"> PAGEREF _Toc121592335 \h </w:instrText>
        </w:r>
        <w:r>
          <w:rPr>
            <w:noProof/>
            <w:webHidden/>
          </w:rPr>
        </w:r>
        <w:r>
          <w:rPr>
            <w:noProof/>
            <w:webHidden/>
          </w:rPr>
          <w:fldChar w:fldCharType="separate"/>
        </w:r>
        <w:r>
          <w:rPr>
            <w:noProof/>
            <w:webHidden/>
          </w:rPr>
          <w:t>28</w:t>
        </w:r>
        <w:r>
          <w:rPr>
            <w:noProof/>
            <w:webHidden/>
          </w:rPr>
          <w:fldChar w:fldCharType="end"/>
        </w:r>
      </w:hyperlink>
    </w:p>
    <w:p w14:paraId="362B9F4F" w14:textId="50866108"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36" w:history="1">
        <w:r w:rsidRPr="0058465E">
          <w:rPr>
            <w:rStyle w:val="Hyperlink"/>
            <w:noProof/>
          </w:rPr>
          <w:t>Hình 32 Chi tiết Live Query Statistics</w:t>
        </w:r>
        <w:r>
          <w:rPr>
            <w:noProof/>
            <w:webHidden/>
          </w:rPr>
          <w:tab/>
        </w:r>
        <w:r>
          <w:rPr>
            <w:noProof/>
            <w:webHidden/>
          </w:rPr>
          <w:fldChar w:fldCharType="begin"/>
        </w:r>
        <w:r>
          <w:rPr>
            <w:noProof/>
            <w:webHidden/>
          </w:rPr>
          <w:instrText xml:space="preserve"> PAGEREF _Toc121592336 \h </w:instrText>
        </w:r>
        <w:r>
          <w:rPr>
            <w:noProof/>
            <w:webHidden/>
          </w:rPr>
        </w:r>
        <w:r>
          <w:rPr>
            <w:noProof/>
            <w:webHidden/>
          </w:rPr>
          <w:fldChar w:fldCharType="separate"/>
        </w:r>
        <w:r>
          <w:rPr>
            <w:noProof/>
            <w:webHidden/>
          </w:rPr>
          <w:t>29</w:t>
        </w:r>
        <w:r>
          <w:rPr>
            <w:noProof/>
            <w:webHidden/>
          </w:rPr>
          <w:fldChar w:fldCharType="end"/>
        </w:r>
      </w:hyperlink>
    </w:p>
    <w:p w14:paraId="428B5FC2" w14:textId="284EAB33"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37" w:history="1">
        <w:r w:rsidRPr="0058465E">
          <w:rPr>
            <w:rStyle w:val="Hyperlink"/>
            <w:noProof/>
          </w:rPr>
          <w:t>Hình 33 Khóa chính, nối khóa ngoại, đánh index, … cho database</w:t>
        </w:r>
        <w:r>
          <w:rPr>
            <w:noProof/>
            <w:webHidden/>
          </w:rPr>
          <w:tab/>
        </w:r>
        <w:r>
          <w:rPr>
            <w:noProof/>
            <w:webHidden/>
          </w:rPr>
          <w:fldChar w:fldCharType="begin"/>
        </w:r>
        <w:r>
          <w:rPr>
            <w:noProof/>
            <w:webHidden/>
          </w:rPr>
          <w:instrText xml:space="preserve"> PAGEREF _Toc121592337 \h </w:instrText>
        </w:r>
        <w:r>
          <w:rPr>
            <w:noProof/>
            <w:webHidden/>
          </w:rPr>
        </w:r>
        <w:r>
          <w:rPr>
            <w:noProof/>
            <w:webHidden/>
          </w:rPr>
          <w:fldChar w:fldCharType="separate"/>
        </w:r>
        <w:r>
          <w:rPr>
            <w:noProof/>
            <w:webHidden/>
          </w:rPr>
          <w:t>29</w:t>
        </w:r>
        <w:r>
          <w:rPr>
            <w:noProof/>
            <w:webHidden/>
          </w:rPr>
          <w:fldChar w:fldCharType="end"/>
        </w:r>
      </w:hyperlink>
    </w:p>
    <w:p w14:paraId="77E568F2" w14:textId="12796A94"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38" w:history="1">
        <w:r w:rsidRPr="0058465E">
          <w:rPr>
            <w:rStyle w:val="Hyperlink"/>
            <w:noProof/>
          </w:rPr>
          <w:t>Hình 34 Kết quả với Actual Execution Plan</w:t>
        </w:r>
        <w:r>
          <w:rPr>
            <w:noProof/>
            <w:webHidden/>
          </w:rPr>
          <w:tab/>
        </w:r>
        <w:r>
          <w:rPr>
            <w:noProof/>
            <w:webHidden/>
          </w:rPr>
          <w:fldChar w:fldCharType="begin"/>
        </w:r>
        <w:r>
          <w:rPr>
            <w:noProof/>
            <w:webHidden/>
          </w:rPr>
          <w:instrText xml:space="preserve"> PAGEREF _Toc121592338 \h </w:instrText>
        </w:r>
        <w:r>
          <w:rPr>
            <w:noProof/>
            <w:webHidden/>
          </w:rPr>
        </w:r>
        <w:r>
          <w:rPr>
            <w:noProof/>
            <w:webHidden/>
          </w:rPr>
          <w:fldChar w:fldCharType="separate"/>
        </w:r>
        <w:r>
          <w:rPr>
            <w:noProof/>
            <w:webHidden/>
          </w:rPr>
          <w:t>30</w:t>
        </w:r>
        <w:r>
          <w:rPr>
            <w:noProof/>
            <w:webHidden/>
          </w:rPr>
          <w:fldChar w:fldCharType="end"/>
        </w:r>
      </w:hyperlink>
    </w:p>
    <w:p w14:paraId="36F7F317" w14:textId="564864EB"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39" w:history="1">
        <w:r w:rsidRPr="0058465E">
          <w:rPr>
            <w:rStyle w:val="Hyperlink"/>
            <w:noProof/>
          </w:rPr>
          <w:t>Hình 35 Kết quả với Live Query Statistics</w:t>
        </w:r>
        <w:r>
          <w:rPr>
            <w:noProof/>
            <w:webHidden/>
          </w:rPr>
          <w:tab/>
        </w:r>
        <w:r>
          <w:rPr>
            <w:noProof/>
            <w:webHidden/>
          </w:rPr>
          <w:fldChar w:fldCharType="begin"/>
        </w:r>
        <w:r>
          <w:rPr>
            <w:noProof/>
            <w:webHidden/>
          </w:rPr>
          <w:instrText xml:space="preserve"> PAGEREF _Toc121592339 \h </w:instrText>
        </w:r>
        <w:r>
          <w:rPr>
            <w:noProof/>
            <w:webHidden/>
          </w:rPr>
        </w:r>
        <w:r>
          <w:rPr>
            <w:noProof/>
            <w:webHidden/>
          </w:rPr>
          <w:fldChar w:fldCharType="separate"/>
        </w:r>
        <w:r>
          <w:rPr>
            <w:noProof/>
            <w:webHidden/>
          </w:rPr>
          <w:t>30</w:t>
        </w:r>
        <w:r>
          <w:rPr>
            <w:noProof/>
            <w:webHidden/>
          </w:rPr>
          <w:fldChar w:fldCharType="end"/>
        </w:r>
      </w:hyperlink>
    </w:p>
    <w:p w14:paraId="613597D7" w14:textId="674EBD06"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40" w:history="1">
        <w:r w:rsidRPr="0058465E">
          <w:rPr>
            <w:rStyle w:val="Hyperlink"/>
            <w:noProof/>
          </w:rPr>
          <w:t>Hình 36 Chi tiết Live Query Statistics</w:t>
        </w:r>
        <w:r>
          <w:rPr>
            <w:noProof/>
            <w:webHidden/>
          </w:rPr>
          <w:tab/>
        </w:r>
        <w:r>
          <w:rPr>
            <w:noProof/>
            <w:webHidden/>
          </w:rPr>
          <w:fldChar w:fldCharType="begin"/>
        </w:r>
        <w:r>
          <w:rPr>
            <w:noProof/>
            <w:webHidden/>
          </w:rPr>
          <w:instrText xml:space="preserve"> PAGEREF _Toc121592340 \h </w:instrText>
        </w:r>
        <w:r>
          <w:rPr>
            <w:noProof/>
            <w:webHidden/>
          </w:rPr>
        </w:r>
        <w:r>
          <w:rPr>
            <w:noProof/>
            <w:webHidden/>
          </w:rPr>
          <w:fldChar w:fldCharType="separate"/>
        </w:r>
        <w:r>
          <w:rPr>
            <w:noProof/>
            <w:webHidden/>
          </w:rPr>
          <w:t>31</w:t>
        </w:r>
        <w:r>
          <w:rPr>
            <w:noProof/>
            <w:webHidden/>
          </w:rPr>
          <w:fldChar w:fldCharType="end"/>
        </w:r>
      </w:hyperlink>
    </w:p>
    <w:p w14:paraId="600EEED1" w14:textId="71F84565"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41" w:history="1">
        <w:r w:rsidRPr="0058465E">
          <w:rPr>
            <w:rStyle w:val="Hyperlink"/>
            <w:noProof/>
          </w:rPr>
          <w:t>Hình 37 Chi tiết Actual Execution Plan</w:t>
        </w:r>
        <w:r>
          <w:rPr>
            <w:noProof/>
            <w:webHidden/>
          </w:rPr>
          <w:tab/>
        </w:r>
        <w:r>
          <w:rPr>
            <w:noProof/>
            <w:webHidden/>
          </w:rPr>
          <w:fldChar w:fldCharType="begin"/>
        </w:r>
        <w:r>
          <w:rPr>
            <w:noProof/>
            <w:webHidden/>
          </w:rPr>
          <w:instrText xml:space="preserve"> PAGEREF _Toc121592341 \h </w:instrText>
        </w:r>
        <w:r>
          <w:rPr>
            <w:noProof/>
            <w:webHidden/>
          </w:rPr>
        </w:r>
        <w:r>
          <w:rPr>
            <w:noProof/>
            <w:webHidden/>
          </w:rPr>
          <w:fldChar w:fldCharType="separate"/>
        </w:r>
        <w:r>
          <w:rPr>
            <w:noProof/>
            <w:webHidden/>
          </w:rPr>
          <w:t>31</w:t>
        </w:r>
        <w:r>
          <w:rPr>
            <w:noProof/>
            <w:webHidden/>
          </w:rPr>
          <w:fldChar w:fldCharType="end"/>
        </w:r>
      </w:hyperlink>
    </w:p>
    <w:p w14:paraId="37ECAE5B" w14:textId="5E211454"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42" w:history="1">
        <w:r w:rsidRPr="0058465E">
          <w:rPr>
            <w:rStyle w:val="Hyperlink"/>
            <w:noProof/>
          </w:rPr>
          <w:t>Hình 38 Câu query đã tối ưu</w:t>
        </w:r>
        <w:r>
          <w:rPr>
            <w:noProof/>
            <w:webHidden/>
          </w:rPr>
          <w:tab/>
        </w:r>
        <w:r>
          <w:rPr>
            <w:noProof/>
            <w:webHidden/>
          </w:rPr>
          <w:fldChar w:fldCharType="begin"/>
        </w:r>
        <w:r>
          <w:rPr>
            <w:noProof/>
            <w:webHidden/>
          </w:rPr>
          <w:instrText xml:space="preserve"> PAGEREF _Toc121592342 \h </w:instrText>
        </w:r>
        <w:r>
          <w:rPr>
            <w:noProof/>
            <w:webHidden/>
          </w:rPr>
        </w:r>
        <w:r>
          <w:rPr>
            <w:noProof/>
            <w:webHidden/>
          </w:rPr>
          <w:fldChar w:fldCharType="separate"/>
        </w:r>
        <w:r>
          <w:rPr>
            <w:noProof/>
            <w:webHidden/>
          </w:rPr>
          <w:t>32</w:t>
        </w:r>
        <w:r>
          <w:rPr>
            <w:noProof/>
            <w:webHidden/>
          </w:rPr>
          <w:fldChar w:fldCharType="end"/>
        </w:r>
      </w:hyperlink>
    </w:p>
    <w:p w14:paraId="0DE99827" w14:textId="3592E9EC"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43" w:history="1">
        <w:r w:rsidRPr="0058465E">
          <w:rPr>
            <w:rStyle w:val="Hyperlink"/>
            <w:noProof/>
          </w:rPr>
          <w:t>Hình 39 Kết quả Live Query Statistics</w:t>
        </w:r>
        <w:r>
          <w:rPr>
            <w:noProof/>
            <w:webHidden/>
          </w:rPr>
          <w:tab/>
        </w:r>
        <w:r>
          <w:rPr>
            <w:noProof/>
            <w:webHidden/>
          </w:rPr>
          <w:fldChar w:fldCharType="begin"/>
        </w:r>
        <w:r>
          <w:rPr>
            <w:noProof/>
            <w:webHidden/>
          </w:rPr>
          <w:instrText xml:space="preserve"> PAGEREF _Toc121592343 \h </w:instrText>
        </w:r>
        <w:r>
          <w:rPr>
            <w:noProof/>
            <w:webHidden/>
          </w:rPr>
        </w:r>
        <w:r>
          <w:rPr>
            <w:noProof/>
            <w:webHidden/>
          </w:rPr>
          <w:fldChar w:fldCharType="separate"/>
        </w:r>
        <w:r>
          <w:rPr>
            <w:noProof/>
            <w:webHidden/>
          </w:rPr>
          <w:t>33</w:t>
        </w:r>
        <w:r>
          <w:rPr>
            <w:noProof/>
            <w:webHidden/>
          </w:rPr>
          <w:fldChar w:fldCharType="end"/>
        </w:r>
      </w:hyperlink>
    </w:p>
    <w:p w14:paraId="557EC165" w14:textId="5161A518"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44" w:history="1">
        <w:r w:rsidRPr="0058465E">
          <w:rPr>
            <w:rStyle w:val="Hyperlink"/>
            <w:noProof/>
          </w:rPr>
          <w:t>Hình 40 Kết quả Actual Execution Plan</w:t>
        </w:r>
        <w:r>
          <w:rPr>
            <w:noProof/>
            <w:webHidden/>
          </w:rPr>
          <w:tab/>
        </w:r>
        <w:r>
          <w:rPr>
            <w:noProof/>
            <w:webHidden/>
          </w:rPr>
          <w:fldChar w:fldCharType="begin"/>
        </w:r>
        <w:r>
          <w:rPr>
            <w:noProof/>
            <w:webHidden/>
          </w:rPr>
          <w:instrText xml:space="preserve"> PAGEREF _Toc121592344 \h </w:instrText>
        </w:r>
        <w:r>
          <w:rPr>
            <w:noProof/>
            <w:webHidden/>
          </w:rPr>
        </w:r>
        <w:r>
          <w:rPr>
            <w:noProof/>
            <w:webHidden/>
          </w:rPr>
          <w:fldChar w:fldCharType="separate"/>
        </w:r>
        <w:r>
          <w:rPr>
            <w:noProof/>
            <w:webHidden/>
          </w:rPr>
          <w:t>33</w:t>
        </w:r>
        <w:r>
          <w:rPr>
            <w:noProof/>
            <w:webHidden/>
          </w:rPr>
          <w:fldChar w:fldCharType="end"/>
        </w:r>
      </w:hyperlink>
    </w:p>
    <w:p w14:paraId="7ACE267D" w14:textId="6062D910"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45" w:history="1">
        <w:r w:rsidRPr="0058465E">
          <w:rPr>
            <w:rStyle w:val="Hyperlink"/>
            <w:noProof/>
          </w:rPr>
          <w:t>Hình 41 Chi tiết Actual Execution Plan</w:t>
        </w:r>
        <w:r>
          <w:rPr>
            <w:noProof/>
            <w:webHidden/>
          </w:rPr>
          <w:tab/>
        </w:r>
        <w:r>
          <w:rPr>
            <w:noProof/>
            <w:webHidden/>
          </w:rPr>
          <w:fldChar w:fldCharType="begin"/>
        </w:r>
        <w:r>
          <w:rPr>
            <w:noProof/>
            <w:webHidden/>
          </w:rPr>
          <w:instrText xml:space="preserve"> PAGEREF _Toc121592345 \h </w:instrText>
        </w:r>
        <w:r>
          <w:rPr>
            <w:noProof/>
            <w:webHidden/>
          </w:rPr>
        </w:r>
        <w:r>
          <w:rPr>
            <w:noProof/>
            <w:webHidden/>
          </w:rPr>
          <w:fldChar w:fldCharType="separate"/>
        </w:r>
        <w:r>
          <w:rPr>
            <w:noProof/>
            <w:webHidden/>
          </w:rPr>
          <w:t>34</w:t>
        </w:r>
        <w:r>
          <w:rPr>
            <w:noProof/>
            <w:webHidden/>
          </w:rPr>
          <w:fldChar w:fldCharType="end"/>
        </w:r>
      </w:hyperlink>
    </w:p>
    <w:p w14:paraId="51A791B4" w14:textId="3C795962"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46" w:history="1">
        <w:r w:rsidRPr="0058465E">
          <w:rPr>
            <w:rStyle w:val="Hyperlink"/>
            <w:noProof/>
          </w:rPr>
          <w:t>Hình 42 Chi tiết Live Query Statistics</w:t>
        </w:r>
        <w:r>
          <w:rPr>
            <w:noProof/>
            <w:webHidden/>
          </w:rPr>
          <w:tab/>
        </w:r>
        <w:r>
          <w:rPr>
            <w:noProof/>
            <w:webHidden/>
          </w:rPr>
          <w:fldChar w:fldCharType="begin"/>
        </w:r>
        <w:r>
          <w:rPr>
            <w:noProof/>
            <w:webHidden/>
          </w:rPr>
          <w:instrText xml:space="preserve"> PAGEREF _Toc121592346 \h </w:instrText>
        </w:r>
        <w:r>
          <w:rPr>
            <w:noProof/>
            <w:webHidden/>
          </w:rPr>
        </w:r>
        <w:r>
          <w:rPr>
            <w:noProof/>
            <w:webHidden/>
          </w:rPr>
          <w:fldChar w:fldCharType="separate"/>
        </w:r>
        <w:r>
          <w:rPr>
            <w:noProof/>
            <w:webHidden/>
          </w:rPr>
          <w:t>34</w:t>
        </w:r>
        <w:r>
          <w:rPr>
            <w:noProof/>
            <w:webHidden/>
          </w:rPr>
          <w:fldChar w:fldCharType="end"/>
        </w:r>
      </w:hyperlink>
    </w:p>
    <w:p w14:paraId="248D8FD1" w14:textId="081B9F6E"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47" w:history="1">
        <w:r w:rsidRPr="0058465E">
          <w:rPr>
            <w:rStyle w:val="Hyperlink"/>
            <w:noProof/>
          </w:rPr>
          <w:t>Hình 43 Cây B Tree bậc 3</w:t>
        </w:r>
        <w:r>
          <w:rPr>
            <w:noProof/>
            <w:webHidden/>
          </w:rPr>
          <w:tab/>
        </w:r>
        <w:r>
          <w:rPr>
            <w:noProof/>
            <w:webHidden/>
          </w:rPr>
          <w:fldChar w:fldCharType="begin"/>
        </w:r>
        <w:r>
          <w:rPr>
            <w:noProof/>
            <w:webHidden/>
          </w:rPr>
          <w:instrText xml:space="preserve"> PAGEREF _Toc121592347 \h </w:instrText>
        </w:r>
        <w:r>
          <w:rPr>
            <w:noProof/>
            <w:webHidden/>
          </w:rPr>
        </w:r>
        <w:r>
          <w:rPr>
            <w:noProof/>
            <w:webHidden/>
          </w:rPr>
          <w:fldChar w:fldCharType="separate"/>
        </w:r>
        <w:r>
          <w:rPr>
            <w:noProof/>
            <w:webHidden/>
          </w:rPr>
          <w:t>36</w:t>
        </w:r>
        <w:r>
          <w:rPr>
            <w:noProof/>
            <w:webHidden/>
          </w:rPr>
          <w:fldChar w:fldCharType="end"/>
        </w:r>
      </w:hyperlink>
    </w:p>
    <w:p w14:paraId="65D30E34" w14:textId="3B5673E8"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48" w:history="1">
        <w:r w:rsidRPr="0058465E">
          <w:rPr>
            <w:rStyle w:val="Hyperlink"/>
            <w:noProof/>
          </w:rPr>
          <w:t>Hình 44 Tìm kiếm khóa 55 bước 1</w:t>
        </w:r>
        <w:r>
          <w:rPr>
            <w:noProof/>
            <w:webHidden/>
          </w:rPr>
          <w:tab/>
        </w:r>
        <w:r>
          <w:rPr>
            <w:noProof/>
            <w:webHidden/>
          </w:rPr>
          <w:fldChar w:fldCharType="begin"/>
        </w:r>
        <w:r>
          <w:rPr>
            <w:noProof/>
            <w:webHidden/>
          </w:rPr>
          <w:instrText xml:space="preserve"> PAGEREF _Toc121592348 \h </w:instrText>
        </w:r>
        <w:r>
          <w:rPr>
            <w:noProof/>
            <w:webHidden/>
          </w:rPr>
        </w:r>
        <w:r>
          <w:rPr>
            <w:noProof/>
            <w:webHidden/>
          </w:rPr>
          <w:fldChar w:fldCharType="separate"/>
        </w:r>
        <w:r>
          <w:rPr>
            <w:noProof/>
            <w:webHidden/>
          </w:rPr>
          <w:t>37</w:t>
        </w:r>
        <w:r>
          <w:rPr>
            <w:noProof/>
            <w:webHidden/>
          </w:rPr>
          <w:fldChar w:fldCharType="end"/>
        </w:r>
      </w:hyperlink>
    </w:p>
    <w:p w14:paraId="6CD4D374" w14:textId="173B09B5"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49" w:history="1">
        <w:r w:rsidRPr="0058465E">
          <w:rPr>
            <w:rStyle w:val="Hyperlink"/>
            <w:noProof/>
          </w:rPr>
          <w:t>Hình 45 Tìm kiếm khóa 55 bước 2</w:t>
        </w:r>
        <w:r>
          <w:rPr>
            <w:noProof/>
            <w:webHidden/>
          </w:rPr>
          <w:tab/>
        </w:r>
        <w:r>
          <w:rPr>
            <w:noProof/>
            <w:webHidden/>
          </w:rPr>
          <w:fldChar w:fldCharType="begin"/>
        </w:r>
        <w:r>
          <w:rPr>
            <w:noProof/>
            <w:webHidden/>
          </w:rPr>
          <w:instrText xml:space="preserve"> PAGEREF _Toc121592349 \h </w:instrText>
        </w:r>
        <w:r>
          <w:rPr>
            <w:noProof/>
            <w:webHidden/>
          </w:rPr>
        </w:r>
        <w:r>
          <w:rPr>
            <w:noProof/>
            <w:webHidden/>
          </w:rPr>
          <w:fldChar w:fldCharType="separate"/>
        </w:r>
        <w:r>
          <w:rPr>
            <w:noProof/>
            <w:webHidden/>
          </w:rPr>
          <w:t>37</w:t>
        </w:r>
        <w:r>
          <w:rPr>
            <w:noProof/>
            <w:webHidden/>
          </w:rPr>
          <w:fldChar w:fldCharType="end"/>
        </w:r>
      </w:hyperlink>
    </w:p>
    <w:p w14:paraId="3BC0FEEE" w14:textId="29EC1317"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50" w:history="1">
        <w:r w:rsidRPr="0058465E">
          <w:rPr>
            <w:rStyle w:val="Hyperlink"/>
            <w:noProof/>
          </w:rPr>
          <w:t>Hình 46 Tìm kiếm khóa 55 bước 3</w:t>
        </w:r>
        <w:r>
          <w:rPr>
            <w:noProof/>
            <w:webHidden/>
          </w:rPr>
          <w:tab/>
        </w:r>
        <w:r>
          <w:rPr>
            <w:noProof/>
            <w:webHidden/>
          </w:rPr>
          <w:fldChar w:fldCharType="begin"/>
        </w:r>
        <w:r>
          <w:rPr>
            <w:noProof/>
            <w:webHidden/>
          </w:rPr>
          <w:instrText xml:space="preserve"> PAGEREF _Toc121592350 \h </w:instrText>
        </w:r>
        <w:r>
          <w:rPr>
            <w:noProof/>
            <w:webHidden/>
          </w:rPr>
        </w:r>
        <w:r>
          <w:rPr>
            <w:noProof/>
            <w:webHidden/>
          </w:rPr>
          <w:fldChar w:fldCharType="separate"/>
        </w:r>
        <w:r>
          <w:rPr>
            <w:noProof/>
            <w:webHidden/>
          </w:rPr>
          <w:t>37</w:t>
        </w:r>
        <w:r>
          <w:rPr>
            <w:noProof/>
            <w:webHidden/>
          </w:rPr>
          <w:fldChar w:fldCharType="end"/>
        </w:r>
      </w:hyperlink>
    </w:p>
    <w:p w14:paraId="7600B89D" w14:textId="41EA144D"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51" w:history="1">
        <w:r w:rsidRPr="0058465E">
          <w:rPr>
            <w:rStyle w:val="Hyperlink"/>
            <w:noProof/>
          </w:rPr>
          <w:t>Hình 47 Tìm kiếm khóa 80 bước 1</w:t>
        </w:r>
        <w:r>
          <w:rPr>
            <w:noProof/>
            <w:webHidden/>
          </w:rPr>
          <w:tab/>
        </w:r>
        <w:r>
          <w:rPr>
            <w:noProof/>
            <w:webHidden/>
          </w:rPr>
          <w:fldChar w:fldCharType="begin"/>
        </w:r>
        <w:r>
          <w:rPr>
            <w:noProof/>
            <w:webHidden/>
          </w:rPr>
          <w:instrText xml:space="preserve"> PAGEREF _Toc121592351 \h </w:instrText>
        </w:r>
        <w:r>
          <w:rPr>
            <w:noProof/>
            <w:webHidden/>
          </w:rPr>
        </w:r>
        <w:r>
          <w:rPr>
            <w:noProof/>
            <w:webHidden/>
          </w:rPr>
          <w:fldChar w:fldCharType="separate"/>
        </w:r>
        <w:r>
          <w:rPr>
            <w:noProof/>
            <w:webHidden/>
          </w:rPr>
          <w:t>38</w:t>
        </w:r>
        <w:r>
          <w:rPr>
            <w:noProof/>
            <w:webHidden/>
          </w:rPr>
          <w:fldChar w:fldCharType="end"/>
        </w:r>
      </w:hyperlink>
    </w:p>
    <w:p w14:paraId="14B75C2B" w14:textId="4AEEC214"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52" w:history="1">
        <w:r w:rsidRPr="0058465E">
          <w:rPr>
            <w:rStyle w:val="Hyperlink"/>
            <w:noProof/>
          </w:rPr>
          <w:t>Hình 48 Tìm kiếm khóa 80 bước 2</w:t>
        </w:r>
        <w:r>
          <w:rPr>
            <w:noProof/>
            <w:webHidden/>
          </w:rPr>
          <w:tab/>
        </w:r>
        <w:r>
          <w:rPr>
            <w:noProof/>
            <w:webHidden/>
          </w:rPr>
          <w:fldChar w:fldCharType="begin"/>
        </w:r>
        <w:r>
          <w:rPr>
            <w:noProof/>
            <w:webHidden/>
          </w:rPr>
          <w:instrText xml:space="preserve"> PAGEREF _Toc121592352 \h </w:instrText>
        </w:r>
        <w:r>
          <w:rPr>
            <w:noProof/>
            <w:webHidden/>
          </w:rPr>
        </w:r>
        <w:r>
          <w:rPr>
            <w:noProof/>
            <w:webHidden/>
          </w:rPr>
          <w:fldChar w:fldCharType="separate"/>
        </w:r>
        <w:r>
          <w:rPr>
            <w:noProof/>
            <w:webHidden/>
          </w:rPr>
          <w:t>38</w:t>
        </w:r>
        <w:r>
          <w:rPr>
            <w:noProof/>
            <w:webHidden/>
          </w:rPr>
          <w:fldChar w:fldCharType="end"/>
        </w:r>
      </w:hyperlink>
    </w:p>
    <w:p w14:paraId="59579E48" w14:textId="69B00D7C"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53" w:history="1">
        <w:r w:rsidRPr="0058465E">
          <w:rPr>
            <w:rStyle w:val="Hyperlink"/>
            <w:noProof/>
          </w:rPr>
          <w:t>Hình 49 Tìm kiếm khóa 80 bước 3</w:t>
        </w:r>
        <w:r>
          <w:rPr>
            <w:noProof/>
            <w:webHidden/>
          </w:rPr>
          <w:tab/>
        </w:r>
        <w:r>
          <w:rPr>
            <w:noProof/>
            <w:webHidden/>
          </w:rPr>
          <w:fldChar w:fldCharType="begin"/>
        </w:r>
        <w:r>
          <w:rPr>
            <w:noProof/>
            <w:webHidden/>
          </w:rPr>
          <w:instrText xml:space="preserve"> PAGEREF _Toc121592353 \h </w:instrText>
        </w:r>
        <w:r>
          <w:rPr>
            <w:noProof/>
            <w:webHidden/>
          </w:rPr>
        </w:r>
        <w:r>
          <w:rPr>
            <w:noProof/>
            <w:webHidden/>
          </w:rPr>
          <w:fldChar w:fldCharType="separate"/>
        </w:r>
        <w:r>
          <w:rPr>
            <w:noProof/>
            <w:webHidden/>
          </w:rPr>
          <w:t>38</w:t>
        </w:r>
        <w:r>
          <w:rPr>
            <w:noProof/>
            <w:webHidden/>
          </w:rPr>
          <w:fldChar w:fldCharType="end"/>
        </w:r>
      </w:hyperlink>
    </w:p>
    <w:p w14:paraId="116026FF" w14:textId="26AB2719"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54" w:history="1">
        <w:r w:rsidRPr="0058465E">
          <w:rPr>
            <w:rStyle w:val="Hyperlink"/>
            <w:noProof/>
          </w:rPr>
          <w:t>Hình 50 Dãy số random ngẫu nhiên</w:t>
        </w:r>
        <w:r>
          <w:rPr>
            <w:noProof/>
            <w:webHidden/>
          </w:rPr>
          <w:tab/>
        </w:r>
        <w:r>
          <w:rPr>
            <w:noProof/>
            <w:webHidden/>
          </w:rPr>
          <w:fldChar w:fldCharType="begin"/>
        </w:r>
        <w:r>
          <w:rPr>
            <w:noProof/>
            <w:webHidden/>
          </w:rPr>
          <w:instrText xml:space="preserve"> PAGEREF _Toc121592354 \h </w:instrText>
        </w:r>
        <w:r>
          <w:rPr>
            <w:noProof/>
            <w:webHidden/>
          </w:rPr>
        </w:r>
        <w:r>
          <w:rPr>
            <w:noProof/>
            <w:webHidden/>
          </w:rPr>
          <w:fldChar w:fldCharType="separate"/>
        </w:r>
        <w:r>
          <w:rPr>
            <w:noProof/>
            <w:webHidden/>
          </w:rPr>
          <w:t>39</w:t>
        </w:r>
        <w:r>
          <w:rPr>
            <w:noProof/>
            <w:webHidden/>
          </w:rPr>
          <w:fldChar w:fldCharType="end"/>
        </w:r>
      </w:hyperlink>
    </w:p>
    <w:p w14:paraId="30C4BB43" w14:textId="6F096A08"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55" w:history="1">
        <w:r w:rsidRPr="0058465E">
          <w:rPr>
            <w:rStyle w:val="Hyperlink"/>
            <w:noProof/>
          </w:rPr>
          <w:t>Hình 51 Chèn 18 và 57</w:t>
        </w:r>
        <w:r>
          <w:rPr>
            <w:noProof/>
            <w:webHidden/>
          </w:rPr>
          <w:tab/>
        </w:r>
        <w:r>
          <w:rPr>
            <w:noProof/>
            <w:webHidden/>
          </w:rPr>
          <w:fldChar w:fldCharType="begin"/>
        </w:r>
        <w:r>
          <w:rPr>
            <w:noProof/>
            <w:webHidden/>
          </w:rPr>
          <w:instrText xml:space="preserve"> PAGEREF _Toc121592355 \h </w:instrText>
        </w:r>
        <w:r>
          <w:rPr>
            <w:noProof/>
            <w:webHidden/>
          </w:rPr>
        </w:r>
        <w:r>
          <w:rPr>
            <w:noProof/>
            <w:webHidden/>
          </w:rPr>
          <w:fldChar w:fldCharType="separate"/>
        </w:r>
        <w:r>
          <w:rPr>
            <w:noProof/>
            <w:webHidden/>
          </w:rPr>
          <w:t>39</w:t>
        </w:r>
        <w:r>
          <w:rPr>
            <w:noProof/>
            <w:webHidden/>
          </w:rPr>
          <w:fldChar w:fldCharType="end"/>
        </w:r>
      </w:hyperlink>
    </w:p>
    <w:p w14:paraId="0650BCC7" w14:textId="6860A730"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56" w:history="1">
        <w:r w:rsidRPr="0058465E">
          <w:rPr>
            <w:rStyle w:val="Hyperlink"/>
            <w:noProof/>
          </w:rPr>
          <w:t>Hình 52 Chèn 45</w:t>
        </w:r>
        <w:r>
          <w:rPr>
            <w:noProof/>
            <w:webHidden/>
          </w:rPr>
          <w:tab/>
        </w:r>
        <w:r>
          <w:rPr>
            <w:noProof/>
            <w:webHidden/>
          </w:rPr>
          <w:fldChar w:fldCharType="begin"/>
        </w:r>
        <w:r>
          <w:rPr>
            <w:noProof/>
            <w:webHidden/>
          </w:rPr>
          <w:instrText xml:space="preserve"> PAGEREF _Toc121592356 \h </w:instrText>
        </w:r>
        <w:r>
          <w:rPr>
            <w:noProof/>
            <w:webHidden/>
          </w:rPr>
        </w:r>
        <w:r>
          <w:rPr>
            <w:noProof/>
            <w:webHidden/>
          </w:rPr>
          <w:fldChar w:fldCharType="separate"/>
        </w:r>
        <w:r>
          <w:rPr>
            <w:noProof/>
            <w:webHidden/>
          </w:rPr>
          <w:t>40</w:t>
        </w:r>
        <w:r>
          <w:rPr>
            <w:noProof/>
            <w:webHidden/>
          </w:rPr>
          <w:fldChar w:fldCharType="end"/>
        </w:r>
      </w:hyperlink>
    </w:p>
    <w:p w14:paraId="6266E40D" w14:textId="007B2139"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57" w:history="1">
        <w:r w:rsidRPr="0058465E">
          <w:rPr>
            <w:rStyle w:val="Hyperlink"/>
            <w:noProof/>
          </w:rPr>
          <w:t>Hình 53 Chèn 77</w:t>
        </w:r>
        <w:r>
          <w:rPr>
            <w:noProof/>
            <w:webHidden/>
          </w:rPr>
          <w:tab/>
        </w:r>
        <w:r>
          <w:rPr>
            <w:noProof/>
            <w:webHidden/>
          </w:rPr>
          <w:fldChar w:fldCharType="begin"/>
        </w:r>
        <w:r>
          <w:rPr>
            <w:noProof/>
            <w:webHidden/>
          </w:rPr>
          <w:instrText xml:space="preserve"> PAGEREF _Toc121592357 \h </w:instrText>
        </w:r>
        <w:r>
          <w:rPr>
            <w:noProof/>
            <w:webHidden/>
          </w:rPr>
        </w:r>
        <w:r>
          <w:rPr>
            <w:noProof/>
            <w:webHidden/>
          </w:rPr>
          <w:fldChar w:fldCharType="separate"/>
        </w:r>
        <w:r>
          <w:rPr>
            <w:noProof/>
            <w:webHidden/>
          </w:rPr>
          <w:t>40</w:t>
        </w:r>
        <w:r>
          <w:rPr>
            <w:noProof/>
            <w:webHidden/>
          </w:rPr>
          <w:fldChar w:fldCharType="end"/>
        </w:r>
      </w:hyperlink>
    </w:p>
    <w:p w14:paraId="2047A4AF" w14:textId="40801834"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58" w:history="1">
        <w:r w:rsidRPr="0058465E">
          <w:rPr>
            <w:rStyle w:val="Hyperlink"/>
            <w:noProof/>
          </w:rPr>
          <w:t>Hình 54 Chèn 55</w:t>
        </w:r>
        <w:r>
          <w:rPr>
            <w:noProof/>
            <w:webHidden/>
          </w:rPr>
          <w:tab/>
        </w:r>
        <w:r>
          <w:rPr>
            <w:noProof/>
            <w:webHidden/>
          </w:rPr>
          <w:fldChar w:fldCharType="begin"/>
        </w:r>
        <w:r>
          <w:rPr>
            <w:noProof/>
            <w:webHidden/>
          </w:rPr>
          <w:instrText xml:space="preserve"> PAGEREF _Toc121592358 \h </w:instrText>
        </w:r>
        <w:r>
          <w:rPr>
            <w:noProof/>
            <w:webHidden/>
          </w:rPr>
        </w:r>
        <w:r>
          <w:rPr>
            <w:noProof/>
            <w:webHidden/>
          </w:rPr>
          <w:fldChar w:fldCharType="separate"/>
        </w:r>
        <w:r>
          <w:rPr>
            <w:noProof/>
            <w:webHidden/>
          </w:rPr>
          <w:t>40</w:t>
        </w:r>
        <w:r>
          <w:rPr>
            <w:noProof/>
            <w:webHidden/>
          </w:rPr>
          <w:fldChar w:fldCharType="end"/>
        </w:r>
      </w:hyperlink>
    </w:p>
    <w:p w14:paraId="77859EDE" w14:textId="2D9C4807"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59" w:history="1">
        <w:r w:rsidRPr="0058465E">
          <w:rPr>
            <w:rStyle w:val="Hyperlink"/>
            <w:noProof/>
          </w:rPr>
          <w:t>Hình 55 Chèn 68</w:t>
        </w:r>
        <w:r>
          <w:rPr>
            <w:noProof/>
            <w:webHidden/>
          </w:rPr>
          <w:tab/>
        </w:r>
        <w:r>
          <w:rPr>
            <w:noProof/>
            <w:webHidden/>
          </w:rPr>
          <w:fldChar w:fldCharType="begin"/>
        </w:r>
        <w:r>
          <w:rPr>
            <w:noProof/>
            <w:webHidden/>
          </w:rPr>
          <w:instrText xml:space="preserve"> PAGEREF _Toc121592359 \h </w:instrText>
        </w:r>
        <w:r>
          <w:rPr>
            <w:noProof/>
            <w:webHidden/>
          </w:rPr>
        </w:r>
        <w:r>
          <w:rPr>
            <w:noProof/>
            <w:webHidden/>
          </w:rPr>
          <w:fldChar w:fldCharType="separate"/>
        </w:r>
        <w:r>
          <w:rPr>
            <w:noProof/>
            <w:webHidden/>
          </w:rPr>
          <w:t>41</w:t>
        </w:r>
        <w:r>
          <w:rPr>
            <w:noProof/>
            <w:webHidden/>
          </w:rPr>
          <w:fldChar w:fldCharType="end"/>
        </w:r>
      </w:hyperlink>
    </w:p>
    <w:p w14:paraId="5C2CADEC" w14:textId="616D810D"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60" w:history="1">
        <w:r w:rsidRPr="0058465E">
          <w:rPr>
            <w:rStyle w:val="Hyperlink"/>
            <w:noProof/>
          </w:rPr>
          <w:t>Hình 56 Chèn 70</w:t>
        </w:r>
        <w:r>
          <w:rPr>
            <w:noProof/>
            <w:webHidden/>
          </w:rPr>
          <w:tab/>
        </w:r>
        <w:r>
          <w:rPr>
            <w:noProof/>
            <w:webHidden/>
          </w:rPr>
          <w:fldChar w:fldCharType="begin"/>
        </w:r>
        <w:r>
          <w:rPr>
            <w:noProof/>
            <w:webHidden/>
          </w:rPr>
          <w:instrText xml:space="preserve"> PAGEREF _Toc121592360 \h </w:instrText>
        </w:r>
        <w:r>
          <w:rPr>
            <w:noProof/>
            <w:webHidden/>
          </w:rPr>
        </w:r>
        <w:r>
          <w:rPr>
            <w:noProof/>
            <w:webHidden/>
          </w:rPr>
          <w:fldChar w:fldCharType="separate"/>
        </w:r>
        <w:r>
          <w:rPr>
            <w:noProof/>
            <w:webHidden/>
          </w:rPr>
          <w:t>41</w:t>
        </w:r>
        <w:r>
          <w:rPr>
            <w:noProof/>
            <w:webHidden/>
          </w:rPr>
          <w:fldChar w:fldCharType="end"/>
        </w:r>
      </w:hyperlink>
    </w:p>
    <w:p w14:paraId="39191991" w14:textId="41385626"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61" w:history="1">
        <w:r w:rsidRPr="0058465E">
          <w:rPr>
            <w:rStyle w:val="Hyperlink"/>
            <w:noProof/>
          </w:rPr>
          <w:t>Hình 57 Chèn 20</w:t>
        </w:r>
        <w:r>
          <w:rPr>
            <w:noProof/>
            <w:webHidden/>
          </w:rPr>
          <w:tab/>
        </w:r>
        <w:r>
          <w:rPr>
            <w:noProof/>
            <w:webHidden/>
          </w:rPr>
          <w:fldChar w:fldCharType="begin"/>
        </w:r>
        <w:r>
          <w:rPr>
            <w:noProof/>
            <w:webHidden/>
          </w:rPr>
          <w:instrText xml:space="preserve"> PAGEREF _Toc121592361 \h </w:instrText>
        </w:r>
        <w:r>
          <w:rPr>
            <w:noProof/>
            <w:webHidden/>
          </w:rPr>
        </w:r>
        <w:r>
          <w:rPr>
            <w:noProof/>
            <w:webHidden/>
          </w:rPr>
          <w:fldChar w:fldCharType="separate"/>
        </w:r>
        <w:r>
          <w:rPr>
            <w:noProof/>
            <w:webHidden/>
          </w:rPr>
          <w:t>42</w:t>
        </w:r>
        <w:r>
          <w:rPr>
            <w:noProof/>
            <w:webHidden/>
          </w:rPr>
          <w:fldChar w:fldCharType="end"/>
        </w:r>
      </w:hyperlink>
    </w:p>
    <w:p w14:paraId="12F6998F" w14:textId="2D88B766"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62" w:history="1">
        <w:r w:rsidRPr="0058465E">
          <w:rPr>
            <w:rStyle w:val="Hyperlink"/>
            <w:noProof/>
          </w:rPr>
          <w:t>Hình 58 Chèn 48</w:t>
        </w:r>
        <w:r>
          <w:rPr>
            <w:noProof/>
            <w:webHidden/>
          </w:rPr>
          <w:tab/>
        </w:r>
        <w:r>
          <w:rPr>
            <w:noProof/>
            <w:webHidden/>
          </w:rPr>
          <w:fldChar w:fldCharType="begin"/>
        </w:r>
        <w:r>
          <w:rPr>
            <w:noProof/>
            <w:webHidden/>
          </w:rPr>
          <w:instrText xml:space="preserve"> PAGEREF _Toc121592362 \h </w:instrText>
        </w:r>
        <w:r>
          <w:rPr>
            <w:noProof/>
            <w:webHidden/>
          </w:rPr>
        </w:r>
        <w:r>
          <w:rPr>
            <w:noProof/>
            <w:webHidden/>
          </w:rPr>
          <w:fldChar w:fldCharType="separate"/>
        </w:r>
        <w:r>
          <w:rPr>
            <w:noProof/>
            <w:webHidden/>
          </w:rPr>
          <w:t>42</w:t>
        </w:r>
        <w:r>
          <w:rPr>
            <w:noProof/>
            <w:webHidden/>
          </w:rPr>
          <w:fldChar w:fldCharType="end"/>
        </w:r>
      </w:hyperlink>
    </w:p>
    <w:p w14:paraId="196DBA2D" w14:textId="2FFAD488"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63" w:history="1">
        <w:r w:rsidRPr="0058465E">
          <w:rPr>
            <w:rStyle w:val="Hyperlink"/>
            <w:noProof/>
          </w:rPr>
          <w:t>Hình 59 Chèn 86</w:t>
        </w:r>
        <w:r>
          <w:rPr>
            <w:noProof/>
            <w:webHidden/>
          </w:rPr>
          <w:tab/>
        </w:r>
        <w:r>
          <w:rPr>
            <w:noProof/>
            <w:webHidden/>
          </w:rPr>
          <w:fldChar w:fldCharType="begin"/>
        </w:r>
        <w:r>
          <w:rPr>
            <w:noProof/>
            <w:webHidden/>
          </w:rPr>
          <w:instrText xml:space="preserve"> PAGEREF _Toc121592363 \h </w:instrText>
        </w:r>
        <w:r>
          <w:rPr>
            <w:noProof/>
            <w:webHidden/>
          </w:rPr>
        </w:r>
        <w:r>
          <w:rPr>
            <w:noProof/>
            <w:webHidden/>
          </w:rPr>
          <w:fldChar w:fldCharType="separate"/>
        </w:r>
        <w:r>
          <w:rPr>
            <w:noProof/>
            <w:webHidden/>
          </w:rPr>
          <w:t>42</w:t>
        </w:r>
        <w:r>
          <w:rPr>
            <w:noProof/>
            <w:webHidden/>
          </w:rPr>
          <w:fldChar w:fldCharType="end"/>
        </w:r>
      </w:hyperlink>
    </w:p>
    <w:p w14:paraId="218BFECE" w14:textId="0374681A"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64" w:history="1">
        <w:r w:rsidRPr="0058465E">
          <w:rPr>
            <w:rStyle w:val="Hyperlink"/>
            <w:noProof/>
          </w:rPr>
          <w:t>Hình 60 Chèn 21</w:t>
        </w:r>
        <w:r>
          <w:rPr>
            <w:noProof/>
            <w:webHidden/>
          </w:rPr>
          <w:tab/>
        </w:r>
        <w:r>
          <w:rPr>
            <w:noProof/>
            <w:webHidden/>
          </w:rPr>
          <w:fldChar w:fldCharType="begin"/>
        </w:r>
        <w:r>
          <w:rPr>
            <w:noProof/>
            <w:webHidden/>
          </w:rPr>
          <w:instrText xml:space="preserve"> PAGEREF _Toc121592364 \h </w:instrText>
        </w:r>
        <w:r>
          <w:rPr>
            <w:noProof/>
            <w:webHidden/>
          </w:rPr>
        </w:r>
        <w:r>
          <w:rPr>
            <w:noProof/>
            <w:webHidden/>
          </w:rPr>
          <w:fldChar w:fldCharType="separate"/>
        </w:r>
        <w:r>
          <w:rPr>
            <w:noProof/>
            <w:webHidden/>
          </w:rPr>
          <w:t>43</w:t>
        </w:r>
        <w:r>
          <w:rPr>
            <w:noProof/>
            <w:webHidden/>
          </w:rPr>
          <w:fldChar w:fldCharType="end"/>
        </w:r>
      </w:hyperlink>
    </w:p>
    <w:p w14:paraId="12BAEFFE" w14:textId="7EB4C3F2"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65" w:history="1">
        <w:r w:rsidRPr="0058465E">
          <w:rPr>
            <w:rStyle w:val="Hyperlink"/>
            <w:noProof/>
          </w:rPr>
          <w:t>Hình 61 Chèn 43</w:t>
        </w:r>
        <w:r>
          <w:rPr>
            <w:noProof/>
            <w:webHidden/>
          </w:rPr>
          <w:tab/>
        </w:r>
        <w:r>
          <w:rPr>
            <w:noProof/>
            <w:webHidden/>
          </w:rPr>
          <w:fldChar w:fldCharType="begin"/>
        </w:r>
        <w:r>
          <w:rPr>
            <w:noProof/>
            <w:webHidden/>
          </w:rPr>
          <w:instrText xml:space="preserve"> PAGEREF _Toc121592365 \h </w:instrText>
        </w:r>
        <w:r>
          <w:rPr>
            <w:noProof/>
            <w:webHidden/>
          </w:rPr>
        </w:r>
        <w:r>
          <w:rPr>
            <w:noProof/>
            <w:webHidden/>
          </w:rPr>
          <w:fldChar w:fldCharType="separate"/>
        </w:r>
        <w:r>
          <w:rPr>
            <w:noProof/>
            <w:webHidden/>
          </w:rPr>
          <w:t>43</w:t>
        </w:r>
        <w:r>
          <w:rPr>
            <w:noProof/>
            <w:webHidden/>
          </w:rPr>
          <w:fldChar w:fldCharType="end"/>
        </w:r>
      </w:hyperlink>
    </w:p>
    <w:p w14:paraId="28959DDE" w14:textId="48FDD118"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66" w:history="1">
        <w:r w:rsidRPr="0058465E">
          <w:rPr>
            <w:rStyle w:val="Hyperlink"/>
            <w:noProof/>
          </w:rPr>
          <w:t>Hình 62 Chèn 62</w:t>
        </w:r>
        <w:r>
          <w:rPr>
            <w:noProof/>
            <w:webHidden/>
          </w:rPr>
          <w:tab/>
        </w:r>
        <w:r>
          <w:rPr>
            <w:noProof/>
            <w:webHidden/>
          </w:rPr>
          <w:fldChar w:fldCharType="begin"/>
        </w:r>
        <w:r>
          <w:rPr>
            <w:noProof/>
            <w:webHidden/>
          </w:rPr>
          <w:instrText xml:space="preserve"> PAGEREF _Toc121592366 \h </w:instrText>
        </w:r>
        <w:r>
          <w:rPr>
            <w:noProof/>
            <w:webHidden/>
          </w:rPr>
        </w:r>
        <w:r>
          <w:rPr>
            <w:noProof/>
            <w:webHidden/>
          </w:rPr>
          <w:fldChar w:fldCharType="separate"/>
        </w:r>
        <w:r>
          <w:rPr>
            <w:noProof/>
            <w:webHidden/>
          </w:rPr>
          <w:t>43</w:t>
        </w:r>
        <w:r>
          <w:rPr>
            <w:noProof/>
            <w:webHidden/>
          </w:rPr>
          <w:fldChar w:fldCharType="end"/>
        </w:r>
      </w:hyperlink>
    </w:p>
    <w:p w14:paraId="0ED62924" w14:textId="0AF9BD44"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67" w:history="1">
        <w:r w:rsidRPr="0058465E">
          <w:rPr>
            <w:rStyle w:val="Hyperlink"/>
            <w:noProof/>
          </w:rPr>
          <w:t>Hình 63 Chèn 87</w:t>
        </w:r>
        <w:r>
          <w:rPr>
            <w:noProof/>
            <w:webHidden/>
          </w:rPr>
          <w:tab/>
        </w:r>
        <w:r>
          <w:rPr>
            <w:noProof/>
            <w:webHidden/>
          </w:rPr>
          <w:fldChar w:fldCharType="begin"/>
        </w:r>
        <w:r>
          <w:rPr>
            <w:noProof/>
            <w:webHidden/>
          </w:rPr>
          <w:instrText xml:space="preserve"> PAGEREF _Toc121592367 \h </w:instrText>
        </w:r>
        <w:r>
          <w:rPr>
            <w:noProof/>
            <w:webHidden/>
          </w:rPr>
        </w:r>
        <w:r>
          <w:rPr>
            <w:noProof/>
            <w:webHidden/>
          </w:rPr>
          <w:fldChar w:fldCharType="separate"/>
        </w:r>
        <w:r>
          <w:rPr>
            <w:noProof/>
            <w:webHidden/>
          </w:rPr>
          <w:t>44</w:t>
        </w:r>
        <w:r>
          <w:rPr>
            <w:noProof/>
            <w:webHidden/>
          </w:rPr>
          <w:fldChar w:fldCharType="end"/>
        </w:r>
      </w:hyperlink>
    </w:p>
    <w:p w14:paraId="48F4F53D" w14:textId="568E49CE"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68" w:history="1">
        <w:r w:rsidRPr="0058465E">
          <w:rPr>
            <w:rStyle w:val="Hyperlink"/>
            <w:noProof/>
          </w:rPr>
          <w:t>Hình 64 Chèn 69</w:t>
        </w:r>
        <w:r>
          <w:rPr>
            <w:noProof/>
            <w:webHidden/>
          </w:rPr>
          <w:tab/>
        </w:r>
        <w:r>
          <w:rPr>
            <w:noProof/>
            <w:webHidden/>
          </w:rPr>
          <w:fldChar w:fldCharType="begin"/>
        </w:r>
        <w:r>
          <w:rPr>
            <w:noProof/>
            <w:webHidden/>
          </w:rPr>
          <w:instrText xml:space="preserve"> PAGEREF _Toc121592368 \h </w:instrText>
        </w:r>
        <w:r>
          <w:rPr>
            <w:noProof/>
            <w:webHidden/>
          </w:rPr>
        </w:r>
        <w:r>
          <w:rPr>
            <w:noProof/>
            <w:webHidden/>
          </w:rPr>
          <w:fldChar w:fldCharType="separate"/>
        </w:r>
        <w:r>
          <w:rPr>
            <w:noProof/>
            <w:webHidden/>
          </w:rPr>
          <w:t>45</w:t>
        </w:r>
        <w:r>
          <w:rPr>
            <w:noProof/>
            <w:webHidden/>
          </w:rPr>
          <w:fldChar w:fldCharType="end"/>
        </w:r>
      </w:hyperlink>
    </w:p>
    <w:p w14:paraId="7870F09C" w14:textId="0D0789E5"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69" w:history="1">
        <w:r w:rsidRPr="0058465E">
          <w:rPr>
            <w:rStyle w:val="Hyperlink"/>
            <w:noProof/>
          </w:rPr>
          <w:t>Hình 65 Cây B Tree bật 3 dùng để xóa</w:t>
        </w:r>
        <w:r>
          <w:rPr>
            <w:noProof/>
            <w:webHidden/>
          </w:rPr>
          <w:tab/>
        </w:r>
        <w:r>
          <w:rPr>
            <w:noProof/>
            <w:webHidden/>
          </w:rPr>
          <w:fldChar w:fldCharType="begin"/>
        </w:r>
        <w:r>
          <w:rPr>
            <w:noProof/>
            <w:webHidden/>
          </w:rPr>
          <w:instrText xml:space="preserve"> PAGEREF _Toc121592369 \h </w:instrText>
        </w:r>
        <w:r>
          <w:rPr>
            <w:noProof/>
            <w:webHidden/>
          </w:rPr>
        </w:r>
        <w:r>
          <w:rPr>
            <w:noProof/>
            <w:webHidden/>
          </w:rPr>
          <w:fldChar w:fldCharType="separate"/>
        </w:r>
        <w:r>
          <w:rPr>
            <w:noProof/>
            <w:webHidden/>
          </w:rPr>
          <w:t>46</w:t>
        </w:r>
        <w:r>
          <w:rPr>
            <w:noProof/>
            <w:webHidden/>
          </w:rPr>
          <w:fldChar w:fldCharType="end"/>
        </w:r>
      </w:hyperlink>
    </w:p>
    <w:p w14:paraId="1FCB8D81" w14:textId="750EE219"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70" w:history="1">
        <w:r w:rsidRPr="0058465E">
          <w:rPr>
            <w:rStyle w:val="Hyperlink"/>
            <w:noProof/>
          </w:rPr>
          <w:t>Hình 66 Xóa khóa 18 của node lá</w:t>
        </w:r>
        <w:r>
          <w:rPr>
            <w:noProof/>
            <w:webHidden/>
          </w:rPr>
          <w:tab/>
        </w:r>
        <w:r>
          <w:rPr>
            <w:noProof/>
            <w:webHidden/>
          </w:rPr>
          <w:fldChar w:fldCharType="begin"/>
        </w:r>
        <w:r>
          <w:rPr>
            <w:noProof/>
            <w:webHidden/>
          </w:rPr>
          <w:instrText xml:space="preserve"> PAGEREF _Toc121592370 \h </w:instrText>
        </w:r>
        <w:r>
          <w:rPr>
            <w:noProof/>
            <w:webHidden/>
          </w:rPr>
        </w:r>
        <w:r>
          <w:rPr>
            <w:noProof/>
            <w:webHidden/>
          </w:rPr>
          <w:fldChar w:fldCharType="separate"/>
        </w:r>
        <w:r>
          <w:rPr>
            <w:noProof/>
            <w:webHidden/>
          </w:rPr>
          <w:t>47</w:t>
        </w:r>
        <w:r>
          <w:rPr>
            <w:noProof/>
            <w:webHidden/>
          </w:rPr>
          <w:fldChar w:fldCharType="end"/>
        </w:r>
      </w:hyperlink>
    </w:p>
    <w:p w14:paraId="5F005904" w14:textId="6F071A9E"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71" w:history="1">
        <w:r w:rsidRPr="0058465E">
          <w:rPr>
            <w:rStyle w:val="Hyperlink"/>
            <w:noProof/>
          </w:rPr>
          <w:t>Hình 67 Xóa khóa 68 của node trong</w:t>
        </w:r>
        <w:r>
          <w:rPr>
            <w:noProof/>
            <w:webHidden/>
          </w:rPr>
          <w:tab/>
        </w:r>
        <w:r>
          <w:rPr>
            <w:noProof/>
            <w:webHidden/>
          </w:rPr>
          <w:fldChar w:fldCharType="begin"/>
        </w:r>
        <w:r>
          <w:rPr>
            <w:noProof/>
            <w:webHidden/>
          </w:rPr>
          <w:instrText xml:space="preserve"> PAGEREF _Toc121592371 \h </w:instrText>
        </w:r>
        <w:r>
          <w:rPr>
            <w:noProof/>
            <w:webHidden/>
          </w:rPr>
        </w:r>
        <w:r>
          <w:rPr>
            <w:noProof/>
            <w:webHidden/>
          </w:rPr>
          <w:fldChar w:fldCharType="separate"/>
        </w:r>
        <w:r>
          <w:rPr>
            <w:noProof/>
            <w:webHidden/>
          </w:rPr>
          <w:t>48</w:t>
        </w:r>
        <w:r>
          <w:rPr>
            <w:noProof/>
            <w:webHidden/>
          </w:rPr>
          <w:fldChar w:fldCharType="end"/>
        </w:r>
      </w:hyperlink>
    </w:p>
    <w:p w14:paraId="2B63CF69" w14:textId="2041964C"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72" w:history="1">
        <w:r w:rsidRPr="0058465E">
          <w:rPr>
            <w:rStyle w:val="Hyperlink"/>
            <w:noProof/>
          </w:rPr>
          <w:t>Hình 68 So sánh bigO giữa B Tree và Binary Search Tree</w:t>
        </w:r>
        <w:r>
          <w:rPr>
            <w:noProof/>
            <w:webHidden/>
          </w:rPr>
          <w:tab/>
        </w:r>
        <w:r>
          <w:rPr>
            <w:noProof/>
            <w:webHidden/>
          </w:rPr>
          <w:fldChar w:fldCharType="begin"/>
        </w:r>
        <w:r>
          <w:rPr>
            <w:noProof/>
            <w:webHidden/>
          </w:rPr>
          <w:instrText xml:space="preserve"> PAGEREF _Toc121592372 \h </w:instrText>
        </w:r>
        <w:r>
          <w:rPr>
            <w:noProof/>
            <w:webHidden/>
          </w:rPr>
        </w:r>
        <w:r>
          <w:rPr>
            <w:noProof/>
            <w:webHidden/>
          </w:rPr>
          <w:fldChar w:fldCharType="separate"/>
        </w:r>
        <w:r>
          <w:rPr>
            <w:noProof/>
            <w:webHidden/>
          </w:rPr>
          <w:t>49</w:t>
        </w:r>
        <w:r>
          <w:rPr>
            <w:noProof/>
            <w:webHidden/>
          </w:rPr>
          <w:fldChar w:fldCharType="end"/>
        </w:r>
      </w:hyperlink>
    </w:p>
    <w:p w14:paraId="2F18CAA2" w14:textId="50D181C6"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73" w:history="1">
        <w:r w:rsidRPr="0058465E">
          <w:rPr>
            <w:rStyle w:val="Hyperlink"/>
            <w:noProof/>
          </w:rPr>
          <w:t>Hình 69 Màng hình khi mới khởi động</w:t>
        </w:r>
        <w:r>
          <w:rPr>
            <w:noProof/>
            <w:webHidden/>
          </w:rPr>
          <w:tab/>
        </w:r>
        <w:r>
          <w:rPr>
            <w:noProof/>
            <w:webHidden/>
          </w:rPr>
          <w:fldChar w:fldCharType="begin"/>
        </w:r>
        <w:r>
          <w:rPr>
            <w:noProof/>
            <w:webHidden/>
          </w:rPr>
          <w:instrText xml:space="preserve"> PAGEREF _Toc121592373 \h </w:instrText>
        </w:r>
        <w:r>
          <w:rPr>
            <w:noProof/>
            <w:webHidden/>
          </w:rPr>
        </w:r>
        <w:r>
          <w:rPr>
            <w:noProof/>
            <w:webHidden/>
          </w:rPr>
          <w:fldChar w:fldCharType="separate"/>
        </w:r>
        <w:r>
          <w:rPr>
            <w:noProof/>
            <w:webHidden/>
          </w:rPr>
          <w:t>49</w:t>
        </w:r>
        <w:r>
          <w:rPr>
            <w:noProof/>
            <w:webHidden/>
          </w:rPr>
          <w:fldChar w:fldCharType="end"/>
        </w:r>
      </w:hyperlink>
    </w:p>
    <w:p w14:paraId="65227A5F" w14:textId="269F988C"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74" w:history="1">
        <w:r w:rsidRPr="0058465E">
          <w:rPr>
            <w:rStyle w:val="Hyperlink"/>
            <w:noProof/>
          </w:rPr>
          <w:t>Hình 70 Màng hình khi chèn được vài phần tử</w:t>
        </w:r>
        <w:r>
          <w:rPr>
            <w:noProof/>
            <w:webHidden/>
          </w:rPr>
          <w:tab/>
        </w:r>
        <w:r>
          <w:rPr>
            <w:noProof/>
            <w:webHidden/>
          </w:rPr>
          <w:fldChar w:fldCharType="begin"/>
        </w:r>
        <w:r>
          <w:rPr>
            <w:noProof/>
            <w:webHidden/>
          </w:rPr>
          <w:instrText xml:space="preserve"> PAGEREF _Toc121592374 \h </w:instrText>
        </w:r>
        <w:r>
          <w:rPr>
            <w:noProof/>
            <w:webHidden/>
          </w:rPr>
        </w:r>
        <w:r>
          <w:rPr>
            <w:noProof/>
            <w:webHidden/>
          </w:rPr>
          <w:fldChar w:fldCharType="separate"/>
        </w:r>
        <w:r>
          <w:rPr>
            <w:noProof/>
            <w:webHidden/>
          </w:rPr>
          <w:t>50</w:t>
        </w:r>
        <w:r>
          <w:rPr>
            <w:noProof/>
            <w:webHidden/>
          </w:rPr>
          <w:fldChar w:fldCharType="end"/>
        </w:r>
      </w:hyperlink>
    </w:p>
    <w:p w14:paraId="76BD8053" w14:textId="1E009D5D"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75" w:history="1">
        <w:r w:rsidRPr="0058465E">
          <w:rPr>
            <w:rStyle w:val="Hyperlink"/>
            <w:noProof/>
          </w:rPr>
          <w:t>Hình 71 Màng hình khi tìm kiếm 1</w:t>
        </w:r>
        <w:r>
          <w:rPr>
            <w:noProof/>
            <w:webHidden/>
          </w:rPr>
          <w:tab/>
        </w:r>
        <w:r>
          <w:rPr>
            <w:noProof/>
            <w:webHidden/>
          </w:rPr>
          <w:fldChar w:fldCharType="begin"/>
        </w:r>
        <w:r>
          <w:rPr>
            <w:noProof/>
            <w:webHidden/>
          </w:rPr>
          <w:instrText xml:space="preserve"> PAGEREF _Toc121592375 \h </w:instrText>
        </w:r>
        <w:r>
          <w:rPr>
            <w:noProof/>
            <w:webHidden/>
          </w:rPr>
        </w:r>
        <w:r>
          <w:rPr>
            <w:noProof/>
            <w:webHidden/>
          </w:rPr>
          <w:fldChar w:fldCharType="separate"/>
        </w:r>
        <w:r>
          <w:rPr>
            <w:noProof/>
            <w:webHidden/>
          </w:rPr>
          <w:t>50</w:t>
        </w:r>
        <w:r>
          <w:rPr>
            <w:noProof/>
            <w:webHidden/>
          </w:rPr>
          <w:fldChar w:fldCharType="end"/>
        </w:r>
      </w:hyperlink>
    </w:p>
    <w:p w14:paraId="5EF0ECFB" w14:textId="38953433"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76" w:history="1">
        <w:r w:rsidRPr="0058465E">
          <w:rPr>
            <w:rStyle w:val="Hyperlink"/>
            <w:noProof/>
          </w:rPr>
          <w:t>Hình 72 Màng hình khi tìm kiếm 2</w:t>
        </w:r>
        <w:r>
          <w:rPr>
            <w:noProof/>
            <w:webHidden/>
          </w:rPr>
          <w:tab/>
        </w:r>
        <w:r>
          <w:rPr>
            <w:noProof/>
            <w:webHidden/>
          </w:rPr>
          <w:fldChar w:fldCharType="begin"/>
        </w:r>
        <w:r>
          <w:rPr>
            <w:noProof/>
            <w:webHidden/>
          </w:rPr>
          <w:instrText xml:space="preserve"> PAGEREF _Toc121592376 \h </w:instrText>
        </w:r>
        <w:r>
          <w:rPr>
            <w:noProof/>
            <w:webHidden/>
          </w:rPr>
        </w:r>
        <w:r>
          <w:rPr>
            <w:noProof/>
            <w:webHidden/>
          </w:rPr>
          <w:fldChar w:fldCharType="separate"/>
        </w:r>
        <w:r>
          <w:rPr>
            <w:noProof/>
            <w:webHidden/>
          </w:rPr>
          <w:t>51</w:t>
        </w:r>
        <w:r>
          <w:rPr>
            <w:noProof/>
            <w:webHidden/>
          </w:rPr>
          <w:fldChar w:fldCharType="end"/>
        </w:r>
      </w:hyperlink>
    </w:p>
    <w:p w14:paraId="5BC04AB3" w14:textId="607EC036"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77" w:history="1">
        <w:r w:rsidRPr="0058465E">
          <w:rPr>
            <w:rStyle w:val="Hyperlink"/>
            <w:noProof/>
          </w:rPr>
          <w:t>Hình 73 Cấu hình một node của cây B+ Tree</w:t>
        </w:r>
        <w:r>
          <w:rPr>
            <w:noProof/>
            <w:webHidden/>
          </w:rPr>
          <w:tab/>
        </w:r>
        <w:r>
          <w:rPr>
            <w:noProof/>
            <w:webHidden/>
          </w:rPr>
          <w:fldChar w:fldCharType="begin"/>
        </w:r>
        <w:r>
          <w:rPr>
            <w:noProof/>
            <w:webHidden/>
          </w:rPr>
          <w:instrText xml:space="preserve"> PAGEREF _Toc121592377 \h </w:instrText>
        </w:r>
        <w:r>
          <w:rPr>
            <w:noProof/>
            <w:webHidden/>
          </w:rPr>
        </w:r>
        <w:r>
          <w:rPr>
            <w:noProof/>
            <w:webHidden/>
          </w:rPr>
          <w:fldChar w:fldCharType="separate"/>
        </w:r>
        <w:r>
          <w:rPr>
            <w:noProof/>
            <w:webHidden/>
          </w:rPr>
          <w:t>52</w:t>
        </w:r>
        <w:r>
          <w:rPr>
            <w:noProof/>
            <w:webHidden/>
          </w:rPr>
          <w:fldChar w:fldCharType="end"/>
        </w:r>
      </w:hyperlink>
    </w:p>
    <w:p w14:paraId="7AFE95FB" w14:textId="19051D96"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78" w:history="1">
        <w:r w:rsidRPr="0058465E">
          <w:rPr>
            <w:rStyle w:val="Hyperlink"/>
            <w:noProof/>
          </w:rPr>
          <w:t>Hình 74 Mô hình B Tree</w:t>
        </w:r>
        <w:r>
          <w:rPr>
            <w:noProof/>
            <w:webHidden/>
          </w:rPr>
          <w:tab/>
        </w:r>
        <w:r>
          <w:rPr>
            <w:noProof/>
            <w:webHidden/>
          </w:rPr>
          <w:fldChar w:fldCharType="begin"/>
        </w:r>
        <w:r>
          <w:rPr>
            <w:noProof/>
            <w:webHidden/>
          </w:rPr>
          <w:instrText xml:space="preserve"> PAGEREF _Toc121592378 \h </w:instrText>
        </w:r>
        <w:r>
          <w:rPr>
            <w:noProof/>
            <w:webHidden/>
          </w:rPr>
        </w:r>
        <w:r>
          <w:rPr>
            <w:noProof/>
            <w:webHidden/>
          </w:rPr>
          <w:fldChar w:fldCharType="separate"/>
        </w:r>
        <w:r>
          <w:rPr>
            <w:noProof/>
            <w:webHidden/>
          </w:rPr>
          <w:t>52</w:t>
        </w:r>
        <w:r>
          <w:rPr>
            <w:noProof/>
            <w:webHidden/>
          </w:rPr>
          <w:fldChar w:fldCharType="end"/>
        </w:r>
      </w:hyperlink>
    </w:p>
    <w:p w14:paraId="13CCC00A" w14:textId="1D9ED5BB"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79" w:history="1">
        <w:r w:rsidRPr="0058465E">
          <w:rPr>
            <w:rStyle w:val="Hyperlink"/>
            <w:noProof/>
          </w:rPr>
          <w:t>Hình 75 Mô hình B+ Tree</w:t>
        </w:r>
        <w:r>
          <w:rPr>
            <w:noProof/>
            <w:webHidden/>
          </w:rPr>
          <w:tab/>
        </w:r>
        <w:r>
          <w:rPr>
            <w:noProof/>
            <w:webHidden/>
          </w:rPr>
          <w:fldChar w:fldCharType="begin"/>
        </w:r>
        <w:r>
          <w:rPr>
            <w:noProof/>
            <w:webHidden/>
          </w:rPr>
          <w:instrText xml:space="preserve"> PAGEREF _Toc121592379 \h </w:instrText>
        </w:r>
        <w:r>
          <w:rPr>
            <w:noProof/>
            <w:webHidden/>
          </w:rPr>
        </w:r>
        <w:r>
          <w:rPr>
            <w:noProof/>
            <w:webHidden/>
          </w:rPr>
          <w:fldChar w:fldCharType="separate"/>
        </w:r>
        <w:r>
          <w:rPr>
            <w:noProof/>
            <w:webHidden/>
          </w:rPr>
          <w:t>53</w:t>
        </w:r>
        <w:r>
          <w:rPr>
            <w:noProof/>
            <w:webHidden/>
          </w:rPr>
          <w:fldChar w:fldCharType="end"/>
        </w:r>
      </w:hyperlink>
    </w:p>
    <w:p w14:paraId="30EFEADE" w14:textId="59387969"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80" w:history="1">
        <w:r w:rsidRPr="0058465E">
          <w:rPr>
            <w:rStyle w:val="Hyperlink"/>
            <w:noProof/>
          </w:rPr>
          <w:t>Hình 76 Cây B+ Tree bậc 3</w:t>
        </w:r>
        <w:r>
          <w:rPr>
            <w:noProof/>
            <w:webHidden/>
          </w:rPr>
          <w:tab/>
        </w:r>
        <w:r>
          <w:rPr>
            <w:noProof/>
            <w:webHidden/>
          </w:rPr>
          <w:fldChar w:fldCharType="begin"/>
        </w:r>
        <w:r>
          <w:rPr>
            <w:noProof/>
            <w:webHidden/>
          </w:rPr>
          <w:instrText xml:space="preserve"> PAGEREF _Toc121592380 \h </w:instrText>
        </w:r>
        <w:r>
          <w:rPr>
            <w:noProof/>
            <w:webHidden/>
          </w:rPr>
        </w:r>
        <w:r>
          <w:rPr>
            <w:noProof/>
            <w:webHidden/>
          </w:rPr>
          <w:fldChar w:fldCharType="separate"/>
        </w:r>
        <w:r>
          <w:rPr>
            <w:noProof/>
            <w:webHidden/>
          </w:rPr>
          <w:t>54</w:t>
        </w:r>
        <w:r>
          <w:rPr>
            <w:noProof/>
            <w:webHidden/>
          </w:rPr>
          <w:fldChar w:fldCharType="end"/>
        </w:r>
      </w:hyperlink>
    </w:p>
    <w:p w14:paraId="7F121911" w14:textId="63760C7C"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81" w:history="1">
        <w:r w:rsidRPr="0058465E">
          <w:rPr>
            <w:rStyle w:val="Hyperlink"/>
            <w:noProof/>
          </w:rPr>
          <w:t>Hình 77 Tìm kiếm khóa 57 bước 1</w:t>
        </w:r>
        <w:r>
          <w:rPr>
            <w:noProof/>
            <w:webHidden/>
          </w:rPr>
          <w:tab/>
        </w:r>
        <w:r>
          <w:rPr>
            <w:noProof/>
            <w:webHidden/>
          </w:rPr>
          <w:fldChar w:fldCharType="begin"/>
        </w:r>
        <w:r>
          <w:rPr>
            <w:noProof/>
            <w:webHidden/>
          </w:rPr>
          <w:instrText xml:space="preserve"> PAGEREF _Toc121592381 \h </w:instrText>
        </w:r>
        <w:r>
          <w:rPr>
            <w:noProof/>
            <w:webHidden/>
          </w:rPr>
        </w:r>
        <w:r>
          <w:rPr>
            <w:noProof/>
            <w:webHidden/>
          </w:rPr>
          <w:fldChar w:fldCharType="separate"/>
        </w:r>
        <w:r>
          <w:rPr>
            <w:noProof/>
            <w:webHidden/>
          </w:rPr>
          <w:t>54</w:t>
        </w:r>
        <w:r>
          <w:rPr>
            <w:noProof/>
            <w:webHidden/>
          </w:rPr>
          <w:fldChar w:fldCharType="end"/>
        </w:r>
      </w:hyperlink>
    </w:p>
    <w:p w14:paraId="745899E2" w14:textId="04D0F5D4"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82" w:history="1">
        <w:r w:rsidRPr="0058465E">
          <w:rPr>
            <w:rStyle w:val="Hyperlink"/>
            <w:noProof/>
          </w:rPr>
          <w:t>Hình 78 Tìm kiếm khóa 57 bước 2</w:t>
        </w:r>
        <w:r>
          <w:rPr>
            <w:noProof/>
            <w:webHidden/>
          </w:rPr>
          <w:tab/>
        </w:r>
        <w:r>
          <w:rPr>
            <w:noProof/>
            <w:webHidden/>
          </w:rPr>
          <w:fldChar w:fldCharType="begin"/>
        </w:r>
        <w:r>
          <w:rPr>
            <w:noProof/>
            <w:webHidden/>
          </w:rPr>
          <w:instrText xml:space="preserve"> PAGEREF _Toc121592382 \h </w:instrText>
        </w:r>
        <w:r>
          <w:rPr>
            <w:noProof/>
            <w:webHidden/>
          </w:rPr>
        </w:r>
        <w:r>
          <w:rPr>
            <w:noProof/>
            <w:webHidden/>
          </w:rPr>
          <w:fldChar w:fldCharType="separate"/>
        </w:r>
        <w:r>
          <w:rPr>
            <w:noProof/>
            <w:webHidden/>
          </w:rPr>
          <w:t>54</w:t>
        </w:r>
        <w:r>
          <w:rPr>
            <w:noProof/>
            <w:webHidden/>
          </w:rPr>
          <w:fldChar w:fldCharType="end"/>
        </w:r>
      </w:hyperlink>
    </w:p>
    <w:p w14:paraId="061464EC" w14:textId="763D5643"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83" w:history="1">
        <w:r w:rsidRPr="0058465E">
          <w:rPr>
            <w:rStyle w:val="Hyperlink"/>
            <w:noProof/>
          </w:rPr>
          <w:t>Hình 79 Tìm kiếm khóa 57 bước 3</w:t>
        </w:r>
        <w:r>
          <w:rPr>
            <w:noProof/>
            <w:webHidden/>
          </w:rPr>
          <w:tab/>
        </w:r>
        <w:r>
          <w:rPr>
            <w:noProof/>
            <w:webHidden/>
          </w:rPr>
          <w:fldChar w:fldCharType="begin"/>
        </w:r>
        <w:r>
          <w:rPr>
            <w:noProof/>
            <w:webHidden/>
          </w:rPr>
          <w:instrText xml:space="preserve"> PAGEREF _Toc121592383 \h </w:instrText>
        </w:r>
        <w:r>
          <w:rPr>
            <w:noProof/>
            <w:webHidden/>
          </w:rPr>
        </w:r>
        <w:r>
          <w:rPr>
            <w:noProof/>
            <w:webHidden/>
          </w:rPr>
          <w:fldChar w:fldCharType="separate"/>
        </w:r>
        <w:r>
          <w:rPr>
            <w:noProof/>
            <w:webHidden/>
          </w:rPr>
          <w:t>55</w:t>
        </w:r>
        <w:r>
          <w:rPr>
            <w:noProof/>
            <w:webHidden/>
          </w:rPr>
          <w:fldChar w:fldCharType="end"/>
        </w:r>
      </w:hyperlink>
    </w:p>
    <w:p w14:paraId="577061EA" w14:textId="430B310C"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84" w:history="1">
        <w:r w:rsidRPr="0058465E">
          <w:rPr>
            <w:rStyle w:val="Hyperlink"/>
            <w:noProof/>
          </w:rPr>
          <w:t>Hình 80 Tìm kiếm khóa 50 bước 1</w:t>
        </w:r>
        <w:r>
          <w:rPr>
            <w:noProof/>
            <w:webHidden/>
          </w:rPr>
          <w:tab/>
        </w:r>
        <w:r>
          <w:rPr>
            <w:noProof/>
            <w:webHidden/>
          </w:rPr>
          <w:fldChar w:fldCharType="begin"/>
        </w:r>
        <w:r>
          <w:rPr>
            <w:noProof/>
            <w:webHidden/>
          </w:rPr>
          <w:instrText xml:space="preserve"> PAGEREF _Toc121592384 \h </w:instrText>
        </w:r>
        <w:r>
          <w:rPr>
            <w:noProof/>
            <w:webHidden/>
          </w:rPr>
        </w:r>
        <w:r>
          <w:rPr>
            <w:noProof/>
            <w:webHidden/>
          </w:rPr>
          <w:fldChar w:fldCharType="separate"/>
        </w:r>
        <w:r>
          <w:rPr>
            <w:noProof/>
            <w:webHidden/>
          </w:rPr>
          <w:t>55</w:t>
        </w:r>
        <w:r>
          <w:rPr>
            <w:noProof/>
            <w:webHidden/>
          </w:rPr>
          <w:fldChar w:fldCharType="end"/>
        </w:r>
      </w:hyperlink>
    </w:p>
    <w:p w14:paraId="0D691FFC" w14:textId="7FA46363"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85" w:history="1">
        <w:r w:rsidRPr="0058465E">
          <w:rPr>
            <w:rStyle w:val="Hyperlink"/>
            <w:noProof/>
          </w:rPr>
          <w:t>Hình 81 Tìm kiếm khóa 50 bước 2</w:t>
        </w:r>
        <w:r>
          <w:rPr>
            <w:noProof/>
            <w:webHidden/>
          </w:rPr>
          <w:tab/>
        </w:r>
        <w:r>
          <w:rPr>
            <w:noProof/>
            <w:webHidden/>
          </w:rPr>
          <w:fldChar w:fldCharType="begin"/>
        </w:r>
        <w:r>
          <w:rPr>
            <w:noProof/>
            <w:webHidden/>
          </w:rPr>
          <w:instrText xml:space="preserve"> PAGEREF _Toc121592385 \h </w:instrText>
        </w:r>
        <w:r>
          <w:rPr>
            <w:noProof/>
            <w:webHidden/>
          </w:rPr>
        </w:r>
        <w:r>
          <w:rPr>
            <w:noProof/>
            <w:webHidden/>
          </w:rPr>
          <w:fldChar w:fldCharType="separate"/>
        </w:r>
        <w:r>
          <w:rPr>
            <w:noProof/>
            <w:webHidden/>
          </w:rPr>
          <w:t>56</w:t>
        </w:r>
        <w:r>
          <w:rPr>
            <w:noProof/>
            <w:webHidden/>
          </w:rPr>
          <w:fldChar w:fldCharType="end"/>
        </w:r>
      </w:hyperlink>
    </w:p>
    <w:p w14:paraId="14FCAF16" w14:textId="5749EBAD"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86" w:history="1">
        <w:r w:rsidRPr="0058465E">
          <w:rPr>
            <w:rStyle w:val="Hyperlink"/>
            <w:noProof/>
          </w:rPr>
          <w:t>Hình 82 Tìm kiếm khóa 50 bước 3</w:t>
        </w:r>
        <w:r>
          <w:rPr>
            <w:noProof/>
            <w:webHidden/>
          </w:rPr>
          <w:tab/>
        </w:r>
        <w:r>
          <w:rPr>
            <w:noProof/>
            <w:webHidden/>
          </w:rPr>
          <w:fldChar w:fldCharType="begin"/>
        </w:r>
        <w:r>
          <w:rPr>
            <w:noProof/>
            <w:webHidden/>
          </w:rPr>
          <w:instrText xml:space="preserve"> PAGEREF _Toc121592386 \h </w:instrText>
        </w:r>
        <w:r>
          <w:rPr>
            <w:noProof/>
            <w:webHidden/>
          </w:rPr>
        </w:r>
        <w:r>
          <w:rPr>
            <w:noProof/>
            <w:webHidden/>
          </w:rPr>
          <w:fldChar w:fldCharType="separate"/>
        </w:r>
        <w:r>
          <w:rPr>
            <w:noProof/>
            <w:webHidden/>
          </w:rPr>
          <w:t>56</w:t>
        </w:r>
        <w:r>
          <w:rPr>
            <w:noProof/>
            <w:webHidden/>
          </w:rPr>
          <w:fldChar w:fldCharType="end"/>
        </w:r>
      </w:hyperlink>
    </w:p>
    <w:p w14:paraId="3CD59CBC" w14:textId="108F6588"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87" w:history="1">
        <w:r w:rsidRPr="0058465E">
          <w:rPr>
            <w:rStyle w:val="Hyperlink"/>
            <w:noProof/>
          </w:rPr>
          <w:t>Hình 83 Dãy số random ngẫu nhiên</w:t>
        </w:r>
        <w:r>
          <w:rPr>
            <w:noProof/>
            <w:webHidden/>
          </w:rPr>
          <w:tab/>
        </w:r>
        <w:r>
          <w:rPr>
            <w:noProof/>
            <w:webHidden/>
          </w:rPr>
          <w:fldChar w:fldCharType="begin"/>
        </w:r>
        <w:r>
          <w:rPr>
            <w:noProof/>
            <w:webHidden/>
          </w:rPr>
          <w:instrText xml:space="preserve"> PAGEREF _Toc121592387 \h </w:instrText>
        </w:r>
        <w:r>
          <w:rPr>
            <w:noProof/>
            <w:webHidden/>
          </w:rPr>
        </w:r>
        <w:r>
          <w:rPr>
            <w:noProof/>
            <w:webHidden/>
          </w:rPr>
          <w:fldChar w:fldCharType="separate"/>
        </w:r>
        <w:r>
          <w:rPr>
            <w:noProof/>
            <w:webHidden/>
          </w:rPr>
          <w:t>57</w:t>
        </w:r>
        <w:r>
          <w:rPr>
            <w:noProof/>
            <w:webHidden/>
          </w:rPr>
          <w:fldChar w:fldCharType="end"/>
        </w:r>
      </w:hyperlink>
    </w:p>
    <w:p w14:paraId="69EAA58C" w14:textId="3DFA079F"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88" w:history="1">
        <w:r w:rsidRPr="0058465E">
          <w:rPr>
            <w:rStyle w:val="Hyperlink"/>
            <w:noProof/>
          </w:rPr>
          <w:t>Hình 84 Chèn 18 và 57</w:t>
        </w:r>
        <w:r>
          <w:rPr>
            <w:noProof/>
            <w:webHidden/>
          </w:rPr>
          <w:tab/>
        </w:r>
        <w:r>
          <w:rPr>
            <w:noProof/>
            <w:webHidden/>
          </w:rPr>
          <w:fldChar w:fldCharType="begin"/>
        </w:r>
        <w:r>
          <w:rPr>
            <w:noProof/>
            <w:webHidden/>
          </w:rPr>
          <w:instrText xml:space="preserve"> PAGEREF _Toc121592388 \h </w:instrText>
        </w:r>
        <w:r>
          <w:rPr>
            <w:noProof/>
            <w:webHidden/>
          </w:rPr>
        </w:r>
        <w:r>
          <w:rPr>
            <w:noProof/>
            <w:webHidden/>
          </w:rPr>
          <w:fldChar w:fldCharType="separate"/>
        </w:r>
        <w:r>
          <w:rPr>
            <w:noProof/>
            <w:webHidden/>
          </w:rPr>
          <w:t>57</w:t>
        </w:r>
        <w:r>
          <w:rPr>
            <w:noProof/>
            <w:webHidden/>
          </w:rPr>
          <w:fldChar w:fldCharType="end"/>
        </w:r>
      </w:hyperlink>
    </w:p>
    <w:p w14:paraId="69DDD01C" w14:textId="35BD1639"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89" w:history="1">
        <w:r w:rsidRPr="0058465E">
          <w:rPr>
            <w:rStyle w:val="Hyperlink"/>
            <w:noProof/>
          </w:rPr>
          <w:t>Hình 85 Chèn 45</w:t>
        </w:r>
        <w:r>
          <w:rPr>
            <w:noProof/>
            <w:webHidden/>
          </w:rPr>
          <w:tab/>
        </w:r>
        <w:r>
          <w:rPr>
            <w:noProof/>
            <w:webHidden/>
          </w:rPr>
          <w:fldChar w:fldCharType="begin"/>
        </w:r>
        <w:r>
          <w:rPr>
            <w:noProof/>
            <w:webHidden/>
          </w:rPr>
          <w:instrText xml:space="preserve"> PAGEREF _Toc121592389 \h </w:instrText>
        </w:r>
        <w:r>
          <w:rPr>
            <w:noProof/>
            <w:webHidden/>
          </w:rPr>
        </w:r>
        <w:r>
          <w:rPr>
            <w:noProof/>
            <w:webHidden/>
          </w:rPr>
          <w:fldChar w:fldCharType="separate"/>
        </w:r>
        <w:r>
          <w:rPr>
            <w:noProof/>
            <w:webHidden/>
          </w:rPr>
          <w:t>57</w:t>
        </w:r>
        <w:r>
          <w:rPr>
            <w:noProof/>
            <w:webHidden/>
          </w:rPr>
          <w:fldChar w:fldCharType="end"/>
        </w:r>
      </w:hyperlink>
    </w:p>
    <w:p w14:paraId="7D85C3B8" w14:textId="07D9F3EE"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90" w:history="1">
        <w:r w:rsidRPr="0058465E">
          <w:rPr>
            <w:rStyle w:val="Hyperlink"/>
            <w:noProof/>
          </w:rPr>
          <w:t>Hình 86 Chèn 77</w:t>
        </w:r>
        <w:r>
          <w:rPr>
            <w:noProof/>
            <w:webHidden/>
          </w:rPr>
          <w:tab/>
        </w:r>
        <w:r>
          <w:rPr>
            <w:noProof/>
            <w:webHidden/>
          </w:rPr>
          <w:fldChar w:fldCharType="begin"/>
        </w:r>
        <w:r>
          <w:rPr>
            <w:noProof/>
            <w:webHidden/>
          </w:rPr>
          <w:instrText xml:space="preserve"> PAGEREF _Toc121592390 \h </w:instrText>
        </w:r>
        <w:r>
          <w:rPr>
            <w:noProof/>
            <w:webHidden/>
          </w:rPr>
        </w:r>
        <w:r>
          <w:rPr>
            <w:noProof/>
            <w:webHidden/>
          </w:rPr>
          <w:fldChar w:fldCharType="separate"/>
        </w:r>
        <w:r>
          <w:rPr>
            <w:noProof/>
            <w:webHidden/>
          </w:rPr>
          <w:t>58</w:t>
        </w:r>
        <w:r>
          <w:rPr>
            <w:noProof/>
            <w:webHidden/>
          </w:rPr>
          <w:fldChar w:fldCharType="end"/>
        </w:r>
      </w:hyperlink>
    </w:p>
    <w:p w14:paraId="0FB26C39" w14:textId="2776CFF7"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91" w:history="1">
        <w:r w:rsidRPr="0058465E">
          <w:rPr>
            <w:rStyle w:val="Hyperlink"/>
            <w:noProof/>
          </w:rPr>
          <w:t>Hình 87 Chèn 55</w:t>
        </w:r>
        <w:r>
          <w:rPr>
            <w:noProof/>
            <w:webHidden/>
          </w:rPr>
          <w:tab/>
        </w:r>
        <w:r>
          <w:rPr>
            <w:noProof/>
            <w:webHidden/>
          </w:rPr>
          <w:fldChar w:fldCharType="begin"/>
        </w:r>
        <w:r>
          <w:rPr>
            <w:noProof/>
            <w:webHidden/>
          </w:rPr>
          <w:instrText xml:space="preserve"> PAGEREF _Toc121592391 \h </w:instrText>
        </w:r>
        <w:r>
          <w:rPr>
            <w:noProof/>
            <w:webHidden/>
          </w:rPr>
        </w:r>
        <w:r>
          <w:rPr>
            <w:noProof/>
            <w:webHidden/>
          </w:rPr>
          <w:fldChar w:fldCharType="separate"/>
        </w:r>
        <w:r>
          <w:rPr>
            <w:noProof/>
            <w:webHidden/>
          </w:rPr>
          <w:t>58</w:t>
        </w:r>
        <w:r>
          <w:rPr>
            <w:noProof/>
            <w:webHidden/>
          </w:rPr>
          <w:fldChar w:fldCharType="end"/>
        </w:r>
      </w:hyperlink>
    </w:p>
    <w:p w14:paraId="4AEE7C48" w14:textId="0A70E1BC"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92" w:history="1">
        <w:r w:rsidRPr="0058465E">
          <w:rPr>
            <w:rStyle w:val="Hyperlink"/>
            <w:noProof/>
          </w:rPr>
          <w:t>Hình 88 Chèn 68</w:t>
        </w:r>
        <w:r>
          <w:rPr>
            <w:noProof/>
            <w:webHidden/>
          </w:rPr>
          <w:tab/>
        </w:r>
        <w:r>
          <w:rPr>
            <w:noProof/>
            <w:webHidden/>
          </w:rPr>
          <w:fldChar w:fldCharType="begin"/>
        </w:r>
        <w:r>
          <w:rPr>
            <w:noProof/>
            <w:webHidden/>
          </w:rPr>
          <w:instrText xml:space="preserve"> PAGEREF _Toc121592392 \h </w:instrText>
        </w:r>
        <w:r>
          <w:rPr>
            <w:noProof/>
            <w:webHidden/>
          </w:rPr>
        </w:r>
        <w:r>
          <w:rPr>
            <w:noProof/>
            <w:webHidden/>
          </w:rPr>
          <w:fldChar w:fldCharType="separate"/>
        </w:r>
        <w:r>
          <w:rPr>
            <w:noProof/>
            <w:webHidden/>
          </w:rPr>
          <w:t>59</w:t>
        </w:r>
        <w:r>
          <w:rPr>
            <w:noProof/>
            <w:webHidden/>
          </w:rPr>
          <w:fldChar w:fldCharType="end"/>
        </w:r>
      </w:hyperlink>
    </w:p>
    <w:p w14:paraId="3A22AB20" w14:textId="3D3BB674"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93" w:history="1">
        <w:r w:rsidRPr="0058465E">
          <w:rPr>
            <w:rStyle w:val="Hyperlink"/>
            <w:noProof/>
          </w:rPr>
          <w:t>Hình 89 Trường hợp 1 xóa khóa trên cây B+ Tree</w:t>
        </w:r>
        <w:r>
          <w:rPr>
            <w:noProof/>
            <w:webHidden/>
          </w:rPr>
          <w:tab/>
        </w:r>
        <w:r>
          <w:rPr>
            <w:noProof/>
            <w:webHidden/>
          </w:rPr>
          <w:fldChar w:fldCharType="begin"/>
        </w:r>
        <w:r>
          <w:rPr>
            <w:noProof/>
            <w:webHidden/>
          </w:rPr>
          <w:instrText xml:space="preserve"> PAGEREF _Toc121592393 \h </w:instrText>
        </w:r>
        <w:r>
          <w:rPr>
            <w:noProof/>
            <w:webHidden/>
          </w:rPr>
        </w:r>
        <w:r>
          <w:rPr>
            <w:noProof/>
            <w:webHidden/>
          </w:rPr>
          <w:fldChar w:fldCharType="separate"/>
        </w:r>
        <w:r>
          <w:rPr>
            <w:noProof/>
            <w:webHidden/>
          </w:rPr>
          <w:t>60</w:t>
        </w:r>
        <w:r>
          <w:rPr>
            <w:noProof/>
            <w:webHidden/>
          </w:rPr>
          <w:fldChar w:fldCharType="end"/>
        </w:r>
      </w:hyperlink>
    </w:p>
    <w:p w14:paraId="5F0BC3B7" w14:textId="6AB8D36A"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94" w:history="1">
        <w:r w:rsidRPr="0058465E">
          <w:rPr>
            <w:rStyle w:val="Hyperlink"/>
            <w:noProof/>
          </w:rPr>
          <w:t>Hình 90 Trường hợp 2 xóa khóa trên cây B+ Tree</w:t>
        </w:r>
        <w:r>
          <w:rPr>
            <w:noProof/>
            <w:webHidden/>
          </w:rPr>
          <w:tab/>
        </w:r>
        <w:r>
          <w:rPr>
            <w:noProof/>
            <w:webHidden/>
          </w:rPr>
          <w:fldChar w:fldCharType="begin"/>
        </w:r>
        <w:r>
          <w:rPr>
            <w:noProof/>
            <w:webHidden/>
          </w:rPr>
          <w:instrText xml:space="preserve"> PAGEREF _Toc121592394 \h </w:instrText>
        </w:r>
        <w:r>
          <w:rPr>
            <w:noProof/>
            <w:webHidden/>
          </w:rPr>
        </w:r>
        <w:r>
          <w:rPr>
            <w:noProof/>
            <w:webHidden/>
          </w:rPr>
          <w:fldChar w:fldCharType="separate"/>
        </w:r>
        <w:r>
          <w:rPr>
            <w:noProof/>
            <w:webHidden/>
          </w:rPr>
          <w:t>61</w:t>
        </w:r>
        <w:r>
          <w:rPr>
            <w:noProof/>
            <w:webHidden/>
          </w:rPr>
          <w:fldChar w:fldCharType="end"/>
        </w:r>
      </w:hyperlink>
    </w:p>
    <w:p w14:paraId="61601C32" w14:textId="14BB850F"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95" w:history="1">
        <w:r w:rsidRPr="0058465E">
          <w:rPr>
            <w:rStyle w:val="Hyperlink"/>
            <w:noProof/>
          </w:rPr>
          <w:t>Hình 91 Trường hợp 3 xóa khóa trên cây B+ Tree</w:t>
        </w:r>
        <w:r>
          <w:rPr>
            <w:noProof/>
            <w:webHidden/>
          </w:rPr>
          <w:tab/>
        </w:r>
        <w:r>
          <w:rPr>
            <w:noProof/>
            <w:webHidden/>
          </w:rPr>
          <w:fldChar w:fldCharType="begin"/>
        </w:r>
        <w:r>
          <w:rPr>
            <w:noProof/>
            <w:webHidden/>
          </w:rPr>
          <w:instrText xml:space="preserve"> PAGEREF _Toc121592395 \h </w:instrText>
        </w:r>
        <w:r>
          <w:rPr>
            <w:noProof/>
            <w:webHidden/>
          </w:rPr>
        </w:r>
        <w:r>
          <w:rPr>
            <w:noProof/>
            <w:webHidden/>
          </w:rPr>
          <w:fldChar w:fldCharType="separate"/>
        </w:r>
        <w:r>
          <w:rPr>
            <w:noProof/>
            <w:webHidden/>
          </w:rPr>
          <w:t>62</w:t>
        </w:r>
        <w:r>
          <w:rPr>
            <w:noProof/>
            <w:webHidden/>
          </w:rPr>
          <w:fldChar w:fldCharType="end"/>
        </w:r>
      </w:hyperlink>
    </w:p>
    <w:p w14:paraId="3F268667" w14:textId="2800418A"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96" w:history="1">
        <w:r w:rsidRPr="0058465E">
          <w:rPr>
            <w:rStyle w:val="Hyperlink"/>
            <w:noProof/>
          </w:rPr>
          <w:t>Hình 92 So sánh bigO giữa B+ Tree và Binary Search Tree</w:t>
        </w:r>
        <w:r>
          <w:rPr>
            <w:noProof/>
            <w:webHidden/>
          </w:rPr>
          <w:tab/>
        </w:r>
        <w:r>
          <w:rPr>
            <w:noProof/>
            <w:webHidden/>
          </w:rPr>
          <w:fldChar w:fldCharType="begin"/>
        </w:r>
        <w:r>
          <w:rPr>
            <w:noProof/>
            <w:webHidden/>
          </w:rPr>
          <w:instrText xml:space="preserve"> PAGEREF _Toc121592396 \h </w:instrText>
        </w:r>
        <w:r>
          <w:rPr>
            <w:noProof/>
            <w:webHidden/>
          </w:rPr>
        </w:r>
        <w:r>
          <w:rPr>
            <w:noProof/>
            <w:webHidden/>
          </w:rPr>
          <w:fldChar w:fldCharType="separate"/>
        </w:r>
        <w:r>
          <w:rPr>
            <w:noProof/>
            <w:webHidden/>
          </w:rPr>
          <w:t>62</w:t>
        </w:r>
        <w:r>
          <w:rPr>
            <w:noProof/>
            <w:webHidden/>
          </w:rPr>
          <w:fldChar w:fldCharType="end"/>
        </w:r>
      </w:hyperlink>
    </w:p>
    <w:p w14:paraId="43FEE7E6" w14:textId="5BED042B" w:rsidR="00C4579B" w:rsidRDefault="00C4579B">
      <w:pPr>
        <w:pStyle w:val="TableofFigures"/>
        <w:tabs>
          <w:tab w:val="right" w:pos="8777"/>
        </w:tabs>
        <w:rPr>
          <w:rFonts w:asciiTheme="minorHAnsi" w:eastAsiaTheme="minorEastAsia" w:hAnsiTheme="minorHAnsi" w:cstheme="minorBidi"/>
          <w:b w:val="0"/>
          <w:noProof/>
          <w:sz w:val="22"/>
          <w:szCs w:val="22"/>
        </w:rPr>
      </w:pPr>
      <w:hyperlink w:anchor="_Toc121592397" w:history="1">
        <w:r w:rsidRPr="0058465E">
          <w:rPr>
            <w:rStyle w:val="Hyperlink"/>
            <w:noProof/>
          </w:rPr>
          <w:t>Hình 93 Thang do Bloom 6 cấp độ</w:t>
        </w:r>
        <w:r>
          <w:rPr>
            <w:noProof/>
            <w:webHidden/>
          </w:rPr>
          <w:tab/>
        </w:r>
        <w:r>
          <w:rPr>
            <w:noProof/>
            <w:webHidden/>
          </w:rPr>
          <w:fldChar w:fldCharType="begin"/>
        </w:r>
        <w:r>
          <w:rPr>
            <w:noProof/>
            <w:webHidden/>
          </w:rPr>
          <w:instrText xml:space="preserve"> PAGEREF _Toc121592397 \h </w:instrText>
        </w:r>
        <w:r>
          <w:rPr>
            <w:noProof/>
            <w:webHidden/>
          </w:rPr>
        </w:r>
        <w:r>
          <w:rPr>
            <w:noProof/>
            <w:webHidden/>
          </w:rPr>
          <w:fldChar w:fldCharType="separate"/>
        </w:r>
        <w:r>
          <w:rPr>
            <w:noProof/>
            <w:webHidden/>
          </w:rPr>
          <w:t>64</w:t>
        </w:r>
        <w:r>
          <w:rPr>
            <w:noProof/>
            <w:webHidden/>
          </w:rPr>
          <w:fldChar w:fldCharType="end"/>
        </w:r>
      </w:hyperlink>
    </w:p>
    <w:p w14:paraId="69115FEE" w14:textId="25132B2A" w:rsidR="006945F6" w:rsidRDefault="00AF39EA" w:rsidP="007E6AB9">
      <w:pPr>
        <w:tabs>
          <w:tab w:val="center" w:pos="6379"/>
        </w:tabs>
        <w:spacing w:after="200" w:line="360" w:lineRule="auto"/>
        <w:rPr>
          <w:sz w:val="26"/>
          <w:szCs w:val="26"/>
        </w:rPr>
      </w:pPr>
      <w:r>
        <w:rPr>
          <w:sz w:val="26"/>
          <w:szCs w:val="26"/>
        </w:rPr>
        <w:fldChar w:fldCharType="end"/>
      </w:r>
    </w:p>
    <w:p w14:paraId="5A9A19A8" w14:textId="77777777" w:rsidR="006945F6" w:rsidRDefault="006945F6">
      <w:pPr>
        <w:spacing w:after="200" w:line="276" w:lineRule="auto"/>
        <w:rPr>
          <w:sz w:val="26"/>
          <w:szCs w:val="26"/>
        </w:rPr>
      </w:pPr>
      <w:r>
        <w:rPr>
          <w:sz w:val="26"/>
          <w:szCs w:val="26"/>
        </w:rPr>
        <w:br w:type="page"/>
      </w:r>
    </w:p>
    <w:p w14:paraId="64D7326C" w14:textId="77777777" w:rsidR="006945F6" w:rsidRPr="006945F6" w:rsidRDefault="006945F6" w:rsidP="009F1F82">
      <w:pPr>
        <w:pStyle w:val="Tiucctrangmu"/>
        <w:outlineLvl w:val="0"/>
      </w:pPr>
      <w:bookmarkStart w:id="12" w:name="_Toc76147060"/>
      <w:bookmarkStart w:id="13" w:name="_Toc121592402"/>
      <w:r w:rsidRPr="006945F6">
        <w:lastRenderedPageBreak/>
        <w:t>DANH MỤC BẢNG BIỂU</w:t>
      </w:r>
      <w:bookmarkEnd w:id="12"/>
      <w:bookmarkEnd w:id="13"/>
    </w:p>
    <w:p w14:paraId="1C5F8637" w14:textId="216CE0CC" w:rsidR="00C4579B" w:rsidRDefault="007B7FF5">
      <w:pPr>
        <w:pStyle w:val="TableofFigures"/>
        <w:tabs>
          <w:tab w:val="right" w:leader="dot" w:pos="8777"/>
        </w:tabs>
        <w:rPr>
          <w:rFonts w:asciiTheme="minorHAnsi" w:eastAsiaTheme="minorEastAsia" w:hAnsiTheme="minorHAnsi" w:cstheme="minorBidi"/>
          <w:b w:val="0"/>
          <w:noProof/>
          <w:sz w:val="22"/>
          <w:szCs w:val="22"/>
        </w:rPr>
      </w:pPr>
      <w:r>
        <w:rPr>
          <w:sz w:val="24"/>
          <w:szCs w:val="26"/>
        </w:rPr>
        <w:fldChar w:fldCharType="begin"/>
      </w:r>
      <w:r>
        <w:rPr>
          <w:szCs w:val="26"/>
        </w:rPr>
        <w:instrText xml:space="preserve"> TOC \h \z \c "Bảng" </w:instrText>
      </w:r>
      <w:r>
        <w:rPr>
          <w:sz w:val="24"/>
          <w:szCs w:val="26"/>
        </w:rPr>
        <w:fldChar w:fldCharType="separate"/>
      </w:r>
      <w:hyperlink w:anchor="_Toc121592301" w:history="1">
        <w:r w:rsidR="00C4579B" w:rsidRPr="008243A9">
          <w:rPr>
            <w:rStyle w:val="Hyperlink"/>
            <w:noProof/>
          </w:rPr>
          <w:t>Bảng 1 Bảng so sánh các tính chất của B Tree và B+ Tree</w:t>
        </w:r>
        <w:r w:rsidR="00C4579B">
          <w:rPr>
            <w:noProof/>
            <w:webHidden/>
          </w:rPr>
          <w:tab/>
        </w:r>
        <w:r w:rsidR="00C4579B">
          <w:rPr>
            <w:noProof/>
            <w:webHidden/>
          </w:rPr>
          <w:fldChar w:fldCharType="begin"/>
        </w:r>
        <w:r w:rsidR="00C4579B">
          <w:rPr>
            <w:noProof/>
            <w:webHidden/>
          </w:rPr>
          <w:instrText xml:space="preserve"> PAGEREF _Toc121592301 \h </w:instrText>
        </w:r>
        <w:r w:rsidR="00C4579B">
          <w:rPr>
            <w:noProof/>
            <w:webHidden/>
          </w:rPr>
        </w:r>
        <w:r w:rsidR="00C4579B">
          <w:rPr>
            <w:noProof/>
            <w:webHidden/>
          </w:rPr>
          <w:fldChar w:fldCharType="separate"/>
        </w:r>
        <w:r w:rsidR="00C4579B">
          <w:rPr>
            <w:noProof/>
            <w:webHidden/>
          </w:rPr>
          <w:t>63</w:t>
        </w:r>
        <w:r w:rsidR="00C4579B">
          <w:rPr>
            <w:noProof/>
            <w:webHidden/>
          </w:rPr>
          <w:fldChar w:fldCharType="end"/>
        </w:r>
      </w:hyperlink>
    </w:p>
    <w:p w14:paraId="17ACA77A" w14:textId="1E2AA726" w:rsidR="00C4579B" w:rsidRDefault="00C4579B">
      <w:pPr>
        <w:pStyle w:val="TableofFigures"/>
        <w:tabs>
          <w:tab w:val="right" w:leader="dot" w:pos="8777"/>
        </w:tabs>
        <w:rPr>
          <w:rFonts w:asciiTheme="minorHAnsi" w:eastAsiaTheme="minorEastAsia" w:hAnsiTheme="minorHAnsi" w:cstheme="minorBidi"/>
          <w:b w:val="0"/>
          <w:noProof/>
          <w:sz w:val="22"/>
          <w:szCs w:val="22"/>
        </w:rPr>
      </w:pPr>
      <w:hyperlink w:anchor="_Toc121592302" w:history="1">
        <w:r w:rsidRPr="008243A9">
          <w:rPr>
            <w:rStyle w:val="Hyperlink"/>
            <w:noProof/>
          </w:rPr>
          <w:t>Bảng 2 Bảng tự đánh giá theo thang đo Bloom</w:t>
        </w:r>
        <w:r>
          <w:rPr>
            <w:noProof/>
            <w:webHidden/>
          </w:rPr>
          <w:tab/>
        </w:r>
        <w:r>
          <w:rPr>
            <w:noProof/>
            <w:webHidden/>
          </w:rPr>
          <w:fldChar w:fldCharType="begin"/>
        </w:r>
        <w:r>
          <w:rPr>
            <w:noProof/>
            <w:webHidden/>
          </w:rPr>
          <w:instrText xml:space="preserve"> PAGEREF _Toc121592302 \h </w:instrText>
        </w:r>
        <w:r>
          <w:rPr>
            <w:noProof/>
            <w:webHidden/>
          </w:rPr>
        </w:r>
        <w:r>
          <w:rPr>
            <w:noProof/>
            <w:webHidden/>
          </w:rPr>
          <w:fldChar w:fldCharType="separate"/>
        </w:r>
        <w:r>
          <w:rPr>
            <w:noProof/>
            <w:webHidden/>
          </w:rPr>
          <w:t>65</w:t>
        </w:r>
        <w:r>
          <w:rPr>
            <w:noProof/>
            <w:webHidden/>
          </w:rPr>
          <w:fldChar w:fldCharType="end"/>
        </w:r>
      </w:hyperlink>
    </w:p>
    <w:p w14:paraId="7AD06E7B" w14:textId="55A1AF56" w:rsidR="007B1A23" w:rsidRDefault="007B7FF5">
      <w:pPr>
        <w:spacing w:after="200" w:line="276" w:lineRule="auto"/>
        <w:rPr>
          <w:sz w:val="26"/>
          <w:szCs w:val="26"/>
        </w:rPr>
      </w:pPr>
      <w:r>
        <w:rPr>
          <w:sz w:val="26"/>
          <w:szCs w:val="26"/>
        </w:rPr>
        <w:fldChar w:fldCharType="end"/>
      </w:r>
      <w:r w:rsidR="007B1A23">
        <w:rPr>
          <w:sz w:val="26"/>
          <w:szCs w:val="26"/>
        </w:rPr>
        <w:br w:type="page"/>
      </w:r>
    </w:p>
    <w:p w14:paraId="292B5A9F" w14:textId="77777777" w:rsidR="006945F6" w:rsidRPr="007E6AB9" w:rsidRDefault="006945F6" w:rsidP="009F1F82">
      <w:pPr>
        <w:pStyle w:val="Tiucctrangmu"/>
        <w:outlineLvl w:val="0"/>
      </w:pPr>
      <w:bookmarkStart w:id="14" w:name="_Toc76147061"/>
      <w:bookmarkStart w:id="15" w:name="_Toc387692910"/>
      <w:bookmarkStart w:id="16" w:name="_Toc121592403"/>
      <w:r>
        <w:lastRenderedPageBreak/>
        <w:t>DANH MỤC CÁC CHỮ VIẾT TẮT</w:t>
      </w:r>
      <w:bookmarkEnd w:id="14"/>
      <w:bookmarkEnd w:id="16"/>
    </w:p>
    <w:p w14:paraId="7F405C00" w14:textId="77781182" w:rsidR="006945F6" w:rsidRDefault="006945F6" w:rsidP="006945F6">
      <w:pPr>
        <w:pStyle w:val="Nidungvnbn"/>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0"/>
        <w:gridCol w:w="5927"/>
      </w:tblGrid>
      <w:tr w:rsidR="00AF39EA" w:rsidRPr="00761B6F" w14:paraId="02C41F9F" w14:textId="77777777" w:rsidTr="00E701BE">
        <w:trPr>
          <w:jc w:val="center"/>
        </w:trPr>
        <w:tc>
          <w:tcPr>
            <w:tcW w:w="2860" w:type="dxa"/>
          </w:tcPr>
          <w:p w14:paraId="63166ED3" w14:textId="48BAB6BD" w:rsidR="00AF39EA" w:rsidRPr="00761B6F" w:rsidRDefault="00272209" w:rsidP="00E701BE">
            <w:pPr>
              <w:tabs>
                <w:tab w:val="center" w:pos="1322"/>
              </w:tabs>
              <w:spacing w:line="360" w:lineRule="auto"/>
              <w:rPr>
                <w:sz w:val="26"/>
                <w:szCs w:val="26"/>
                <w:lang w:val="vi-VN"/>
              </w:rPr>
            </w:pPr>
            <w:r>
              <w:rPr>
                <w:sz w:val="26"/>
                <w:szCs w:val="26"/>
              </w:rPr>
              <w:t>SQL</w:t>
            </w:r>
            <w:r w:rsidR="00E701BE">
              <w:rPr>
                <w:sz w:val="26"/>
                <w:szCs w:val="26"/>
                <w:lang w:val="vi-VN"/>
              </w:rPr>
              <w:tab/>
            </w:r>
          </w:p>
        </w:tc>
        <w:tc>
          <w:tcPr>
            <w:tcW w:w="5927" w:type="dxa"/>
          </w:tcPr>
          <w:p w14:paraId="6EA6742F" w14:textId="5B057CF6" w:rsidR="00AF39EA" w:rsidRPr="00761B6F" w:rsidRDefault="00272209" w:rsidP="00FF7813">
            <w:pPr>
              <w:spacing w:line="360" w:lineRule="auto"/>
              <w:rPr>
                <w:sz w:val="26"/>
                <w:szCs w:val="26"/>
                <w:lang w:val="vi-VN"/>
              </w:rPr>
            </w:pPr>
            <w:r w:rsidRPr="00272209">
              <w:rPr>
                <w:sz w:val="26"/>
                <w:szCs w:val="26"/>
                <w:lang w:val="vi-VN"/>
              </w:rPr>
              <w:t>Structured Query Language</w:t>
            </w:r>
          </w:p>
        </w:tc>
      </w:tr>
      <w:tr w:rsidR="00272209" w:rsidRPr="00761B6F" w14:paraId="33321C15" w14:textId="77777777" w:rsidTr="00E701BE">
        <w:trPr>
          <w:jc w:val="center"/>
        </w:trPr>
        <w:tc>
          <w:tcPr>
            <w:tcW w:w="2860" w:type="dxa"/>
          </w:tcPr>
          <w:p w14:paraId="5F2AC903" w14:textId="61A069B2" w:rsidR="00272209" w:rsidRDefault="00C669AF" w:rsidP="00E701BE">
            <w:pPr>
              <w:tabs>
                <w:tab w:val="center" w:pos="1322"/>
              </w:tabs>
              <w:spacing w:line="360" w:lineRule="auto"/>
              <w:rPr>
                <w:sz w:val="26"/>
                <w:szCs w:val="26"/>
              </w:rPr>
            </w:pPr>
            <w:r w:rsidRPr="00C669AF">
              <w:rPr>
                <w:sz w:val="26"/>
                <w:szCs w:val="26"/>
              </w:rPr>
              <w:t>CSDL</w:t>
            </w:r>
          </w:p>
        </w:tc>
        <w:tc>
          <w:tcPr>
            <w:tcW w:w="5927" w:type="dxa"/>
          </w:tcPr>
          <w:p w14:paraId="076E72AD" w14:textId="215DDDC2" w:rsidR="00272209" w:rsidRPr="00C669AF" w:rsidRDefault="00C669AF" w:rsidP="00FF7813">
            <w:pPr>
              <w:spacing w:line="360" w:lineRule="auto"/>
              <w:rPr>
                <w:sz w:val="26"/>
                <w:szCs w:val="26"/>
              </w:rPr>
            </w:pPr>
            <w:r>
              <w:rPr>
                <w:sz w:val="26"/>
                <w:szCs w:val="26"/>
              </w:rPr>
              <w:t>Cơ sở dữ liệu (Database)</w:t>
            </w:r>
          </w:p>
        </w:tc>
      </w:tr>
      <w:tr w:rsidR="002B630E" w:rsidRPr="00761B6F" w14:paraId="550094BC" w14:textId="77777777" w:rsidTr="00E701BE">
        <w:trPr>
          <w:jc w:val="center"/>
        </w:trPr>
        <w:tc>
          <w:tcPr>
            <w:tcW w:w="2860" w:type="dxa"/>
          </w:tcPr>
          <w:p w14:paraId="2F1F056A" w14:textId="1FA8FD17" w:rsidR="002B630E" w:rsidRPr="00C669AF" w:rsidRDefault="002B630E" w:rsidP="00E701BE">
            <w:pPr>
              <w:tabs>
                <w:tab w:val="center" w:pos="1322"/>
              </w:tabs>
              <w:spacing w:line="360" w:lineRule="auto"/>
              <w:rPr>
                <w:sz w:val="26"/>
                <w:szCs w:val="26"/>
              </w:rPr>
            </w:pPr>
            <w:r w:rsidRPr="002B630E">
              <w:rPr>
                <w:sz w:val="26"/>
                <w:szCs w:val="26"/>
              </w:rPr>
              <w:t>DMOs</w:t>
            </w:r>
          </w:p>
        </w:tc>
        <w:tc>
          <w:tcPr>
            <w:tcW w:w="5927" w:type="dxa"/>
          </w:tcPr>
          <w:p w14:paraId="541F6F60" w14:textId="3CB00215" w:rsidR="002B630E" w:rsidRDefault="002B630E" w:rsidP="002B630E">
            <w:pPr>
              <w:spacing w:line="360" w:lineRule="auto"/>
              <w:rPr>
                <w:sz w:val="26"/>
                <w:szCs w:val="26"/>
              </w:rPr>
            </w:pPr>
            <w:r w:rsidRPr="002B630E">
              <w:rPr>
                <w:sz w:val="26"/>
                <w:szCs w:val="26"/>
              </w:rPr>
              <w:t>Dynamic</w:t>
            </w:r>
            <w:r>
              <w:rPr>
                <w:sz w:val="26"/>
                <w:szCs w:val="26"/>
              </w:rPr>
              <w:t xml:space="preserve"> </w:t>
            </w:r>
            <w:r w:rsidRPr="002B630E">
              <w:rPr>
                <w:sz w:val="26"/>
                <w:szCs w:val="26"/>
              </w:rPr>
              <w:t>Management Objects</w:t>
            </w:r>
          </w:p>
        </w:tc>
      </w:tr>
      <w:tr w:rsidR="002B630E" w:rsidRPr="00761B6F" w14:paraId="3A453291" w14:textId="77777777" w:rsidTr="00E701BE">
        <w:trPr>
          <w:jc w:val="center"/>
        </w:trPr>
        <w:tc>
          <w:tcPr>
            <w:tcW w:w="2860" w:type="dxa"/>
          </w:tcPr>
          <w:p w14:paraId="31DAA379" w14:textId="3A628E19" w:rsidR="002B630E" w:rsidRPr="002B630E" w:rsidRDefault="002B630E" w:rsidP="00E701BE">
            <w:pPr>
              <w:tabs>
                <w:tab w:val="center" w:pos="1322"/>
              </w:tabs>
              <w:spacing w:line="360" w:lineRule="auto"/>
              <w:rPr>
                <w:sz w:val="26"/>
                <w:szCs w:val="26"/>
              </w:rPr>
            </w:pPr>
            <w:r w:rsidRPr="002B630E">
              <w:rPr>
                <w:sz w:val="26"/>
                <w:szCs w:val="26"/>
              </w:rPr>
              <w:t>DMVs</w:t>
            </w:r>
          </w:p>
        </w:tc>
        <w:tc>
          <w:tcPr>
            <w:tcW w:w="5927" w:type="dxa"/>
          </w:tcPr>
          <w:p w14:paraId="2BBE3006" w14:textId="5D3D1DCF" w:rsidR="002B630E" w:rsidRPr="002B630E" w:rsidRDefault="005F4316" w:rsidP="002B630E">
            <w:pPr>
              <w:spacing w:line="360" w:lineRule="auto"/>
              <w:rPr>
                <w:sz w:val="26"/>
                <w:szCs w:val="26"/>
              </w:rPr>
            </w:pPr>
            <w:r w:rsidRPr="005F4316">
              <w:rPr>
                <w:sz w:val="26"/>
                <w:szCs w:val="26"/>
              </w:rPr>
              <w:t>Dynamic Management Views</w:t>
            </w:r>
          </w:p>
        </w:tc>
      </w:tr>
      <w:tr w:rsidR="002B630E" w:rsidRPr="00761B6F" w14:paraId="456DC1F7" w14:textId="77777777" w:rsidTr="00E701BE">
        <w:trPr>
          <w:jc w:val="center"/>
        </w:trPr>
        <w:tc>
          <w:tcPr>
            <w:tcW w:w="2860" w:type="dxa"/>
          </w:tcPr>
          <w:p w14:paraId="226A7C39" w14:textId="5FE226D4" w:rsidR="002B630E" w:rsidRPr="002B630E" w:rsidRDefault="002B630E" w:rsidP="00E701BE">
            <w:pPr>
              <w:tabs>
                <w:tab w:val="center" w:pos="1322"/>
              </w:tabs>
              <w:spacing w:line="360" w:lineRule="auto"/>
              <w:rPr>
                <w:sz w:val="26"/>
                <w:szCs w:val="26"/>
              </w:rPr>
            </w:pPr>
            <w:r w:rsidRPr="002B630E">
              <w:rPr>
                <w:sz w:val="26"/>
                <w:szCs w:val="26"/>
              </w:rPr>
              <w:t>DMFs</w:t>
            </w:r>
          </w:p>
        </w:tc>
        <w:tc>
          <w:tcPr>
            <w:tcW w:w="5927" w:type="dxa"/>
          </w:tcPr>
          <w:p w14:paraId="6A2C6D66" w14:textId="761BDAAD" w:rsidR="002B630E" w:rsidRPr="002B630E" w:rsidRDefault="005F4316" w:rsidP="002B630E">
            <w:pPr>
              <w:spacing w:line="360" w:lineRule="auto"/>
              <w:rPr>
                <w:sz w:val="26"/>
                <w:szCs w:val="26"/>
              </w:rPr>
            </w:pPr>
            <w:r w:rsidRPr="005F4316">
              <w:rPr>
                <w:sz w:val="26"/>
                <w:szCs w:val="26"/>
              </w:rPr>
              <w:t>Dynamic Management Functions</w:t>
            </w:r>
          </w:p>
        </w:tc>
      </w:tr>
      <w:tr w:rsidR="003C56FB" w:rsidRPr="00761B6F" w14:paraId="55D5E15D" w14:textId="77777777" w:rsidTr="00E701BE">
        <w:trPr>
          <w:jc w:val="center"/>
        </w:trPr>
        <w:tc>
          <w:tcPr>
            <w:tcW w:w="2860" w:type="dxa"/>
          </w:tcPr>
          <w:p w14:paraId="3A987011" w14:textId="501AF518" w:rsidR="003C56FB" w:rsidRPr="002B630E" w:rsidRDefault="003C56FB" w:rsidP="00E701BE">
            <w:pPr>
              <w:tabs>
                <w:tab w:val="center" w:pos="1322"/>
              </w:tabs>
              <w:spacing w:line="360" w:lineRule="auto"/>
              <w:rPr>
                <w:sz w:val="26"/>
                <w:szCs w:val="26"/>
              </w:rPr>
            </w:pPr>
            <w:r>
              <w:rPr>
                <w:sz w:val="26"/>
                <w:szCs w:val="26"/>
              </w:rPr>
              <w:t>SSMS</w:t>
            </w:r>
          </w:p>
        </w:tc>
        <w:tc>
          <w:tcPr>
            <w:tcW w:w="5927" w:type="dxa"/>
          </w:tcPr>
          <w:p w14:paraId="05101A84" w14:textId="3F1D27E4" w:rsidR="003C56FB" w:rsidRPr="005F4316" w:rsidRDefault="003C56FB" w:rsidP="002B630E">
            <w:pPr>
              <w:spacing w:line="360" w:lineRule="auto"/>
              <w:rPr>
                <w:sz w:val="26"/>
                <w:szCs w:val="26"/>
              </w:rPr>
            </w:pPr>
            <w:r w:rsidRPr="003C56FB">
              <w:rPr>
                <w:sz w:val="26"/>
                <w:szCs w:val="26"/>
              </w:rPr>
              <w:t>SQL Server Management Studio</w:t>
            </w:r>
          </w:p>
        </w:tc>
      </w:tr>
      <w:tr w:rsidR="001C35CD" w:rsidRPr="00761B6F" w14:paraId="774FB9A9" w14:textId="77777777" w:rsidTr="00E701BE">
        <w:trPr>
          <w:jc w:val="center"/>
        </w:trPr>
        <w:tc>
          <w:tcPr>
            <w:tcW w:w="2860" w:type="dxa"/>
          </w:tcPr>
          <w:p w14:paraId="319402C6" w14:textId="52973B1D" w:rsidR="001C35CD" w:rsidRDefault="001C35CD" w:rsidP="00E701BE">
            <w:pPr>
              <w:tabs>
                <w:tab w:val="center" w:pos="1322"/>
              </w:tabs>
              <w:spacing w:line="360" w:lineRule="auto"/>
              <w:rPr>
                <w:sz w:val="26"/>
                <w:szCs w:val="26"/>
              </w:rPr>
            </w:pPr>
            <w:r>
              <w:rPr>
                <w:sz w:val="26"/>
                <w:szCs w:val="26"/>
              </w:rPr>
              <w:t>DBAs</w:t>
            </w:r>
          </w:p>
        </w:tc>
        <w:tc>
          <w:tcPr>
            <w:tcW w:w="5927" w:type="dxa"/>
          </w:tcPr>
          <w:p w14:paraId="163B2D90" w14:textId="4DA580EF" w:rsidR="001C35CD" w:rsidRPr="003C56FB" w:rsidRDefault="001C35CD" w:rsidP="002B630E">
            <w:pPr>
              <w:spacing w:line="360" w:lineRule="auto"/>
              <w:rPr>
                <w:sz w:val="26"/>
                <w:szCs w:val="26"/>
              </w:rPr>
            </w:pPr>
            <w:r w:rsidRPr="001C35CD">
              <w:rPr>
                <w:sz w:val="26"/>
                <w:szCs w:val="26"/>
              </w:rPr>
              <w:t>Database Administrator</w:t>
            </w:r>
            <w:r>
              <w:rPr>
                <w:sz w:val="26"/>
                <w:szCs w:val="26"/>
              </w:rPr>
              <w:t>s</w:t>
            </w:r>
            <w:r w:rsidR="00E33A19">
              <w:rPr>
                <w:sz w:val="26"/>
                <w:szCs w:val="26"/>
              </w:rPr>
              <w:t xml:space="preserve"> (trong bài báo cáo em dùng theo nghĩa là người lập trình viên).</w:t>
            </w:r>
          </w:p>
        </w:tc>
      </w:tr>
    </w:tbl>
    <w:p w14:paraId="38FDC3A5" w14:textId="77777777" w:rsidR="006945F6" w:rsidRPr="005D5C20" w:rsidRDefault="006945F6" w:rsidP="006945F6">
      <w:pPr>
        <w:pStyle w:val="Nidungvnbn"/>
      </w:pPr>
    </w:p>
    <w:p w14:paraId="7A476336" w14:textId="77777777" w:rsidR="006945F6" w:rsidRDefault="006945F6" w:rsidP="006945F6">
      <w:pPr>
        <w:spacing w:after="200" w:line="276" w:lineRule="auto"/>
        <w:rPr>
          <w:sz w:val="26"/>
          <w:szCs w:val="26"/>
        </w:rPr>
        <w:sectPr w:rsidR="006945F6" w:rsidSect="00AF39EA">
          <w:headerReference w:type="default" r:id="rId17"/>
          <w:type w:val="continuous"/>
          <w:pgSz w:w="11906" w:h="16838" w:code="9"/>
          <w:pgMar w:top="1985" w:right="1134" w:bottom="1701" w:left="1985" w:header="720" w:footer="720" w:gutter="0"/>
          <w:pgNumType w:fmt="lowerRoman" w:start="1"/>
          <w:cols w:space="720"/>
          <w:docGrid w:linePitch="360"/>
        </w:sectPr>
      </w:pPr>
    </w:p>
    <w:p w14:paraId="1FB61065" w14:textId="0A28F10F" w:rsidR="007B1A23" w:rsidRDefault="00C81A16" w:rsidP="002470E9">
      <w:pPr>
        <w:pStyle w:val="Chng"/>
        <w:outlineLvl w:val="0"/>
      </w:pPr>
      <w:bookmarkStart w:id="17" w:name="_Toc121592404"/>
      <w:bookmarkEnd w:id="15"/>
      <w:r>
        <w:lastRenderedPageBreak/>
        <w:t>Thực hiện</w:t>
      </w:r>
      <w:r w:rsidR="00272209">
        <w:t xml:space="preserve"> tối ưu hóa câu truy vấn</w:t>
      </w:r>
      <w:bookmarkEnd w:id="17"/>
      <w:r w:rsidR="00F16777">
        <w:t xml:space="preserve"> </w:t>
      </w:r>
    </w:p>
    <w:p w14:paraId="46422070" w14:textId="1FE15641" w:rsidR="000C5C60" w:rsidRDefault="000C5C60" w:rsidP="000C5C60">
      <w:pPr>
        <w:pStyle w:val="Nidungvnbn"/>
      </w:pPr>
      <w:r>
        <w:t>Các bước khi tối ưu hóa một câu truy vấn, ta sẽ tối ưu hóa trên từng bảng của câu truy vấn với mỗi bảng ta sẽ đi qua lần lược các bước:</w:t>
      </w:r>
    </w:p>
    <w:p w14:paraId="3674AA64" w14:textId="42943A63" w:rsidR="000C5C60" w:rsidRDefault="000C5C60" w:rsidP="000C5C60">
      <w:pPr>
        <w:pStyle w:val="Nidungvnbn"/>
        <w:numPr>
          <w:ilvl w:val="0"/>
          <w:numId w:val="19"/>
        </w:numPr>
      </w:pPr>
      <w:r w:rsidRPr="000C5C60">
        <w:t xml:space="preserve">Ngang (Phép chọn </w:t>
      </w:r>
      <w:r w:rsidR="001D4095" w:rsidRPr="001D4095">
        <w:t>Π</w:t>
      </w:r>
      <w:r w:rsidRPr="000C5C60">
        <w:t xml:space="preserve">  – WHERE)</w:t>
      </w:r>
    </w:p>
    <w:p w14:paraId="4D03C2ED" w14:textId="51989ECB" w:rsidR="000C5C60" w:rsidRDefault="000C5C60" w:rsidP="000C5C60">
      <w:pPr>
        <w:pStyle w:val="Nidungvnbn"/>
        <w:numPr>
          <w:ilvl w:val="0"/>
          <w:numId w:val="19"/>
        </w:numPr>
      </w:pPr>
      <w:r>
        <w:t>Dọc (Phép chiếu σ – SELECT)</w:t>
      </w:r>
    </w:p>
    <w:p w14:paraId="5B432230" w14:textId="25F23721" w:rsidR="005563F6" w:rsidRDefault="000C5C60" w:rsidP="005563F6">
      <w:pPr>
        <w:pStyle w:val="Nidungvnbn"/>
        <w:numPr>
          <w:ilvl w:val="0"/>
          <w:numId w:val="19"/>
        </w:numPr>
      </w:pPr>
      <w:r>
        <w:t xml:space="preserve">Quan hệ  </w:t>
      </w:r>
    </w:p>
    <w:p w14:paraId="5839AD20" w14:textId="297E5E49" w:rsidR="005563F6" w:rsidRPr="000C5C60" w:rsidRDefault="005563F6" w:rsidP="005563F6">
      <w:pPr>
        <w:pStyle w:val="Nidungvnbn"/>
      </w:pPr>
    </w:p>
    <w:p w14:paraId="1131A6B0" w14:textId="4A36F98C" w:rsidR="00CD13EC" w:rsidRDefault="00C81A16" w:rsidP="00405861">
      <w:pPr>
        <w:pStyle w:val="Tiumccp1"/>
        <w:outlineLvl w:val="1"/>
      </w:pPr>
      <w:bookmarkStart w:id="18" w:name="_Toc121592405"/>
      <w:r>
        <w:t>Tình huống 1</w:t>
      </w:r>
      <w:bookmarkEnd w:id="18"/>
    </w:p>
    <w:p w14:paraId="3A1050D1" w14:textId="26A9BD50" w:rsidR="00631330" w:rsidRDefault="008D7F5F" w:rsidP="00631330">
      <w:pPr>
        <w:pStyle w:val="Nidungvnbn"/>
      </w:pPr>
      <w:r w:rsidRPr="008D7F5F">
        <w:t xml:space="preserve">Nhân viên phòng Đào tạo thực hiện việc truy vấn CSDL để tìm ra người đăng kí môn học </w:t>
      </w:r>
      <w:r w:rsidRPr="008D7F5F">
        <w:rPr>
          <w:b/>
          <w:bCs/>
        </w:rPr>
        <w:t>“SQL TUNING”</w:t>
      </w:r>
      <w:r w:rsidRPr="008D7F5F">
        <w:t xml:space="preserve"> vào </w:t>
      </w:r>
      <w:r w:rsidRPr="008D7F5F">
        <w:rPr>
          <w:b/>
          <w:bCs/>
        </w:rPr>
        <w:t>ngày cuối cùng</w:t>
      </w:r>
      <w:r w:rsidRPr="008D7F5F">
        <w:t xml:space="preserve"> của đợt đăng ký với câu lệnh SQL như sau</w:t>
      </w:r>
      <w:r>
        <w:t>:</w:t>
      </w:r>
    </w:p>
    <w:p w14:paraId="5C245ADB" w14:textId="77777777" w:rsidR="00350A77" w:rsidRDefault="00DA1D94" w:rsidP="00350A77">
      <w:pPr>
        <w:keepNext/>
      </w:pPr>
      <w:r>
        <w:rPr>
          <w:noProof/>
        </w:rPr>
        <w:drawing>
          <wp:inline distT="0" distB="0" distL="0" distR="0" wp14:anchorId="00D0C3F4" wp14:editId="23E939D2">
            <wp:extent cx="5571490" cy="26880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571490" cy="2688068"/>
                    </a:xfrm>
                    <a:prstGeom prst="rect">
                      <a:avLst/>
                    </a:prstGeom>
                    <a:noFill/>
                    <a:ln>
                      <a:noFill/>
                    </a:ln>
                  </pic:spPr>
                </pic:pic>
              </a:graphicData>
            </a:graphic>
          </wp:inline>
        </w:drawing>
      </w:r>
    </w:p>
    <w:p w14:paraId="52810BFF" w14:textId="1F2E870A" w:rsidR="005563F6" w:rsidRPr="00350A77" w:rsidRDefault="00350A77" w:rsidP="005563F6">
      <w:pPr>
        <w:pStyle w:val="Caption"/>
      </w:pPr>
      <w:bookmarkStart w:id="19" w:name="_Toc121592305"/>
      <w:r>
        <w:t xml:space="preserve">Hình </w:t>
      </w:r>
      <w:r w:rsidR="00000000">
        <w:fldChar w:fldCharType="begin"/>
      </w:r>
      <w:r w:rsidR="00000000">
        <w:instrText xml:space="preserve"> SEQ Hình \* ARABIC </w:instrText>
      </w:r>
      <w:r w:rsidR="00000000">
        <w:fldChar w:fldCharType="separate"/>
      </w:r>
      <w:r w:rsidR="00CD7CA3">
        <w:rPr>
          <w:noProof/>
        </w:rPr>
        <w:t>1</w:t>
      </w:r>
      <w:r w:rsidR="00000000">
        <w:rPr>
          <w:noProof/>
        </w:rPr>
        <w:fldChar w:fldCharType="end"/>
      </w:r>
      <w:r>
        <w:t xml:space="preserve"> Câu </w:t>
      </w:r>
      <w:r w:rsidR="00A04D89">
        <w:t>q</w:t>
      </w:r>
      <w:r>
        <w:t>uery chưa tối ưu hóa của tình huống 1</w:t>
      </w:r>
      <w:bookmarkEnd w:id="19"/>
    </w:p>
    <w:p w14:paraId="0ADB30F8" w14:textId="77777777" w:rsidR="00350A77" w:rsidRPr="00631330" w:rsidRDefault="00350A77" w:rsidP="00DA1D94"/>
    <w:p w14:paraId="38D46828" w14:textId="2E0BF83F" w:rsidR="003A5704" w:rsidRDefault="00C81A16" w:rsidP="00D76EAC">
      <w:pPr>
        <w:pStyle w:val="Tiumccp2"/>
        <w:outlineLvl w:val="2"/>
      </w:pPr>
      <w:bookmarkStart w:id="20" w:name="_Toc121592406"/>
      <w:r>
        <w:t>Biểu diễn dưới dạng đại số quan hệ</w:t>
      </w:r>
      <w:bookmarkEnd w:id="20"/>
    </w:p>
    <w:p w14:paraId="6C5C5A95" w14:textId="025A9A5B" w:rsidR="00F075D8" w:rsidRDefault="001D4095" w:rsidP="001D4095">
      <w:pPr>
        <w:pStyle w:val="Nidungvnbn"/>
        <w:ind w:firstLine="0"/>
        <w:jc w:val="left"/>
      </w:pPr>
      <w:bookmarkStart w:id="21" w:name="_Hlk121079098"/>
      <w:bookmarkStart w:id="22" w:name="_Hlk121082145"/>
      <w:r w:rsidRPr="0083794E">
        <w:rPr>
          <w:b/>
        </w:rPr>
        <w:t>Π</w:t>
      </w:r>
      <w:bookmarkEnd w:id="21"/>
      <w:r>
        <w:t xml:space="preserve"> </w:t>
      </w:r>
      <w:r w:rsidRPr="0083794E">
        <w:rPr>
          <w:position w:val="-6"/>
          <w:sz w:val="24"/>
          <w:szCs w:val="24"/>
        </w:rPr>
        <w:t>s.fname,s.lname,r.signup_date</w:t>
      </w:r>
      <w:r w:rsidRPr="0083794E">
        <w:rPr>
          <w:sz w:val="24"/>
          <w:szCs w:val="24"/>
        </w:rPr>
        <w:t xml:space="preserve"> </w:t>
      </w:r>
      <w:r>
        <w:t>(</w:t>
      </w:r>
      <w:r w:rsidRPr="0083794E">
        <w:rPr>
          <w:b/>
          <w:bCs/>
          <w:sz w:val="28"/>
          <w:szCs w:val="28"/>
        </w:rPr>
        <w:t>σ</w:t>
      </w:r>
      <w:r>
        <w:t xml:space="preserve"> </w:t>
      </w:r>
      <w:r w:rsidRPr="0083794E">
        <w:rPr>
          <w:position w:val="-6"/>
          <w:sz w:val="24"/>
          <w:szCs w:val="24"/>
        </w:rPr>
        <w:t xml:space="preserve">c.name = 'SQL TUNING' </w:t>
      </w:r>
      <w:r w:rsidRPr="0083794E">
        <w:rPr>
          <w:b/>
          <w:bCs/>
          <w:position w:val="-6"/>
          <w:sz w:val="24"/>
          <w:szCs w:val="24"/>
        </w:rPr>
        <w:t>˄</w:t>
      </w:r>
      <w:r w:rsidRPr="0083794E">
        <w:rPr>
          <w:position w:val="-6"/>
          <w:sz w:val="24"/>
          <w:szCs w:val="24"/>
        </w:rPr>
        <w:t xml:space="preserve"> r.signup_date BETWEEN @BeginDate AND @EndDate </w:t>
      </w:r>
      <w:r w:rsidR="0083794E" w:rsidRPr="0083794E">
        <w:rPr>
          <w:b/>
          <w:bCs/>
          <w:position w:val="-6"/>
          <w:sz w:val="24"/>
          <w:szCs w:val="24"/>
        </w:rPr>
        <w:t>˄</w:t>
      </w:r>
      <w:r w:rsidRPr="0083794E">
        <w:rPr>
          <w:position w:val="-6"/>
          <w:sz w:val="24"/>
          <w:szCs w:val="24"/>
        </w:rPr>
        <w:t xml:space="preserve"> r.cancelled = 'N'</w:t>
      </w:r>
      <w:r w:rsidRPr="0083794E">
        <w:rPr>
          <w:sz w:val="24"/>
          <w:szCs w:val="24"/>
        </w:rPr>
        <w:t xml:space="preserve"> </w:t>
      </w:r>
      <w:r w:rsidRPr="001D4095">
        <w:t>(student</w:t>
      </w:r>
      <w:r>
        <w:t xml:space="preserve"> s</w:t>
      </w:r>
      <w:r w:rsidRPr="00231FC0">
        <w:rPr>
          <w:rFonts w:ascii="Cambria Math" w:hAnsi="Cambria Math" w:cs="Cambria Math"/>
          <w:b/>
          <w:bCs/>
          <w:spacing w:val="20"/>
        </w:rPr>
        <w:t>⋈</w:t>
      </w:r>
      <w:r w:rsidR="00C44ED1" w:rsidRPr="00C44ED1">
        <w:rPr>
          <w:rFonts w:ascii="Cambria Math" w:hAnsi="Cambria Math" w:cs="Cambria Math"/>
        </w:rPr>
        <w:t xml:space="preserve">registration </w:t>
      </w:r>
      <w:r w:rsidR="00C44ED1" w:rsidRPr="00231FC0">
        <w:rPr>
          <w:rFonts w:ascii="Cambria Math" w:hAnsi="Cambria Math" w:cs="Cambria Math"/>
          <w:spacing w:val="20"/>
        </w:rPr>
        <w:t>r</w:t>
      </w:r>
      <w:r w:rsidR="00C44ED1" w:rsidRPr="00231FC0">
        <w:rPr>
          <w:rFonts w:ascii="Cambria Math" w:hAnsi="Cambria Math" w:cs="Cambria Math"/>
          <w:b/>
          <w:bCs/>
          <w:spacing w:val="30"/>
        </w:rPr>
        <w:t>⋈</w:t>
      </w:r>
      <w:r w:rsidR="00C44ED1" w:rsidRPr="00C44ED1">
        <w:rPr>
          <w:rFonts w:ascii="Cambria Math" w:hAnsi="Cambria Math" w:cs="Cambria Math"/>
        </w:rPr>
        <w:t>class</w:t>
      </w:r>
      <w:r w:rsidR="00231FC0">
        <w:rPr>
          <w:rFonts w:ascii="Cambria Math" w:hAnsi="Cambria Math" w:cs="Cambria Math"/>
        </w:rPr>
        <w:t xml:space="preserve"> </w:t>
      </w:r>
      <w:r w:rsidR="00C44ED1" w:rsidRPr="00C44ED1">
        <w:rPr>
          <w:rFonts w:ascii="Cambria Math" w:hAnsi="Cambria Math" w:cs="Cambria Math"/>
        </w:rPr>
        <w:t>c</w:t>
      </w:r>
      <w:r w:rsidRPr="001D4095">
        <w:t>)</w:t>
      </w:r>
      <w:r>
        <w:t>)</w:t>
      </w:r>
    </w:p>
    <w:bookmarkEnd w:id="22"/>
    <w:p w14:paraId="68E04490" w14:textId="7EB3284B" w:rsidR="00D759E9" w:rsidRDefault="00D759E9" w:rsidP="001D4095">
      <w:pPr>
        <w:pStyle w:val="Nidungvnbn"/>
        <w:ind w:firstLine="0"/>
        <w:jc w:val="left"/>
      </w:pPr>
    </w:p>
    <w:p w14:paraId="3A1DD03D" w14:textId="75BE5BC0" w:rsidR="00D759E9" w:rsidRDefault="00D759E9" w:rsidP="001D4095">
      <w:pPr>
        <w:pStyle w:val="Nidungvnbn"/>
        <w:ind w:firstLine="0"/>
        <w:jc w:val="left"/>
      </w:pPr>
    </w:p>
    <w:p w14:paraId="30D81888" w14:textId="77777777" w:rsidR="00136171" w:rsidRDefault="00136171" w:rsidP="00136171">
      <w:pPr>
        <w:pStyle w:val="Caption"/>
        <w:keepNext/>
      </w:pPr>
      <w:r>
        <w:rPr>
          <w:noProof/>
        </w:rPr>
        <w:lastRenderedPageBreak/>
        <w:drawing>
          <wp:inline distT="0" distB="0" distL="0" distR="0" wp14:anchorId="0F85A4D3" wp14:editId="1A468B37">
            <wp:extent cx="5029200" cy="281365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extLst>
                        <a:ext uri="{28A0092B-C50C-407E-A947-70E740481C1C}">
                          <a14:useLocalDpi xmlns:a14="http://schemas.microsoft.com/office/drawing/2010/main" val="0"/>
                        </a:ext>
                      </a:extLst>
                    </a:blip>
                    <a:stretch>
                      <a:fillRect/>
                    </a:stretch>
                  </pic:blipFill>
                  <pic:spPr>
                    <a:xfrm>
                      <a:off x="0" y="0"/>
                      <a:ext cx="5029200" cy="2813651"/>
                    </a:xfrm>
                    <a:prstGeom prst="rect">
                      <a:avLst/>
                    </a:prstGeom>
                  </pic:spPr>
                </pic:pic>
              </a:graphicData>
            </a:graphic>
          </wp:inline>
        </w:drawing>
      </w:r>
    </w:p>
    <w:p w14:paraId="22D2DC39" w14:textId="7BDCD22E" w:rsidR="00136171" w:rsidRDefault="00136171" w:rsidP="00136171">
      <w:pPr>
        <w:pStyle w:val="Caption"/>
      </w:pPr>
      <w:bookmarkStart w:id="23" w:name="_Toc121592306"/>
      <w:r>
        <w:t xml:space="preserve">Hình </w:t>
      </w:r>
      <w:r w:rsidR="00000000">
        <w:fldChar w:fldCharType="begin"/>
      </w:r>
      <w:r w:rsidR="00000000">
        <w:instrText xml:space="preserve"> SEQ Hình \* ARABIC </w:instrText>
      </w:r>
      <w:r w:rsidR="00000000">
        <w:fldChar w:fldCharType="separate"/>
      </w:r>
      <w:r w:rsidR="00CD7CA3">
        <w:rPr>
          <w:noProof/>
        </w:rPr>
        <w:t>2</w:t>
      </w:r>
      <w:r w:rsidR="00000000">
        <w:rPr>
          <w:noProof/>
        </w:rPr>
        <w:fldChar w:fldCharType="end"/>
      </w:r>
      <w:r>
        <w:t xml:space="preserve"> Cây </w:t>
      </w:r>
      <w:r w:rsidR="001B2AE0">
        <w:t>đại số quan hệ chưa tối ưu của tình huống 1</w:t>
      </w:r>
      <w:bookmarkEnd w:id="23"/>
    </w:p>
    <w:p w14:paraId="30DB1232" w14:textId="77777777" w:rsidR="001B2AE0" w:rsidRPr="001B2AE0" w:rsidRDefault="001B2AE0" w:rsidP="001B2AE0">
      <w:pPr>
        <w:pStyle w:val="Nidungvnbn"/>
      </w:pPr>
    </w:p>
    <w:p w14:paraId="148428A3" w14:textId="4570BFCC" w:rsidR="00C81A16" w:rsidRDefault="00C81A16" w:rsidP="00D76EAC">
      <w:pPr>
        <w:pStyle w:val="Tiumccp2"/>
        <w:outlineLvl w:val="2"/>
      </w:pPr>
      <w:bookmarkStart w:id="24" w:name="_Toc121592407"/>
      <w:r>
        <w:t>Tối ưu hóa cây</w:t>
      </w:r>
      <w:bookmarkEnd w:id="24"/>
    </w:p>
    <w:p w14:paraId="117AC6C9" w14:textId="4F3BBC36" w:rsidR="00F075D8" w:rsidRDefault="00135340" w:rsidP="00135340">
      <w:pPr>
        <w:pStyle w:val="Nidungvnbn"/>
      </w:pPr>
      <w:bookmarkStart w:id="25" w:name="_Hlk121083276"/>
      <w:r>
        <w:t>Theo cách tối ưu đã đề cập ở trên, ta có tổng cộng 3 bảng:</w:t>
      </w:r>
    </w:p>
    <w:p w14:paraId="41B04420" w14:textId="51EF4CEE" w:rsidR="00135340" w:rsidRDefault="007A43B3" w:rsidP="00135340">
      <w:pPr>
        <w:pStyle w:val="Nidungvnbn"/>
        <w:numPr>
          <w:ilvl w:val="0"/>
          <w:numId w:val="19"/>
        </w:numPr>
      </w:pPr>
      <w:r>
        <w:t>class</w:t>
      </w:r>
      <w:r w:rsidR="00105549">
        <w:t xml:space="preserve"> c</w:t>
      </w:r>
    </w:p>
    <w:p w14:paraId="23A944B9" w14:textId="6CC80BB9" w:rsidR="00105549" w:rsidRDefault="00105549" w:rsidP="00105549">
      <w:pPr>
        <w:pStyle w:val="Nidungvnbn"/>
        <w:numPr>
          <w:ilvl w:val="1"/>
          <w:numId w:val="19"/>
        </w:numPr>
      </w:pPr>
      <w:r>
        <w:t>Ngang: c.name</w:t>
      </w:r>
    </w:p>
    <w:p w14:paraId="0C8FAF71" w14:textId="3ADEC96C" w:rsidR="00105549" w:rsidRDefault="00105549" w:rsidP="00105549">
      <w:pPr>
        <w:pStyle w:val="Nidungvnbn"/>
        <w:numPr>
          <w:ilvl w:val="1"/>
          <w:numId w:val="19"/>
        </w:numPr>
      </w:pPr>
      <w:r>
        <w:t>Dọc:</w:t>
      </w:r>
    </w:p>
    <w:p w14:paraId="394A8AD4" w14:textId="2A301F0E" w:rsidR="00105549" w:rsidRDefault="00105549" w:rsidP="00105549">
      <w:pPr>
        <w:pStyle w:val="Nidungvnbn"/>
        <w:numPr>
          <w:ilvl w:val="1"/>
          <w:numId w:val="19"/>
        </w:numPr>
      </w:pPr>
      <w:r>
        <w:t>Quan hệ: c.class_id</w:t>
      </w:r>
    </w:p>
    <w:p w14:paraId="13241316" w14:textId="2D74E9F5" w:rsidR="00105549" w:rsidRDefault="00105549" w:rsidP="00105549">
      <w:pPr>
        <w:pStyle w:val="Nidungvnbn"/>
      </w:pPr>
      <w:r>
        <w:t>Câu query là:</w:t>
      </w:r>
    </w:p>
    <w:p w14:paraId="44013688" w14:textId="77777777" w:rsidR="007E1762" w:rsidRDefault="007E1762" w:rsidP="005D0275">
      <w:pPr>
        <w:pStyle w:val="Caption"/>
        <w:keepNext/>
        <w:tabs>
          <w:tab w:val="left" w:pos="4230"/>
        </w:tabs>
      </w:pPr>
      <w:r w:rsidRPr="007E1762">
        <w:rPr>
          <w:noProof/>
        </w:rPr>
        <w:drawing>
          <wp:inline distT="0" distB="0" distL="0" distR="0" wp14:anchorId="5209F558" wp14:editId="5AD6CD9D">
            <wp:extent cx="2743200" cy="1439501"/>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0"/>
                    <a:stretch>
                      <a:fillRect/>
                    </a:stretch>
                  </pic:blipFill>
                  <pic:spPr>
                    <a:xfrm>
                      <a:off x="0" y="0"/>
                      <a:ext cx="2743200" cy="1439501"/>
                    </a:xfrm>
                    <a:prstGeom prst="rect">
                      <a:avLst/>
                    </a:prstGeom>
                  </pic:spPr>
                </pic:pic>
              </a:graphicData>
            </a:graphic>
          </wp:inline>
        </w:drawing>
      </w:r>
    </w:p>
    <w:p w14:paraId="4042E3BC" w14:textId="0CFE0D72" w:rsidR="00105549" w:rsidRPr="00105549" w:rsidRDefault="007E1762" w:rsidP="00A0768D">
      <w:pPr>
        <w:pStyle w:val="Caption"/>
      </w:pPr>
      <w:bookmarkStart w:id="26" w:name="_Toc121592307"/>
      <w:r>
        <w:t xml:space="preserve">Hình </w:t>
      </w:r>
      <w:r w:rsidR="00000000">
        <w:fldChar w:fldCharType="begin"/>
      </w:r>
      <w:r w:rsidR="00000000">
        <w:instrText xml:space="preserve"> SEQ Hình \* ARABIC </w:instrText>
      </w:r>
      <w:r w:rsidR="00000000">
        <w:fldChar w:fldCharType="separate"/>
      </w:r>
      <w:r w:rsidR="00CD7CA3">
        <w:rPr>
          <w:noProof/>
        </w:rPr>
        <w:t>3</w:t>
      </w:r>
      <w:r w:rsidR="00000000">
        <w:rPr>
          <w:noProof/>
        </w:rPr>
        <w:fldChar w:fldCharType="end"/>
      </w:r>
      <w:r w:rsidRPr="007E1762">
        <w:rPr>
          <w:noProof/>
        </w:rPr>
        <w:t xml:space="preserve"> </w:t>
      </w:r>
      <w:r w:rsidR="00F449F9">
        <w:rPr>
          <w:noProof/>
        </w:rPr>
        <w:t>Tối ưu bảng class</w:t>
      </w:r>
      <w:bookmarkEnd w:id="26"/>
    </w:p>
    <w:p w14:paraId="4248E212" w14:textId="32C1CE4B" w:rsidR="004959FF" w:rsidRDefault="004959FF" w:rsidP="004959FF">
      <w:pPr>
        <w:pStyle w:val="Nidungvnbn"/>
      </w:pPr>
    </w:p>
    <w:p w14:paraId="5013ECEF" w14:textId="77777777" w:rsidR="004959FF" w:rsidRPr="004959FF" w:rsidRDefault="004959FF" w:rsidP="004959FF">
      <w:pPr>
        <w:pStyle w:val="Nidungvnbn"/>
      </w:pPr>
    </w:p>
    <w:p w14:paraId="3E3B6A03" w14:textId="0573B08E" w:rsidR="007A43B3" w:rsidRDefault="007A43B3" w:rsidP="00135340">
      <w:pPr>
        <w:pStyle w:val="Nidungvnbn"/>
        <w:numPr>
          <w:ilvl w:val="0"/>
          <w:numId w:val="19"/>
        </w:numPr>
      </w:pPr>
      <w:r>
        <w:lastRenderedPageBreak/>
        <w:t>student</w:t>
      </w:r>
      <w:r w:rsidR="00105549">
        <w:t xml:space="preserve"> s</w:t>
      </w:r>
    </w:p>
    <w:p w14:paraId="248C8E48" w14:textId="06D7DE41" w:rsidR="00105549" w:rsidRDefault="00105549" w:rsidP="00105549">
      <w:pPr>
        <w:pStyle w:val="Nidungvnbn"/>
        <w:numPr>
          <w:ilvl w:val="1"/>
          <w:numId w:val="19"/>
        </w:numPr>
      </w:pPr>
      <w:r>
        <w:t>Ngang</w:t>
      </w:r>
      <w:r w:rsidR="00A0768D">
        <w:t>:</w:t>
      </w:r>
      <w:r w:rsidR="00D929D0">
        <w:t xml:space="preserve"> </w:t>
      </w:r>
    </w:p>
    <w:p w14:paraId="3F8B6BC2" w14:textId="28A2908B" w:rsidR="00105549" w:rsidRDefault="00105549" w:rsidP="00105549">
      <w:pPr>
        <w:pStyle w:val="Nidungvnbn"/>
        <w:numPr>
          <w:ilvl w:val="1"/>
          <w:numId w:val="19"/>
        </w:numPr>
      </w:pPr>
      <w:r>
        <w:t>Dọc</w:t>
      </w:r>
      <w:r w:rsidR="00A0768D">
        <w:t>:</w:t>
      </w:r>
      <w:r w:rsidR="00165B18" w:rsidRPr="00165B18">
        <w:t xml:space="preserve"> </w:t>
      </w:r>
      <w:r w:rsidR="00165B18" w:rsidRPr="00D929D0">
        <w:t>s.fname,s.lname</w:t>
      </w:r>
    </w:p>
    <w:p w14:paraId="43BEF72F" w14:textId="5BBAC1F2" w:rsidR="00105549" w:rsidRDefault="00105549" w:rsidP="00105549">
      <w:pPr>
        <w:pStyle w:val="Nidungvnbn"/>
        <w:numPr>
          <w:ilvl w:val="1"/>
          <w:numId w:val="19"/>
        </w:numPr>
      </w:pPr>
      <w:r>
        <w:t>Quan hệ:</w:t>
      </w:r>
      <w:r w:rsidR="00165B18">
        <w:t xml:space="preserve"> s.student_id</w:t>
      </w:r>
    </w:p>
    <w:p w14:paraId="5A39473A" w14:textId="06A224B4" w:rsidR="00105549" w:rsidRDefault="00105549" w:rsidP="00105549">
      <w:pPr>
        <w:pStyle w:val="Nidungvnbn"/>
      </w:pPr>
      <w:r w:rsidRPr="00105549">
        <w:t>Câu query là:</w:t>
      </w:r>
    </w:p>
    <w:p w14:paraId="03EB7E92" w14:textId="77777777" w:rsidR="005D0275" w:rsidRDefault="005D0275" w:rsidP="005D0275">
      <w:pPr>
        <w:pStyle w:val="Caption"/>
        <w:keepNext/>
      </w:pPr>
      <w:r w:rsidRPr="005D0275">
        <w:rPr>
          <w:noProof/>
        </w:rPr>
        <w:drawing>
          <wp:inline distT="0" distB="0" distL="0" distR="0" wp14:anchorId="72363132" wp14:editId="5649A45D">
            <wp:extent cx="2743200" cy="1899042"/>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
                    <a:stretch>
                      <a:fillRect/>
                    </a:stretch>
                  </pic:blipFill>
                  <pic:spPr>
                    <a:xfrm>
                      <a:off x="0" y="0"/>
                      <a:ext cx="2743200" cy="1899042"/>
                    </a:xfrm>
                    <a:prstGeom prst="rect">
                      <a:avLst/>
                    </a:prstGeom>
                  </pic:spPr>
                </pic:pic>
              </a:graphicData>
            </a:graphic>
          </wp:inline>
        </w:drawing>
      </w:r>
    </w:p>
    <w:p w14:paraId="1566CEA8" w14:textId="336591AE" w:rsidR="009E6F88" w:rsidRPr="00105549" w:rsidRDefault="005D0275" w:rsidP="005D0275">
      <w:pPr>
        <w:pStyle w:val="Caption"/>
      </w:pPr>
      <w:bookmarkStart w:id="27" w:name="_Toc121592308"/>
      <w:r>
        <w:t xml:space="preserve">Hình </w:t>
      </w:r>
      <w:r w:rsidR="00000000">
        <w:fldChar w:fldCharType="begin"/>
      </w:r>
      <w:r w:rsidR="00000000">
        <w:instrText xml:space="preserve"> SEQ Hình \* ARABIC </w:instrText>
      </w:r>
      <w:r w:rsidR="00000000">
        <w:fldChar w:fldCharType="separate"/>
      </w:r>
      <w:r w:rsidR="00CD7CA3">
        <w:rPr>
          <w:noProof/>
        </w:rPr>
        <w:t>4</w:t>
      </w:r>
      <w:r w:rsidR="00000000">
        <w:rPr>
          <w:noProof/>
        </w:rPr>
        <w:fldChar w:fldCharType="end"/>
      </w:r>
      <w:r w:rsidR="005F43FD">
        <w:rPr>
          <w:noProof/>
        </w:rPr>
        <w:t xml:space="preserve"> Tối ưu trên bảng student</w:t>
      </w:r>
      <w:bookmarkEnd w:id="27"/>
    </w:p>
    <w:bookmarkEnd w:id="25"/>
    <w:p w14:paraId="32A999F4" w14:textId="11BDF590" w:rsidR="007A43B3" w:rsidRDefault="007A43B3" w:rsidP="00135340">
      <w:pPr>
        <w:pStyle w:val="Nidungvnbn"/>
        <w:numPr>
          <w:ilvl w:val="0"/>
          <w:numId w:val="19"/>
        </w:numPr>
      </w:pPr>
      <w:r w:rsidRPr="007A43B3">
        <w:t>registration</w:t>
      </w:r>
      <w:r w:rsidR="00105549">
        <w:t xml:space="preserve"> r</w:t>
      </w:r>
    </w:p>
    <w:p w14:paraId="3F824F3C" w14:textId="1D1AF42B" w:rsidR="00105549" w:rsidRDefault="00105549" w:rsidP="00105549">
      <w:pPr>
        <w:pStyle w:val="Nidungvnbn"/>
        <w:numPr>
          <w:ilvl w:val="1"/>
          <w:numId w:val="19"/>
        </w:numPr>
      </w:pPr>
      <w:r>
        <w:t>Ngang</w:t>
      </w:r>
      <w:r w:rsidR="00A0768D">
        <w:t>:</w:t>
      </w:r>
      <w:r w:rsidR="002C6787">
        <w:t xml:space="preserve"> </w:t>
      </w:r>
      <w:r w:rsidR="002C6787" w:rsidRPr="002C6787">
        <w:t>r.signup_date BETWEEN @BeginDate AND @EndDate</w:t>
      </w:r>
      <w:r w:rsidR="002C6787">
        <w:t xml:space="preserve">, </w:t>
      </w:r>
      <w:r w:rsidR="002C6787" w:rsidRPr="002C6787">
        <w:t>r.cancelled = 'N'</w:t>
      </w:r>
    </w:p>
    <w:p w14:paraId="28A0FD41" w14:textId="690AA249" w:rsidR="00105549" w:rsidRDefault="00105549" w:rsidP="00105549">
      <w:pPr>
        <w:pStyle w:val="Nidungvnbn"/>
        <w:numPr>
          <w:ilvl w:val="1"/>
          <w:numId w:val="19"/>
        </w:numPr>
      </w:pPr>
      <w:r>
        <w:t>Dọc</w:t>
      </w:r>
      <w:r w:rsidR="00A0768D">
        <w:t>:</w:t>
      </w:r>
      <w:r w:rsidR="002C6787">
        <w:t xml:space="preserve"> </w:t>
      </w:r>
      <w:r w:rsidR="002C6787" w:rsidRPr="002C6787">
        <w:t>r.signup_date</w:t>
      </w:r>
    </w:p>
    <w:p w14:paraId="0A49C564" w14:textId="18A6D896" w:rsidR="00105549" w:rsidRDefault="00105549" w:rsidP="00105549">
      <w:pPr>
        <w:pStyle w:val="Nidungvnbn"/>
        <w:numPr>
          <w:ilvl w:val="1"/>
          <w:numId w:val="19"/>
        </w:numPr>
      </w:pPr>
      <w:r>
        <w:t>Quan hệ</w:t>
      </w:r>
      <w:r w:rsidR="00A0768D">
        <w:t>:</w:t>
      </w:r>
      <w:r w:rsidR="002C6787">
        <w:t xml:space="preserve"> </w:t>
      </w:r>
      <w:r w:rsidR="002C6787" w:rsidRPr="002C6787">
        <w:t>r.class_id</w:t>
      </w:r>
      <w:r w:rsidR="002C6787">
        <w:t xml:space="preserve">, </w:t>
      </w:r>
      <w:r w:rsidR="002C6787" w:rsidRPr="002C6787">
        <w:t>r.student_id</w:t>
      </w:r>
    </w:p>
    <w:p w14:paraId="5E4969A8" w14:textId="459E1F81" w:rsidR="00105549" w:rsidRDefault="00105549" w:rsidP="00105549">
      <w:pPr>
        <w:pStyle w:val="Nidungvnbn"/>
      </w:pPr>
      <w:r w:rsidRPr="00105549">
        <w:t>Câu query là:</w:t>
      </w:r>
    </w:p>
    <w:p w14:paraId="1035E068" w14:textId="77777777" w:rsidR="00041928" w:rsidRDefault="00041928" w:rsidP="00041928">
      <w:pPr>
        <w:pStyle w:val="Caption"/>
        <w:keepNext/>
      </w:pPr>
      <w:r w:rsidRPr="00041928">
        <w:rPr>
          <w:noProof/>
        </w:rPr>
        <w:drawing>
          <wp:inline distT="0" distB="0" distL="0" distR="0" wp14:anchorId="5E826891" wp14:editId="6CAB8F15">
            <wp:extent cx="5027106" cy="194957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2"/>
                    <a:srcRect t="6210" b="6053"/>
                    <a:stretch/>
                  </pic:blipFill>
                  <pic:spPr bwMode="auto">
                    <a:xfrm>
                      <a:off x="0" y="0"/>
                      <a:ext cx="5029200" cy="1950382"/>
                    </a:xfrm>
                    <a:prstGeom prst="rect">
                      <a:avLst/>
                    </a:prstGeom>
                    <a:ln>
                      <a:noFill/>
                    </a:ln>
                    <a:extLst>
                      <a:ext uri="{53640926-AAD7-44D8-BBD7-CCE9431645EC}">
                        <a14:shadowObscured xmlns:a14="http://schemas.microsoft.com/office/drawing/2010/main"/>
                      </a:ext>
                    </a:extLst>
                  </pic:spPr>
                </pic:pic>
              </a:graphicData>
            </a:graphic>
          </wp:inline>
        </w:drawing>
      </w:r>
    </w:p>
    <w:p w14:paraId="038C6241" w14:textId="716D291D" w:rsidR="00041928" w:rsidRDefault="00041928" w:rsidP="0019659D">
      <w:pPr>
        <w:pStyle w:val="Caption"/>
      </w:pPr>
      <w:bookmarkStart w:id="28" w:name="_Toc121592309"/>
      <w:r>
        <w:t xml:space="preserve">Hình </w:t>
      </w:r>
      <w:r w:rsidR="00000000">
        <w:fldChar w:fldCharType="begin"/>
      </w:r>
      <w:r w:rsidR="00000000">
        <w:instrText xml:space="preserve"> SEQ Hình \* ARABIC </w:instrText>
      </w:r>
      <w:r w:rsidR="00000000">
        <w:fldChar w:fldCharType="separate"/>
      </w:r>
      <w:r w:rsidR="00CD7CA3">
        <w:rPr>
          <w:noProof/>
        </w:rPr>
        <w:t>5</w:t>
      </w:r>
      <w:r w:rsidR="00000000">
        <w:rPr>
          <w:noProof/>
        </w:rPr>
        <w:fldChar w:fldCharType="end"/>
      </w:r>
      <w:r w:rsidR="005F43FD">
        <w:rPr>
          <w:noProof/>
        </w:rPr>
        <w:t xml:space="preserve"> Tối ưu trên bảng registration</w:t>
      </w:r>
      <w:bookmarkEnd w:id="28"/>
    </w:p>
    <w:p w14:paraId="0089A3D2" w14:textId="77777777" w:rsidR="004959FF" w:rsidRDefault="004959FF" w:rsidP="00DE5859">
      <w:pPr>
        <w:pStyle w:val="Nidungvnbn"/>
      </w:pPr>
    </w:p>
    <w:p w14:paraId="2C118CA2" w14:textId="77777777" w:rsidR="004959FF" w:rsidRDefault="004959FF" w:rsidP="00DE5859">
      <w:pPr>
        <w:pStyle w:val="Nidungvnbn"/>
      </w:pPr>
    </w:p>
    <w:p w14:paraId="78A450B7" w14:textId="77777777" w:rsidR="004959FF" w:rsidRDefault="004959FF" w:rsidP="00DE5859">
      <w:pPr>
        <w:pStyle w:val="Nidungvnbn"/>
      </w:pPr>
    </w:p>
    <w:p w14:paraId="2BF1E17F" w14:textId="384CE2C4" w:rsidR="00DE5859" w:rsidRDefault="00597BE2" w:rsidP="00DE5859">
      <w:pPr>
        <w:pStyle w:val="Nidungvnbn"/>
      </w:pPr>
      <w:r>
        <w:t>Cây query sau khi tối ưu sẽ là:</w:t>
      </w:r>
    </w:p>
    <w:p w14:paraId="34E4E04F" w14:textId="5D51F35B" w:rsidR="00CE7489" w:rsidRDefault="00CE7489" w:rsidP="00CE7489">
      <w:pPr>
        <w:pStyle w:val="Caption"/>
        <w:keepNext/>
      </w:pPr>
      <w:r>
        <w:rPr>
          <w:noProof/>
        </w:rPr>
        <w:drawing>
          <wp:inline distT="0" distB="0" distL="0" distR="0" wp14:anchorId="7E0140EE" wp14:editId="19E109F3">
            <wp:extent cx="5029200" cy="3403739"/>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3403739"/>
                    </a:xfrm>
                    <a:prstGeom prst="rect">
                      <a:avLst/>
                    </a:prstGeom>
                    <a:noFill/>
                    <a:ln>
                      <a:noFill/>
                    </a:ln>
                  </pic:spPr>
                </pic:pic>
              </a:graphicData>
            </a:graphic>
          </wp:inline>
        </w:drawing>
      </w:r>
    </w:p>
    <w:p w14:paraId="02A2BF7C" w14:textId="585ED2F2" w:rsidR="00567FE8" w:rsidRDefault="00CE7489" w:rsidP="00CE7489">
      <w:pPr>
        <w:pStyle w:val="Caption"/>
      </w:pPr>
      <w:bookmarkStart w:id="29" w:name="_Toc121592310"/>
      <w:r>
        <w:t xml:space="preserve">Hình </w:t>
      </w:r>
      <w:r w:rsidR="00000000">
        <w:fldChar w:fldCharType="begin"/>
      </w:r>
      <w:r w:rsidR="00000000">
        <w:instrText xml:space="preserve"> SEQ Hình \* ARABIC </w:instrText>
      </w:r>
      <w:r w:rsidR="00000000">
        <w:fldChar w:fldCharType="separate"/>
      </w:r>
      <w:r w:rsidR="00CD7CA3">
        <w:rPr>
          <w:noProof/>
        </w:rPr>
        <w:t>6</w:t>
      </w:r>
      <w:r w:rsidR="00000000">
        <w:rPr>
          <w:noProof/>
        </w:rPr>
        <w:fldChar w:fldCharType="end"/>
      </w:r>
      <w:r w:rsidR="001E502E">
        <w:rPr>
          <w:noProof/>
        </w:rPr>
        <w:t xml:space="preserve"> Cây query đã tối ưu </w:t>
      </w:r>
      <w:r w:rsidR="00DC3D71">
        <w:rPr>
          <w:noProof/>
        </w:rPr>
        <w:t>tình huống</w:t>
      </w:r>
      <w:r w:rsidR="001E502E">
        <w:rPr>
          <w:noProof/>
        </w:rPr>
        <w:t xml:space="preserve"> 1</w:t>
      </w:r>
      <w:bookmarkEnd w:id="29"/>
    </w:p>
    <w:p w14:paraId="0BE7224E" w14:textId="6D329108" w:rsidR="00CE7489" w:rsidRDefault="00CE7489" w:rsidP="00CE7489">
      <w:pPr>
        <w:pStyle w:val="Nidungvnbn"/>
      </w:pPr>
    </w:p>
    <w:p w14:paraId="47F2D039" w14:textId="543EB96C" w:rsidR="00DE5859" w:rsidRDefault="00DE5859" w:rsidP="00CE7489">
      <w:pPr>
        <w:pStyle w:val="Nidungvnbn"/>
      </w:pPr>
    </w:p>
    <w:p w14:paraId="055C5036" w14:textId="77777777" w:rsidR="00DE5859" w:rsidRDefault="00DE5859" w:rsidP="00CE7489">
      <w:pPr>
        <w:pStyle w:val="Nidungvnbn"/>
      </w:pPr>
    </w:p>
    <w:p w14:paraId="12032FE2" w14:textId="77777777" w:rsidR="009138AA" w:rsidRPr="009138AA" w:rsidRDefault="009138AA" w:rsidP="00597BE2">
      <w:pPr>
        <w:pStyle w:val="Nidungvnbn"/>
      </w:pPr>
    </w:p>
    <w:p w14:paraId="2005C07A" w14:textId="08C06AB5" w:rsidR="00350A77" w:rsidRPr="00350A77" w:rsidRDefault="00C81A16" w:rsidP="00350A77">
      <w:pPr>
        <w:pStyle w:val="Tiumccp2"/>
        <w:outlineLvl w:val="2"/>
      </w:pPr>
      <w:bookmarkStart w:id="30" w:name="_Toc121592408"/>
      <w:r>
        <w:t>Viết lại câu truy vấn</w:t>
      </w:r>
      <w:bookmarkEnd w:id="30"/>
    </w:p>
    <w:p w14:paraId="6563100D" w14:textId="329B683B" w:rsidR="003C1506" w:rsidRDefault="008E23B2" w:rsidP="00350A77">
      <w:pPr>
        <w:pStyle w:val="Nidungvnbn"/>
      </w:pPr>
      <w:r>
        <w:t>Từ những câu query ở 1.1.b ta dùng join kết hợp lại chúng lại ta có câu query đã được tối ưu như sau:</w:t>
      </w:r>
    </w:p>
    <w:p w14:paraId="453DB55E" w14:textId="77777777" w:rsidR="007603FD" w:rsidRDefault="007603FD" w:rsidP="007603FD">
      <w:pPr>
        <w:pStyle w:val="Caption"/>
        <w:keepNext/>
      </w:pPr>
      <w:r w:rsidRPr="007603FD">
        <w:rPr>
          <w:noProof/>
        </w:rPr>
        <w:lastRenderedPageBreak/>
        <w:drawing>
          <wp:inline distT="0" distB="0" distL="0" distR="0" wp14:anchorId="69DA9DF1" wp14:editId="7D08A5DD">
            <wp:extent cx="5029200" cy="4300604"/>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
                    <a:stretch>
                      <a:fillRect/>
                    </a:stretch>
                  </pic:blipFill>
                  <pic:spPr>
                    <a:xfrm>
                      <a:off x="0" y="0"/>
                      <a:ext cx="5029200" cy="4300604"/>
                    </a:xfrm>
                    <a:prstGeom prst="rect">
                      <a:avLst/>
                    </a:prstGeom>
                  </pic:spPr>
                </pic:pic>
              </a:graphicData>
            </a:graphic>
          </wp:inline>
        </w:drawing>
      </w:r>
    </w:p>
    <w:p w14:paraId="0EFA6066" w14:textId="05E5ABAF" w:rsidR="008E23B2" w:rsidRDefault="007603FD" w:rsidP="007603FD">
      <w:pPr>
        <w:pStyle w:val="Caption"/>
      </w:pPr>
      <w:bookmarkStart w:id="31" w:name="_Toc121592311"/>
      <w:r>
        <w:t xml:space="preserve">Hình </w:t>
      </w:r>
      <w:r w:rsidR="00000000">
        <w:fldChar w:fldCharType="begin"/>
      </w:r>
      <w:r w:rsidR="00000000">
        <w:instrText xml:space="preserve"> SEQ Hình \* ARABIC </w:instrText>
      </w:r>
      <w:r w:rsidR="00000000">
        <w:fldChar w:fldCharType="separate"/>
      </w:r>
      <w:r w:rsidR="00CD7CA3">
        <w:rPr>
          <w:noProof/>
        </w:rPr>
        <w:t>7</w:t>
      </w:r>
      <w:r w:rsidR="00000000">
        <w:rPr>
          <w:noProof/>
        </w:rPr>
        <w:fldChar w:fldCharType="end"/>
      </w:r>
      <w:r w:rsidR="00DE5859">
        <w:rPr>
          <w:noProof/>
        </w:rPr>
        <w:t xml:space="preserve"> Câu query đã được tối ưu </w:t>
      </w:r>
      <w:r w:rsidR="00DC3D71">
        <w:rPr>
          <w:noProof/>
        </w:rPr>
        <w:t xml:space="preserve">tình huống </w:t>
      </w:r>
      <w:r w:rsidR="00DE5859">
        <w:rPr>
          <w:noProof/>
        </w:rPr>
        <w:t>1</w:t>
      </w:r>
      <w:bookmarkEnd w:id="31"/>
    </w:p>
    <w:p w14:paraId="68959E83" w14:textId="77777777" w:rsidR="004E23E6" w:rsidRPr="004E23E6" w:rsidRDefault="004E23E6" w:rsidP="004E23E6">
      <w:pPr>
        <w:pStyle w:val="Nidungvnbn"/>
      </w:pPr>
    </w:p>
    <w:p w14:paraId="246BBFA1" w14:textId="170209D3" w:rsidR="00895FA2" w:rsidRDefault="00895FA2">
      <w:pPr>
        <w:spacing w:after="200" w:line="276" w:lineRule="auto"/>
        <w:rPr>
          <w:sz w:val="26"/>
          <w:szCs w:val="26"/>
        </w:rPr>
      </w:pPr>
      <w:r>
        <w:br w:type="page"/>
      </w:r>
    </w:p>
    <w:p w14:paraId="54A35575" w14:textId="7317A63A" w:rsidR="00405861" w:rsidRDefault="003B3B1A" w:rsidP="008F01BB">
      <w:pPr>
        <w:pStyle w:val="Tiumccp1"/>
        <w:outlineLvl w:val="1"/>
      </w:pPr>
      <w:bookmarkStart w:id="32" w:name="_Toc121592409"/>
      <w:r>
        <w:lastRenderedPageBreak/>
        <w:t>Tình huống 2</w:t>
      </w:r>
      <w:bookmarkEnd w:id="32"/>
    </w:p>
    <w:p w14:paraId="532D2798" w14:textId="1663F6AF" w:rsidR="009A5DB1" w:rsidRDefault="00937F3B" w:rsidP="00937F3B">
      <w:pPr>
        <w:pStyle w:val="Nidungvnbn"/>
      </w:pPr>
      <w:r w:rsidRPr="00937F3B">
        <w:t xml:space="preserve">Một nhân viên quản trị </w:t>
      </w:r>
      <w:r w:rsidRPr="002C6A84">
        <w:rPr>
          <w:b/>
          <w:bCs/>
        </w:rPr>
        <w:t>CSDL</w:t>
      </w:r>
      <w:r w:rsidRPr="00937F3B">
        <w:t xml:space="preserve"> của một cửa hàng thực hiện một câu truy vấn để </w:t>
      </w:r>
      <w:r w:rsidRPr="002C6A84">
        <w:rPr>
          <w:b/>
          <w:bCs/>
        </w:rPr>
        <w:t>liệt kê danh sách</w:t>
      </w:r>
      <w:r w:rsidRPr="00937F3B">
        <w:t xml:space="preserve"> các </w:t>
      </w:r>
      <w:r w:rsidRPr="002C6A84">
        <w:rPr>
          <w:b/>
          <w:bCs/>
        </w:rPr>
        <w:t>đơn đặt hàng</w:t>
      </w:r>
      <w:r w:rsidRPr="00937F3B">
        <w:t xml:space="preserve"> được </w:t>
      </w:r>
      <w:r w:rsidRPr="002C6A84">
        <w:rPr>
          <w:b/>
          <w:bCs/>
        </w:rPr>
        <w:t>mở</w:t>
      </w:r>
      <w:r w:rsidRPr="00937F3B">
        <w:t xml:space="preserve"> của khách hàng với câu lệnh SQL như sau:</w:t>
      </w:r>
    </w:p>
    <w:p w14:paraId="585D7744" w14:textId="77777777" w:rsidR="00E918D0" w:rsidRDefault="00DA1D94" w:rsidP="00E918D0">
      <w:pPr>
        <w:pStyle w:val="Caption"/>
        <w:keepNext/>
      </w:pPr>
      <w:r>
        <w:rPr>
          <w:noProof/>
        </w:rPr>
        <w:drawing>
          <wp:inline distT="0" distB="0" distL="0" distR="0" wp14:anchorId="76901987" wp14:editId="54FACF6E">
            <wp:extent cx="5025416" cy="3407062"/>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5025416" cy="3407062"/>
                    </a:xfrm>
                    <a:prstGeom prst="rect">
                      <a:avLst/>
                    </a:prstGeom>
                    <a:noFill/>
                    <a:ln>
                      <a:noFill/>
                    </a:ln>
                  </pic:spPr>
                </pic:pic>
              </a:graphicData>
            </a:graphic>
          </wp:inline>
        </w:drawing>
      </w:r>
    </w:p>
    <w:p w14:paraId="13FB6115" w14:textId="31061D67" w:rsidR="00937F3B" w:rsidRDefault="00E918D0" w:rsidP="00E918D0">
      <w:pPr>
        <w:pStyle w:val="Caption"/>
      </w:pPr>
      <w:bookmarkStart w:id="33" w:name="_Toc121592312"/>
      <w:r>
        <w:t xml:space="preserve">Hình </w:t>
      </w:r>
      <w:r w:rsidR="00000000">
        <w:fldChar w:fldCharType="begin"/>
      </w:r>
      <w:r w:rsidR="00000000">
        <w:instrText xml:space="preserve"> SEQ Hình \* ARABIC </w:instrText>
      </w:r>
      <w:r w:rsidR="00000000">
        <w:fldChar w:fldCharType="separate"/>
      </w:r>
      <w:r w:rsidR="00CD7CA3">
        <w:rPr>
          <w:noProof/>
        </w:rPr>
        <w:t>8</w:t>
      </w:r>
      <w:r w:rsidR="00000000">
        <w:rPr>
          <w:noProof/>
        </w:rPr>
        <w:fldChar w:fldCharType="end"/>
      </w:r>
      <w:r w:rsidR="00895FA2">
        <w:rPr>
          <w:noProof/>
        </w:rPr>
        <w:t xml:space="preserve"> Câu query tình huống 2</w:t>
      </w:r>
      <w:bookmarkEnd w:id="33"/>
      <w:r w:rsidR="00895FA2">
        <w:rPr>
          <w:noProof/>
        </w:rPr>
        <w:t xml:space="preserve"> </w:t>
      </w:r>
    </w:p>
    <w:p w14:paraId="35F24D88" w14:textId="77777777" w:rsidR="004A1082" w:rsidRPr="004A1082" w:rsidRDefault="004A1082" w:rsidP="004A1082">
      <w:pPr>
        <w:pStyle w:val="Nidungvnbn"/>
      </w:pPr>
    </w:p>
    <w:p w14:paraId="424C7A77" w14:textId="5F046F3B" w:rsidR="00894DDF" w:rsidRDefault="009A5DB1" w:rsidP="008F01BB">
      <w:pPr>
        <w:pStyle w:val="Tiumccp2"/>
        <w:outlineLvl w:val="2"/>
      </w:pPr>
      <w:bookmarkStart w:id="34" w:name="_Toc121592410"/>
      <w:r w:rsidRPr="009A5DB1">
        <w:t>Biểu diễn dưới dạng đại số quan hệ</w:t>
      </w:r>
      <w:bookmarkEnd w:id="34"/>
    </w:p>
    <w:p w14:paraId="6C3AB4CE" w14:textId="77777777" w:rsidR="00093FB3" w:rsidRDefault="00093FB3" w:rsidP="00316817">
      <w:pPr>
        <w:pStyle w:val="Nidungvnbn"/>
      </w:pPr>
    </w:p>
    <w:p w14:paraId="7AB87E36" w14:textId="0113B606" w:rsidR="00316817" w:rsidRPr="00316817" w:rsidRDefault="00316817" w:rsidP="00316817">
      <w:pPr>
        <w:pStyle w:val="Nidungvnbn"/>
      </w:pPr>
      <w:r>
        <w:t>Cách 1:</w:t>
      </w:r>
    </w:p>
    <w:p w14:paraId="21414FC4" w14:textId="0005D491" w:rsidR="00DA1D94" w:rsidRDefault="00F25B03" w:rsidP="00F25B03">
      <w:pPr>
        <w:pStyle w:val="Nidungvnbn"/>
        <w:ind w:firstLine="0"/>
        <w:jc w:val="left"/>
      </w:pPr>
      <w:bookmarkStart w:id="35" w:name="_Hlk121082864"/>
      <w:r w:rsidRPr="0083794E">
        <w:rPr>
          <w:b/>
        </w:rPr>
        <w:t>Π</w:t>
      </w:r>
      <w:r w:rsidR="00C7787E" w:rsidRPr="00C7787E">
        <w:t xml:space="preserve"> </w:t>
      </w:r>
      <w:bookmarkStart w:id="36" w:name="_Hlk121082759"/>
      <w:r w:rsidR="00C7787E" w:rsidRPr="00C7787E">
        <w:rPr>
          <w:bCs/>
          <w:position w:val="-6"/>
          <w:sz w:val="24"/>
        </w:rPr>
        <w:t>o.OrderID, c.LastName, p.ProductID, p.Description, sd.ActualShipDate, sd.ShipStatus, sd.ExpectedShipDate</w:t>
      </w:r>
      <w:bookmarkEnd w:id="36"/>
      <w:r w:rsidR="00C7787E" w:rsidRPr="00C7787E">
        <w:rPr>
          <w:b/>
        </w:rPr>
        <w:t xml:space="preserve"> </w:t>
      </w:r>
      <w:r>
        <w:t>(</w:t>
      </w:r>
      <w:r w:rsidRPr="0083794E">
        <w:rPr>
          <w:b/>
          <w:bCs/>
          <w:sz w:val="28"/>
          <w:szCs w:val="28"/>
        </w:rPr>
        <w:t>σ</w:t>
      </w:r>
      <w:r w:rsidR="00727FB7">
        <w:t xml:space="preserve"> </w:t>
      </w:r>
      <w:r w:rsidR="00727FB7" w:rsidRPr="007A65F9">
        <w:rPr>
          <w:position w:val="-6"/>
          <w:sz w:val="24"/>
        </w:rPr>
        <w:t xml:space="preserve">c.LastName LIKE ISNULL(@LastName, '') || '%' </w:t>
      </w:r>
      <w:r w:rsidR="007A65F9" w:rsidRPr="007A65F9">
        <w:rPr>
          <w:position w:val="-6"/>
          <w:sz w:val="24"/>
        </w:rPr>
        <w:t>˄</w:t>
      </w:r>
      <w:r w:rsidR="00727FB7" w:rsidRPr="007A65F9">
        <w:rPr>
          <w:position w:val="-6"/>
          <w:sz w:val="24"/>
        </w:rPr>
        <w:t xml:space="preserve"> c.FirstName LIKE ISNULL(@FirstName, '') || '%' </w:t>
      </w:r>
      <w:r w:rsidR="007A65F9" w:rsidRPr="007A65F9">
        <w:rPr>
          <w:position w:val="-6"/>
          <w:sz w:val="24"/>
        </w:rPr>
        <w:t>˄</w:t>
      </w:r>
      <w:r w:rsidR="00727FB7" w:rsidRPr="007A65F9">
        <w:rPr>
          <w:position w:val="-6"/>
          <w:sz w:val="24"/>
        </w:rPr>
        <w:t xml:space="preserve"> o.OrderDate &gt;= DATEADD(day, -30, CURRENT_TIMESTAMP) </w:t>
      </w:r>
      <w:r w:rsidR="007A65F9" w:rsidRPr="007A65F9">
        <w:rPr>
          <w:position w:val="-6"/>
          <w:sz w:val="24"/>
        </w:rPr>
        <w:t>˄</w:t>
      </w:r>
      <w:r w:rsidR="00727FB7" w:rsidRPr="007A65F9">
        <w:rPr>
          <w:position w:val="-6"/>
          <w:sz w:val="24"/>
        </w:rPr>
        <w:t xml:space="preserve"> o.OrderStatus &lt;&gt; 'C'</w:t>
      </w:r>
      <w:r w:rsidR="00727FB7">
        <w:t xml:space="preserve"> </w:t>
      </w:r>
      <w:r w:rsidRPr="001D4095">
        <w:t>(</w:t>
      </w:r>
      <w:r w:rsidR="007A65F9" w:rsidRPr="007A65F9">
        <w:t>Orders o</w:t>
      </w:r>
      <w:r w:rsidR="00727FB7">
        <w:t xml:space="preserve"> </w:t>
      </w:r>
      <w:r w:rsidRPr="007A65F9">
        <w:rPr>
          <w:rFonts w:ascii="Cambria Math" w:hAnsi="Cambria Math" w:cs="Cambria Math"/>
          <w:b/>
          <w:bCs/>
        </w:rPr>
        <w:t>⋈</w:t>
      </w:r>
      <w:r w:rsidR="00727FB7">
        <w:rPr>
          <w:rFonts w:ascii="Cambria Math" w:hAnsi="Cambria Math" w:cs="Cambria Math"/>
        </w:rPr>
        <w:t xml:space="preserve"> </w:t>
      </w:r>
      <w:r w:rsidR="007A65F9" w:rsidRPr="007A65F9">
        <w:t>Item i</w:t>
      </w:r>
      <w:r w:rsidR="00727FB7">
        <w:t xml:space="preserve"> </w:t>
      </w:r>
      <w:r w:rsidRPr="007A65F9">
        <w:rPr>
          <w:rFonts w:ascii="Cambria Math" w:hAnsi="Cambria Math" w:cs="Cambria Math"/>
          <w:b/>
          <w:bCs/>
        </w:rPr>
        <w:t>⋈</w:t>
      </w:r>
      <w:r w:rsidR="00727FB7">
        <w:rPr>
          <w:rFonts w:ascii="Cambria Math" w:hAnsi="Cambria Math" w:cs="Cambria Math"/>
        </w:rPr>
        <w:t xml:space="preserve"> </w:t>
      </w:r>
      <w:r w:rsidR="007A65F9" w:rsidRPr="007A65F9">
        <w:t>Customer c</w:t>
      </w:r>
      <w:r w:rsidR="007A65F9">
        <w:t xml:space="preserve"> </w:t>
      </w:r>
      <w:r w:rsidR="007A65F9" w:rsidRPr="007A65F9">
        <w:rPr>
          <w:rFonts w:ascii="Cambria Math" w:hAnsi="Cambria Math" w:cs="Cambria Math"/>
          <w:b/>
          <w:bCs/>
        </w:rPr>
        <w:t>⋈</w:t>
      </w:r>
      <w:r w:rsidR="007A65F9">
        <w:rPr>
          <w:rFonts w:ascii="Cambria Math" w:hAnsi="Cambria Math" w:cs="Cambria Math"/>
        </w:rPr>
        <w:t xml:space="preserve"> </w:t>
      </w:r>
      <w:r w:rsidR="007A65F9" w:rsidRPr="007A65F9">
        <w:t>ShipmentDetails sd</w:t>
      </w:r>
      <w:r w:rsidR="007A65F9">
        <w:t xml:space="preserve"> </w:t>
      </w:r>
      <w:r w:rsidR="007A65F9" w:rsidRPr="007A65F9">
        <w:rPr>
          <w:rFonts w:ascii="Cambria Math" w:hAnsi="Cambria Math" w:cs="Cambria Math"/>
          <w:b/>
          <w:bCs/>
        </w:rPr>
        <w:t>⋈</w:t>
      </w:r>
      <w:r w:rsidR="007A65F9">
        <w:rPr>
          <w:rFonts w:ascii="Cambria Math" w:hAnsi="Cambria Math" w:cs="Cambria Math"/>
        </w:rPr>
        <w:t xml:space="preserve"> </w:t>
      </w:r>
      <w:r w:rsidR="007A65F9" w:rsidRPr="007A65F9">
        <w:t>Product p</w:t>
      </w:r>
      <w:r w:rsidR="007A65F9">
        <w:t xml:space="preserve"> </w:t>
      </w:r>
      <w:r w:rsidR="007A65F9" w:rsidRPr="007A65F9">
        <w:rPr>
          <w:rFonts w:ascii="Cambria Math" w:hAnsi="Cambria Math" w:cs="Cambria Math"/>
          <w:b/>
          <w:bCs/>
        </w:rPr>
        <w:t>⋈</w:t>
      </w:r>
      <w:r w:rsidR="007A65F9">
        <w:rPr>
          <w:rFonts w:ascii="Cambria Math" w:hAnsi="Cambria Math" w:cs="Cambria Math"/>
        </w:rPr>
        <w:t xml:space="preserve"> </w:t>
      </w:r>
      <w:r w:rsidR="007A65F9" w:rsidRPr="007A65F9">
        <w:t>Address</w:t>
      </w:r>
      <w:r w:rsidRPr="001D4095">
        <w:t>)</w:t>
      </w:r>
      <w:r>
        <w:t>)</w:t>
      </w:r>
    </w:p>
    <w:bookmarkEnd w:id="35"/>
    <w:p w14:paraId="196A1B7A" w14:textId="77777777" w:rsidR="00093FB3" w:rsidRDefault="00093FB3" w:rsidP="00316817">
      <w:pPr>
        <w:pStyle w:val="Nidungvnbn"/>
      </w:pPr>
    </w:p>
    <w:p w14:paraId="2B441C2E" w14:textId="23373E9F" w:rsidR="00316817" w:rsidRDefault="00316817" w:rsidP="00316817">
      <w:pPr>
        <w:pStyle w:val="Nidungvnbn"/>
      </w:pPr>
      <w:r>
        <w:lastRenderedPageBreak/>
        <w:t>Cách 2:</w:t>
      </w:r>
    </w:p>
    <w:p w14:paraId="21E6CDBA" w14:textId="77777777" w:rsidR="00316817" w:rsidRDefault="00316817" w:rsidP="00316817">
      <w:pPr>
        <w:pStyle w:val="Nidungvnbn"/>
      </w:pPr>
      <w:r>
        <w:t>Gọi:</w:t>
      </w:r>
    </w:p>
    <w:p w14:paraId="3A3EB9C2" w14:textId="37C6BF00" w:rsidR="00316817" w:rsidRDefault="00316817" w:rsidP="00316817">
      <w:pPr>
        <w:pStyle w:val="Nidungvnbn"/>
        <w:numPr>
          <w:ilvl w:val="0"/>
          <w:numId w:val="19"/>
        </w:numPr>
      </w:pPr>
      <w:r w:rsidRPr="00316817">
        <w:t>o.OrderID, c.LastName, p.ProductID, p.Description, sd.ActualShipDate, sd.ShipStatus, sd.ExpectedShipDate</w:t>
      </w:r>
      <w:r>
        <w:t xml:space="preserve"> </w:t>
      </w:r>
      <w:r w:rsidRPr="00316817">
        <w:rPr>
          <w:b/>
          <w:bCs/>
          <w:i/>
          <w:iCs/>
        </w:rPr>
        <w:t>(1)</w:t>
      </w:r>
    </w:p>
    <w:p w14:paraId="1680F94E" w14:textId="77777777" w:rsidR="00316817" w:rsidRDefault="00316817" w:rsidP="00316817">
      <w:pPr>
        <w:pStyle w:val="Nidungvnbn"/>
        <w:numPr>
          <w:ilvl w:val="0"/>
          <w:numId w:val="19"/>
        </w:numPr>
      </w:pPr>
      <w:r w:rsidRPr="00316817">
        <w:t xml:space="preserve">c.LastName LIKE ISNULL(@LastName, '') || '%' </w:t>
      </w:r>
    </w:p>
    <w:p w14:paraId="3B231D20" w14:textId="77777777" w:rsidR="00316817" w:rsidRDefault="00316817" w:rsidP="00316817">
      <w:pPr>
        <w:pStyle w:val="Nidungvnbn"/>
        <w:ind w:left="1080" w:firstLine="0"/>
      </w:pPr>
      <w:r w:rsidRPr="00316817">
        <w:t xml:space="preserve">˄ c.FirstName LIKE ISNULL(@FirstName, '') || '%' </w:t>
      </w:r>
    </w:p>
    <w:p w14:paraId="20AC9DBA" w14:textId="77777777" w:rsidR="00316817" w:rsidRDefault="00316817" w:rsidP="00316817">
      <w:pPr>
        <w:pStyle w:val="Nidungvnbn"/>
        <w:ind w:left="1080" w:firstLine="0"/>
      </w:pPr>
      <w:r w:rsidRPr="00316817">
        <w:t xml:space="preserve">˄ o.OrderDate &gt;= DATEADD(day, -30, CURRENT_TIMESTAMP) </w:t>
      </w:r>
    </w:p>
    <w:p w14:paraId="78B38695" w14:textId="1A0C5A46" w:rsidR="00316817" w:rsidRPr="00B1077A" w:rsidRDefault="00316817" w:rsidP="00316817">
      <w:pPr>
        <w:pStyle w:val="Nidungvnbn"/>
        <w:ind w:left="1080" w:firstLine="0"/>
      </w:pPr>
      <w:r w:rsidRPr="00316817">
        <w:t>˄ o.OrderStatus &lt;&gt; 'C'</w:t>
      </w:r>
      <w:r>
        <w:t xml:space="preserve"> </w:t>
      </w:r>
      <w:r w:rsidRPr="00316817">
        <w:rPr>
          <w:b/>
          <w:bCs/>
          <w:i/>
          <w:iCs/>
        </w:rPr>
        <w:t>(2)</w:t>
      </w:r>
    </w:p>
    <w:p w14:paraId="66EFDF02" w14:textId="03CDD892" w:rsidR="00316817" w:rsidRDefault="00316817" w:rsidP="00316817">
      <w:pPr>
        <w:pStyle w:val="Nidungvnbn"/>
      </w:pPr>
      <w:r>
        <w:t>Ta có:</w:t>
      </w:r>
    </w:p>
    <w:p w14:paraId="144D8BD5" w14:textId="5DC07689" w:rsidR="00316817" w:rsidRPr="00EE6F37" w:rsidRDefault="00316817" w:rsidP="00EE6F37">
      <w:pPr>
        <w:pStyle w:val="Nidungvnbn"/>
      </w:pPr>
      <w:r w:rsidRPr="0083794E">
        <w:rPr>
          <w:b/>
        </w:rPr>
        <w:t>Π</w:t>
      </w:r>
      <w:r>
        <w:t xml:space="preserve"> </w:t>
      </w:r>
      <w:r w:rsidRPr="00316817">
        <w:rPr>
          <w:position w:val="-6"/>
        </w:rPr>
        <w:t>(1)</w:t>
      </w:r>
      <w:r>
        <w:t xml:space="preserve"> (</w:t>
      </w:r>
      <w:r w:rsidRPr="0083794E">
        <w:rPr>
          <w:b/>
          <w:bCs/>
          <w:sz w:val="28"/>
          <w:szCs w:val="28"/>
        </w:rPr>
        <w:t>σ</w:t>
      </w:r>
      <w:r>
        <w:t xml:space="preserve"> </w:t>
      </w:r>
      <w:r w:rsidRPr="00316817">
        <w:rPr>
          <w:position w:val="-6"/>
        </w:rPr>
        <w:t>(2)</w:t>
      </w:r>
      <w:r>
        <w:t xml:space="preserve"> </w:t>
      </w:r>
      <w:r w:rsidRPr="001D4095">
        <w:t>(</w:t>
      </w:r>
      <w:r w:rsidRPr="007A65F9">
        <w:t>Orders o</w:t>
      </w:r>
      <w:r>
        <w:t xml:space="preserve"> </w:t>
      </w:r>
      <w:r w:rsidRPr="007A65F9">
        <w:rPr>
          <w:rFonts w:ascii="Cambria Math" w:hAnsi="Cambria Math" w:cs="Cambria Math"/>
          <w:b/>
          <w:bCs/>
        </w:rPr>
        <w:t>⋈</w:t>
      </w:r>
      <w:r>
        <w:rPr>
          <w:rFonts w:ascii="Cambria Math" w:hAnsi="Cambria Math" w:cs="Cambria Math"/>
        </w:rPr>
        <w:t xml:space="preserve"> </w:t>
      </w:r>
      <w:r w:rsidRPr="007A65F9">
        <w:t>Item i</w:t>
      </w:r>
      <w:r>
        <w:t xml:space="preserve"> </w:t>
      </w:r>
      <w:r w:rsidRPr="007A65F9">
        <w:rPr>
          <w:rFonts w:ascii="Cambria Math" w:hAnsi="Cambria Math" w:cs="Cambria Math"/>
          <w:b/>
          <w:bCs/>
        </w:rPr>
        <w:t>⋈</w:t>
      </w:r>
      <w:r>
        <w:rPr>
          <w:rFonts w:ascii="Cambria Math" w:hAnsi="Cambria Math" w:cs="Cambria Math"/>
        </w:rPr>
        <w:t xml:space="preserve"> </w:t>
      </w:r>
      <w:r w:rsidRPr="007A65F9">
        <w:t>Customer c</w:t>
      </w:r>
      <w:r>
        <w:t xml:space="preserve"> </w:t>
      </w:r>
      <w:r w:rsidRPr="007A65F9">
        <w:rPr>
          <w:rFonts w:ascii="Cambria Math" w:hAnsi="Cambria Math" w:cs="Cambria Math"/>
          <w:b/>
          <w:bCs/>
        </w:rPr>
        <w:t>⋈</w:t>
      </w:r>
      <w:r>
        <w:rPr>
          <w:rFonts w:ascii="Cambria Math" w:hAnsi="Cambria Math" w:cs="Cambria Math"/>
        </w:rPr>
        <w:t xml:space="preserve"> </w:t>
      </w:r>
      <w:r w:rsidRPr="007A65F9">
        <w:t>ShipmentDetails sd</w:t>
      </w:r>
      <w:r>
        <w:t xml:space="preserve"> </w:t>
      </w:r>
      <w:r w:rsidRPr="007A65F9">
        <w:rPr>
          <w:rFonts w:ascii="Cambria Math" w:hAnsi="Cambria Math" w:cs="Cambria Math"/>
          <w:b/>
          <w:bCs/>
        </w:rPr>
        <w:t>⋈</w:t>
      </w:r>
      <w:r>
        <w:rPr>
          <w:rFonts w:ascii="Cambria Math" w:hAnsi="Cambria Math" w:cs="Cambria Math"/>
        </w:rPr>
        <w:t xml:space="preserve"> </w:t>
      </w:r>
      <w:r w:rsidRPr="007A65F9">
        <w:t>Product p</w:t>
      </w:r>
      <w:r>
        <w:t xml:space="preserve"> </w:t>
      </w:r>
      <w:r w:rsidRPr="007A65F9">
        <w:rPr>
          <w:rFonts w:ascii="Cambria Math" w:hAnsi="Cambria Math" w:cs="Cambria Math"/>
          <w:b/>
          <w:bCs/>
        </w:rPr>
        <w:t>⋈</w:t>
      </w:r>
      <w:r>
        <w:rPr>
          <w:rFonts w:ascii="Cambria Math" w:hAnsi="Cambria Math" w:cs="Cambria Math"/>
        </w:rPr>
        <w:t xml:space="preserve"> </w:t>
      </w:r>
      <w:r w:rsidRPr="007A65F9">
        <w:t>Address</w:t>
      </w:r>
      <w:r w:rsidRPr="001D4095">
        <w:t>)</w:t>
      </w:r>
      <w:r>
        <w:t>)</w:t>
      </w:r>
    </w:p>
    <w:p w14:paraId="15E1954C" w14:textId="77777777" w:rsidR="00EA35FF" w:rsidRDefault="00EA35FF" w:rsidP="00EA35FF">
      <w:pPr>
        <w:pStyle w:val="Caption"/>
        <w:keepNext/>
      </w:pPr>
      <w:r>
        <w:rPr>
          <w:noProof/>
        </w:rPr>
        <w:drawing>
          <wp:inline distT="0" distB="0" distL="0" distR="0" wp14:anchorId="29A3D9F1" wp14:editId="75A77E9A">
            <wp:extent cx="5029200" cy="4402482"/>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9200" cy="4402482"/>
                    </a:xfrm>
                    <a:prstGeom prst="rect">
                      <a:avLst/>
                    </a:prstGeom>
                    <a:noFill/>
                    <a:ln>
                      <a:noFill/>
                    </a:ln>
                  </pic:spPr>
                </pic:pic>
              </a:graphicData>
            </a:graphic>
          </wp:inline>
        </w:drawing>
      </w:r>
    </w:p>
    <w:p w14:paraId="0AFA1D14" w14:textId="74EEB578" w:rsidR="00316817" w:rsidRDefault="00EA35FF" w:rsidP="00EA35FF">
      <w:pPr>
        <w:pStyle w:val="Caption"/>
      </w:pPr>
      <w:bookmarkStart w:id="37" w:name="_Toc121592313"/>
      <w:r>
        <w:t xml:space="preserve">Hình </w:t>
      </w:r>
      <w:r w:rsidR="00000000">
        <w:fldChar w:fldCharType="begin"/>
      </w:r>
      <w:r w:rsidR="00000000">
        <w:instrText xml:space="preserve"> SEQ Hình \* ARABIC </w:instrText>
      </w:r>
      <w:r w:rsidR="00000000">
        <w:fldChar w:fldCharType="separate"/>
      </w:r>
      <w:r w:rsidR="00CD7CA3">
        <w:rPr>
          <w:noProof/>
        </w:rPr>
        <w:t>9</w:t>
      </w:r>
      <w:r w:rsidR="00000000">
        <w:rPr>
          <w:noProof/>
        </w:rPr>
        <w:fldChar w:fldCharType="end"/>
      </w:r>
      <w:r w:rsidR="00D30F9F">
        <w:rPr>
          <w:noProof/>
        </w:rPr>
        <w:t xml:space="preserve"> Cây đại số quan hệ </w:t>
      </w:r>
      <w:r w:rsidR="00D649A9">
        <w:rPr>
          <w:noProof/>
        </w:rPr>
        <w:t xml:space="preserve">chưa tối ưu của </w:t>
      </w:r>
      <w:r w:rsidR="00D30F9F">
        <w:rPr>
          <w:noProof/>
        </w:rPr>
        <w:t>tình huống 2</w:t>
      </w:r>
      <w:bookmarkEnd w:id="37"/>
    </w:p>
    <w:p w14:paraId="7317F465" w14:textId="0868A235" w:rsidR="009A5DB1" w:rsidRDefault="009A5DB1" w:rsidP="008F01BB">
      <w:pPr>
        <w:pStyle w:val="Tiumccp2"/>
        <w:outlineLvl w:val="2"/>
      </w:pPr>
      <w:bookmarkStart w:id="38" w:name="_Toc121592411"/>
      <w:r w:rsidRPr="009A5DB1">
        <w:lastRenderedPageBreak/>
        <w:t>Tối ưu cây</w:t>
      </w:r>
      <w:bookmarkEnd w:id="38"/>
    </w:p>
    <w:p w14:paraId="0DB7CABE" w14:textId="6904FADF" w:rsidR="00E75FED" w:rsidRPr="00E75FED" w:rsidRDefault="00E75FED" w:rsidP="00E75FED">
      <w:pPr>
        <w:pStyle w:val="Nidungvnbn"/>
      </w:pPr>
      <w:r w:rsidRPr="00E75FED">
        <w:t xml:space="preserve">Theo cách tối ưu đã đề cập ở trên, ta có tổng cộng </w:t>
      </w:r>
      <w:r w:rsidR="003B51A0">
        <w:t>6</w:t>
      </w:r>
      <w:r w:rsidRPr="00E75FED">
        <w:t xml:space="preserve"> bảng:</w:t>
      </w:r>
    </w:p>
    <w:p w14:paraId="5EE98A87" w14:textId="58F7DCEA" w:rsidR="00E75FED" w:rsidRPr="00E75FED" w:rsidRDefault="003B51A0" w:rsidP="00E75FED">
      <w:pPr>
        <w:pStyle w:val="Nidungvnbn"/>
        <w:numPr>
          <w:ilvl w:val="0"/>
          <w:numId w:val="19"/>
        </w:numPr>
      </w:pPr>
      <w:r w:rsidRPr="003B51A0">
        <w:t>Orders o</w:t>
      </w:r>
    </w:p>
    <w:p w14:paraId="40743D07" w14:textId="12D5E611" w:rsidR="00E75FED" w:rsidRPr="00E75FED" w:rsidRDefault="00E75FED" w:rsidP="00E75FED">
      <w:pPr>
        <w:pStyle w:val="Nidungvnbn"/>
        <w:numPr>
          <w:ilvl w:val="1"/>
          <w:numId w:val="19"/>
        </w:numPr>
      </w:pPr>
      <w:r w:rsidRPr="00E75FED">
        <w:t xml:space="preserve">Ngang: </w:t>
      </w:r>
      <w:r w:rsidR="00B61A95" w:rsidRPr="00B61A95">
        <w:t>o.OrderDate</w:t>
      </w:r>
      <w:r w:rsidR="00B61A95">
        <w:t xml:space="preserve">, </w:t>
      </w:r>
      <w:r w:rsidR="00B61A95" w:rsidRPr="00B61A95">
        <w:t>o.OrderStatus</w:t>
      </w:r>
    </w:p>
    <w:p w14:paraId="4656032B" w14:textId="3664A738" w:rsidR="00E75FED" w:rsidRPr="00E75FED" w:rsidRDefault="00E75FED" w:rsidP="00E75FED">
      <w:pPr>
        <w:pStyle w:val="Nidungvnbn"/>
        <w:numPr>
          <w:ilvl w:val="1"/>
          <w:numId w:val="19"/>
        </w:numPr>
      </w:pPr>
      <w:r w:rsidRPr="00E75FED">
        <w:t>Dọc:</w:t>
      </w:r>
      <w:r w:rsidR="00B61A95">
        <w:t xml:space="preserve"> </w:t>
      </w:r>
      <w:r w:rsidR="00B61A95" w:rsidRPr="00B61A95">
        <w:t>o.OrderID</w:t>
      </w:r>
    </w:p>
    <w:p w14:paraId="6CC4695A" w14:textId="289E403B" w:rsidR="00E75FED" w:rsidRPr="00E75FED" w:rsidRDefault="00E75FED" w:rsidP="00E75FED">
      <w:pPr>
        <w:pStyle w:val="Nidungvnbn"/>
        <w:numPr>
          <w:ilvl w:val="1"/>
          <w:numId w:val="19"/>
        </w:numPr>
      </w:pPr>
      <w:r w:rsidRPr="00E75FED">
        <w:t xml:space="preserve">Quan hệ: </w:t>
      </w:r>
      <w:r w:rsidR="00B61A95" w:rsidRPr="00B61A95">
        <w:t>o.OrderID</w:t>
      </w:r>
      <w:r w:rsidR="00B61A95">
        <w:t xml:space="preserve">, </w:t>
      </w:r>
      <w:r w:rsidR="00B61A95" w:rsidRPr="00B61A95">
        <w:t>o.CustomerID</w:t>
      </w:r>
    </w:p>
    <w:p w14:paraId="460A8EA4" w14:textId="77777777" w:rsidR="00E75FED" w:rsidRPr="00E75FED" w:rsidRDefault="00E75FED" w:rsidP="00E75FED">
      <w:pPr>
        <w:pStyle w:val="Nidungvnbn"/>
      </w:pPr>
      <w:r w:rsidRPr="00E75FED">
        <w:t>Câu query là:</w:t>
      </w:r>
    </w:p>
    <w:p w14:paraId="359EA316" w14:textId="77777777" w:rsidR="00B61A95" w:rsidRDefault="00B61A95" w:rsidP="00B61A95">
      <w:pPr>
        <w:pStyle w:val="Caption"/>
        <w:keepNext/>
      </w:pPr>
      <w:r w:rsidRPr="00B61A95">
        <w:rPr>
          <w:noProof/>
        </w:rPr>
        <w:drawing>
          <wp:inline distT="0" distB="0" distL="0" distR="0" wp14:anchorId="7BC1E0B5" wp14:editId="250F3D95">
            <wp:extent cx="5029200" cy="1879583"/>
            <wp:effectExtent l="0" t="0" r="0" b="698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7"/>
                    <a:stretch>
                      <a:fillRect/>
                    </a:stretch>
                  </pic:blipFill>
                  <pic:spPr>
                    <a:xfrm>
                      <a:off x="0" y="0"/>
                      <a:ext cx="5029200" cy="1879583"/>
                    </a:xfrm>
                    <a:prstGeom prst="rect">
                      <a:avLst/>
                    </a:prstGeom>
                  </pic:spPr>
                </pic:pic>
              </a:graphicData>
            </a:graphic>
          </wp:inline>
        </w:drawing>
      </w:r>
    </w:p>
    <w:p w14:paraId="1E0F079E" w14:textId="05C0105D" w:rsidR="00E75FED" w:rsidRPr="00E75FED" w:rsidRDefault="00B61A95" w:rsidP="00B61A95">
      <w:pPr>
        <w:pStyle w:val="Caption"/>
      </w:pPr>
      <w:bookmarkStart w:id="39" w:name="_Toc121592314"/>
      <w:r>
        <w:t xml:space="preserve">Hình </w:t>
      </w:r>
      <w:r w:rsidR="00000000">
        <w:fldChar w:fldCharType="begin"/>
      </w:r>
      <w:r w:rsidR="00000000">
        <w:instrText xml:space="preserve"> SEQ Hình \* ARABIC </w:instrText>
      </w:r>
      <w:r w:rsidR="00000000">
        <w:fldChar w:fldCharType="separate"/>
      </w:r>
      <w:r w:rsidR="00CD7CA3">
        <w:rPr>
          <w:noProof/>
        </w:rPr>
        <w:t>10</w:t>
      </w:r>
      <w:r w:rsidR="00000000">
        <w:rPr>
          <w:noProof/>
        </w:rPr>
        <w:fldChar w:fldCharType="end"/>
      </w:r>
      <w:r w:rsidR="00F0230B">
        <w:rPr>
          <w:noProof/>
        </w:rPr>
        <w:t xml:space="preserve"> Tối ưu bảng Orders</w:t>
      </w:r>
      <w:bookmarkEnd w:id="39"/>
    </w:p>
    <w:p w14:paraId="486064C3" w14:textId="4BA0221A" w:rsidR="00E75FED" w:rsidRPr="00E75FED" w:rsidRDefault="003C29C6" w:rsidP="00E75FED">
      <w:pPr>
        <w:pStyle w:val="Nidungvnbn"/>
        <w:numPr>
          <w:ilvl w:val="0"/>
          <w:numId w:val="19"/>
        </w:numPr>
      </w:pPr>
      <w:r w:rsidRPr="003C29C6">
        <w:t>Item i</w:t>
      </w:r>
    </w:p>
    <w:p w14:paraId="3506700C" w14:textId="77777777" w:rsidR="00E75FED" w:rsidRPr="00E75FED" w:rsidRDefault="00E75FED" w:rsidP="00E75FED">
      <w:pPr>
        <w:pStyle w:val="Nidungvnbn"/>
        <w:numPr>
          <w:ilvl w:val="1"/>
          <w:numId w:val="19"/>
        </w:numPr>
      </w:pPr>
      <w:r w:rsidRPr="00E75FED">
        <w:t xml:space="preserve">Ngang: </w:t>
      </w:r>
    </w:p>
    <w:p w14:paraId="530542B7" w14:textId="185ABA7B" w:rsidR="00E75FED" w:rsidRPr="00E75FED" w:rsidRDefault="00E75FED" w:rsidP="00E75FED">
      <w:pPr>
        <w:pStyle w:val="Nidungvnbn"/>
        <w:numPr>
          <w:ilvl w:val="1"/>
          <w:numId w:val="19"/>
        </w:numPr>
      </w:pPr>
      <w:r w:rsidRPr="00E75FED">
        <w:t xml:space="preserve">Dọc: </w:t>
      </w:r>
    </w:p>
    <w:p w14:paraId="0BDD55D4" w14:textId="554C8746" w:rsidR="00E75FED" w:rsidRPr="00E75FED" w:rsidRDefault="00E75FED" w:rsidP="00E75FED">
      <w:pPr>
        <w:pStyle w:val="Nidungvnbn"/>
        <w:numPr>
          <w:ilvl w:val="1"/>
          <w:numId w:val="19"/>
        </w:numPr>
      </w:pPr>
      <w:r w:rsidRPr="00E75FED">
        <w:t xml:space="preserve">Quan hệ: </w:t>
      </w:r>
      <w:r w:rsidR="00BC3B4B" w:rsidRPr="00BC3B4B">
        <w:t>i.OrderID</w:t>
      </w:r>
      <w:r w:rsidR="00BC3B4B">
        <w:t xml:space="preserve">, </w:t>
      </w:r>
      <w:r w:rsidR="00BC3B4B" w:rsidRPr="00BC3B4B">
        <w:t>i.ShipmentID</w:t>
      </w:r>
      <w:r w:rsidR="00BC3B4B">
        <w:t xml:space="preserve">, </w:t>
      </w:r>
      <w:r w:rsidR="00BC3B4B" w:rsidRPr="00BC3B4B">
        <w:t>i.ProductID</w:t>
      </w:r>
    </w:p>
    <w:p w14:paraId="45325658" w14:textId="77777777" w:rsidR="00E75FED" w:rsidRPr="00E75FED" w:rsidRDefault="00E75FED" w:rsidP="00E75FED">
      <w:pPr>
        <w:pStyle w:val="Nidungvnbn"/>
      </w:pPr>
      <w:r w:rsidRPr="00E75FED">
        <w:t>Câu query là:</w:t>
      </w:r>
    </w:p>
    <w:p w14:paraId="318DC02D" w14:textId="77777777" w:rsidR="00BC3B4B" w:rsidRDefault="00BC3B4B" w:rsidP="00BC3B4B">
      <w:pPr>
        <w:pStyle w:val="Caption"/>
        <w:keepNext/>
      </w:pPr>
      <w:r w:rsidRPr="00BC3B4B">
        <w:rPr>
          <w:noProof/>
        </w:rPr>
        <w:drawing>
          <wp:inline distT="0" distB="0" distL="0" distR="0" wp14:anchorId="4B49B735" wp14:editId="4BE43C3E">
            <wp:extent cx="2742565" cy="1769424"/>
            <wp:effectExtent l="0" t="0" r="635"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28"/>
                    <a:srcRect t="8029" b="6503"/>
                    <a:stretch/>
                  </pic:blipFill>
                  <pic:spPr bwMode="auto">
                    <a:xfrm>
                      <a:off x="0" y="0"/>
                      <a:ext cx="2743200" cy="1769834"/>
                    </a:xfrm>
                    <a:prstGeom prst="rect">
                      <a:avLst/>
                    </a:prstGeom>
                    <a:ln>
                      <a:noFill/>
                    </a:ln>
                    <a:extLst>
                      <a:ext uri="{53640926-AAD7-44D8-BBD7-CCE9431645EC}">
                        <a14:shadowObscured xmlns:a14="http://schemas.microsoft.com/office/drawing/2010/main"/>
                      </a:ext>
                    </a:extLst>
                  </pic:spPr>
                </pic:pic>
              </a:graphicData>
            </a:graphic>
          </wp:inline>
        </w:drawing>
      </w:r>
    </w:p>
    <w:p w14:paraId="31237836" w14:textId="509B53DF" w:rsidR="009A5DB1" w:rsidRDefault="00BC3B4B" w:rsidP="00BC3B4B">
      <w:pPr>
        <w:pStyle w:val="Caption"/>
      </w:pPr>
      <w:bookmarkStart w:id="40" w:name="_Toc121592315"/>
      <w:r>
        <w:t xml:space="preserve">Hình </w:t>
      </w:r>
      <w:r w:rsidR="00000000">
        <w:fldChar w:fldCharType="begin"/>
      </w:r>
      <w:r w:rsidR="00000000">
        <w:instrText xml:space="preserve"> SEQ Hình \* ARABIC </w:instrText>
      </w:r>
      <w:r w:rsidR="00000000">
        <w:fldChar w:fldCharType="separate"/>
      </w:r>
      <w:r w:rsidR="00CD7CA3">
        <w:rPr>
          <w:noProof/>
        </w:rPr>
        <w:t>11</w:t>
      </w:r>
      <w:r w:rsidR="00000000">
        <w:rPr>
          <w:noProof/>
        </w:rPr>
        <w:fldChar w:fldCharType="end"/>
      </w:r>
      <w:r w:rsidR="00F0230B">
        <w:rPr>
          <w:noProof/>
        </w:rPr>
        <w:t xml:space="preserve"> Tối ưu bảng Item</w:t>
      </w:r>
      <w:bookmarkEnd w:id="40"/>
    </w:p>
    <w:p w14:paraId="30F417FA" w14:textId="76274DB5" w:rsidR="003C29C6" w:rsidRPr="00E75FED" w:rsidRDefault="003C29C6" w:rsidP="003C29C6">
      <w:pPr>
        <w:pStyle w:val="Nidungvnbn"/>
        <w:numPr>
          <w:ilvl w:val="0"/>
          <w:numId w:val="19"/>
        </w:numPr>
      </w:pPr>
      <w:r w:rsidRPr="003C29C6">
        <w:lastRenderedPageBreak/>
        <w:t>Customer c</w:t>
      </w:r>
    </w:p>
    <w:p w14:paraId="1F48B03B" w14:textId="444A2426" w:rsidR="003C29C6" w:rsidRPr="00E75FED" w:rsidRDefault="003C29C6" w:rsidP="003C29C6">
      <w:pPr>
        <w:pStyle w:val="Nidungvnbn"/>
        <w:numPr>
          <w:ilvl w:val="1"/>
          <w:numId w:val="19"/>
        </w:numPr>
      </w:pPr>
      <w:r w:rsidRPr="00E75FED">
        <w:t xml:space="preserve">Ngang: </w:t>
      </w:r>
      <w:r w:rsidR="00FE4738" w:rsidRPr="00FE4738">
        <w:t>c.LastName</w:t>
      </w:r>
      <w:r w:rsidR="00FE4738">
        <w:t xml:space="preserve">, </w:t>
      </w:r>
      <w:r w:rsidR="00FE4738" w:rsidRPr="00FE4738">
        <w:t>c.FirstName</w:t>
      </w:r>
    </w:p>
    <w:p w14:paraId="429D9C2D" w14:textId="702F46DE" w:rsidR="003C29C6" w:rsidRPr="00E75FED" w:rsidRDefault="003C29C6" w:rsidP="003C29C6">
      <w:pPr>
        <w:pStyle w:val="Nidungvnbn"/>
        <w:numPr>
          <w:ilvl w:val="1"/>
          <w:numId w:val="19"/>
        </w:numPr>
      </w:pPr>
      <w:r w:rsidRPr="00E75FED">
        <w:t xml:space="preserve">Dọc: </w:t>
      </w:r>
      <w:r w:rsidR="00FE4738" w:rsidRPr="00FE4738">
        <w:t>c.LastName</w:t>
      </w:r>
    </w:p>
    <w:p w14:paraId="337D54E6" w14:textId="7B0887AB" w:rsidR="003C29C6" w:rsidRPr="00E75FED" w:rsidRDefault="003C29C6" w:rsidP="003C29C6">
      <w:pPr>
        <w:pStyle w:val="Nidungvnbn"/>
        <w:numPr>
          <w:ilvl w:val="1"/>
          <w:numId w:val="19"/>
        </w:numPr>
      </w:pPr>
      <w:r w:rsidRPr="00E75FED">
        <w:t xml:space="preserve">Quan hệ: </w:t>
      </w:r>
      <w:r w:rsidR="00E76F71">
        <w:t>c.</w:t>
      </w:r>
      <w:r w:rsidR="00E76F71" w:rsidRPr="00E76F71">
        <w:t>CustomerID</w:t>
      </w:r>
    </w:p>
    <w:p w14:paraId="6A2EBA44" w14:textId="77777777" w:rsidR="003C29C6" w:rsidRPr="00E75FED" w:rsidRDefault="003C29C6" w:rsidP="003C29C6">
      <w:pPr>
        <w:pStyle w:val="Nidungvnbn"/>
      </w:pPr>
      <w:r w:rsidRPr="00E75FED">
        <w:t>Câu query là:</w:t>
      </w:r>
    </w:p>
    <w:p w14:paraId="16A3FE6C" w14:textId="77777777" w:rsidR="00E76F71" w:rsidRDefault="00E76F71" w:rsidP="00E76F71">
      <w:pPr>
        <w:pStyle w:val="Caption"/>
        <w:keepNext/>
      </w:pPr>
      <w:r w:rsidRPr="00E76F71">
        <w:rPr>
          <w:noProof/>
        </w:rPr>
        <w:drawing>
          <wp:inline distT="0" distB="0" distL="0" distR="0" wp14:anchorId="1A72C4D7" wp14:editId="3D2F9A87">
            <wp:extent cx="5029200" cy="1959711"/>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5029200" cy="1959711"/>
                    </a:xfrm>
                    <a:prstGeom prst="rect">
                      <a:avLst/>
                    </a:prstGeom>
                  </pic:spPr>
                </pic:pic>
              </a:graphicData>
            </a:graphic>
          </wp:inline>
        </w:drawing>
      </w:r>
    </w:p>
    <w:p w14:paraId="668FAD31" w14:textId="0F9E950E" w:rsidR="003C29C6" w:rsidRDefault="00E76F71" w:rsidP="00E76F71">
      <w:pPr>
        <w:pStyle w:val="Caption"/>
      </w:pPr>
      <w:bookmarkStart w:id="41" w:name="_Toc121592316"/>
      <w:r>
        <w:t xml:space="preserve">Hình </w:t>
      </w:r>
      <w:r w:rsidR="00000000">
        <w:fldChar w:fldCharType="begin"/>
      </w:r>
      <w:r w:rsidR="00000000">
        <w:instrText xml:space="preserve"> SEQ Hình \* ARABIC </w:instrText>
      </w:r>
      <w:r w:rsidR="00000000">
        <w:fldChar w:fldCharType="separate"/>
      </w:r>
      <w:r w:rsidR="00CD7CA3">
        <w:rPr>
          <w:noProof/>
        </w:rPr>
        <w:t>12</w:t>
      </w:r>
      <w:r w:rsidR="00000000">
        <w:rPr>
          <w:noProof/>
        </w:rPr>
        <w:fldChar w:fldCharType="end"/>
      </w:r>
      <w:r w:rsidR="00927B4B">
        <w:rPr>
          <w:noProof/>
        </w:rPr>
        <w:t xml:space="preserve"> Tối ưu bảng Customer</w:t>
      </w:r>
      <w:bookmarkEnd w:id="41"/>
    </w:p>
    <w:p w14:paraId="375BB501" w14:textId="77777777" w:rsidR="00E76F71" w:rsidRPr="00E76F71" w:rsidRDefault="00E76F71" w:rsidP="00E76F71">
      <w:pPr>
        <w:pStyle w:val="Nidungvnbn"/>
      </w:pPr>
    </w:p>
    <w:p w14:paraId="054943A9" w14:textId="73BC9C7A" w:rsidR="003C29C6" w:rsidRPr="00E75FED" w:rsidRDefault="003C29C6" w:rsidP="003C29C6">
      <w:pPr>
        <w:pStyle w:val="Nidungvnbn"/>
        <w:numPr>
          <w:ilvl w:val="0"/>
          <w:numId w:val="19"/>
        </w:numPr>
      </w:pPr>
      <w:r w:rsidRPr="003C29C6">
        <w:t>ShipmentDetails sd</w:t>
      </w:r>
    </w:p>
    <w:p w14:paraId="66B55CE5" w14:textId="38BCCE05" w:rsidR="003C29C6" w:rsidRPr="00E75FED" w:rsidRDefault="003C29C6" w:rsidP="00CE0FE3">
      <w:pPr>
        <w:pStyle w:val="Nidungvnbn"/>
        <w:numPr>
          <w:ilvl w:val="1"/>
          <w:numId w:val="19"/>
        </w:numPr>
      </w:pPr>
      <w:r w:rsidRPr="00E75FED">
        <w:t xml:space="preserve">Ngang: </w:t>
      </w:r>
    </w:p>
    <w:p w14:paraId="56B9A75D" w14:textId="3E386C95" w:rsidR="003C29C6" w:rsidRPr="00E75FED" w:rsidRDefault="003C29C6" w:rsidP="003C29C6">
      <w:pPr>
        <w:pStyle w:val="Nidungvnbn"/>
        <w:numPr>
          <w:ilvl w:val="1"/>
          <w:numId w:val="19"/>
        </w:numPr>
      </w:pPr>
      <w:r w:rsidRPr="00E75FED">
        <w:t xml:space="preserve">Dọc: </w:t>
      </w:r>
      <w:r w:rsidR="001B5283">
        <w:t>sd.ActualShipDate, sd.ShipStatus, sd.ExpectedShipDate</w:t>
      </w:r>
    </w:p>
    <w:p w14:paraId="2B568363" w14:textId="66754389" w:rsidR="003C29C6" w:rsidRPr="00E75FED" w:rsidRDefault="003C29C6" w:rsidP="003C29C6">
      <w:pPr>
        <w:pStyle w:val="Nidungvnbn"/>
        <w:numPr>
          <w:ilvl w:val="1"/>
          <w:numId w:val="19"/>
        </w:numPr>
      </w:pPr>
      <w:r w:rsidRPr="00E75FED">
        <w:t xml:space="preserve">Quan hệ: </w:t>
      </w:r>
      <w:r w:rsidR="001B5283" w:rsidRPr="001B5283">
        <w:t>sd.ShipmentID</w:t>
      </w:r>
      <w:r w:rsidR="001B5283">
        <w:t xml:space="preserve">, </w:t>
      </w:r>
      <w:r w:rsidR="001B5283" w:rsidRPr="001B5283">
        <w:t>sd.AddressID</w:t>
      </w:r>
    </w:p>
    <w:p w14:paraId="30FB3652" w14:textId="77777777" w:rsidR="003C29C6" w:rsidRPr="00E75FED" w:rsidRDefault="003C29C6" w:rsidP="003C29C6">
      <w:pPr>
        <w:pStyle w:val="Nidungvnbn"/>
      </w:pPr>
      <w:r w:rsidRPr="00E75FED">
        <w:t>Câu query là:</w:t>
      </w:r>
    </w:p>
    <w:p w14:paraId="12FE93AB" w14:textId="77777777" w:rsidR="000B5A1A" w:rsidRDefault="000B5A1A" w:rsidP="000B5A1A">
      <w:pPr>
        <w:pStyle w:val="Caption"/>
        <w:keepNext/>
      </w:pPr>
      <w:r w:rsidRPr="000B5A1A">
        <w:rPr>
          <w:noProof/>
        </w:rPr>
        <w:drawing>
          <wp:inline distT="0" distB="0" distL="0" distR="0" wp14:anchorId="3FEE1615" wp14:editId="4E8A1BD9">
            <wp:extent cx="2743200" cy="2033596"/>
            <wp:effectExtent l="0" t="0" r="0" b="508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0"/>
                    <a:stretch>
                      <a:fillRect/>
                    </a:stretch>
                  </pic:blipFill>
                  <pic:spPr>
                    <a:xfrm>
                      <a:off x="0" y="0"/>
                      <a:ext cx="2743200" cy="2033596"/>
                    </a:xfrm>
                    <a:prstGeom prst="rect">
                      <a:avLst/>
                    </a:prstGeom>
                  </pic:spPr>
                </pic:pic>
              </a:graphicData>
            </a:graphic>
          </wp:inline>
        </w:drawing>
      </w:r>
    </w:p>
    <w:p w14:paraId="46960BA3" w14:textId="5A94354F" w:rsidR="003C29C6" w:rsidRDefault="000B5A1A" w:rsidP="000B5A1A">
      <w:pPr>
        <w:pStyle w:val="Caption"/>
      </w:pPr>
      <w:bookmarkStart w:id="42" w:name="_Toc121592317"/>
      <w:r>
        <w:t xml:space="preserve">Hình </w:t>
      </w:r>
      <w:r w:rsidR="00000000">
        <w:fldChar w:fldCharType="begin"/>
      </w:r>
      <w:r w:rsidR="00000000">
        <w:instrText xml:space="preserve"> SEQ Hình \* ARABIC </w:instrText>
      </w:r>
      <w:r w:rsidR="00000000">
        <w:fldChar w:fldCharType="separate"/>
      </w:r>
      <w:r w:rsidR="00CD7CA3">
        <w:rPr>
          <w:noProof/>
        </w:rPr>
        <w:t>13</w:t>
      </w:r>
      <w:r w:rsidR="00000000">
        <w:rPr>
          <w:noProof/>
        </w:rPr>
        <w:fldChar w:fldCharType="end"/>
      </w:r>
      <w:r w:rsidR="003253A1">
        <w:rPr>
          <w:noProof/>
        </w:rPr>
        <w:t xml:space="preserve"> Tối ưu bảng ShipmentDetails</w:t>
      </w:r>
      <w:bookmarkEnd w:id="42"/>
    </w:p>
    <w:p w14:paraId="0E20EBDC" w14:textId="5D45F9FE" w:rsidR="003C29C6" w:rsidRPr="00E75FED" w:rsidRDefault="003C29C6" w:rsidP="003C29C6">
      <w:pPr>
        <w:pStyle w:val="Nidungvnbn"/>
        <w:numPr>
          <w:ilvl w:val="0"/>
          <w:numId w:val="19"/>
        </w:numPr>
      </w:pPr>
      <w:r w:rsidRPr="003C29C6">
        <w:lastRenderedPageBreak/>
        <w:t>Product p</w:t>
      </w:r>
    </w:p>
    <w:p w14:paraId="20051D22" w14:textId="77777777" w:rsidR="003C29C6" w:rsidRPr="00E75FED" w:rsidRDefault="003C29C6" w:rsidP="003C29C6">
      <w:pPr>
        <w:pStyle w:val="Nidungvnbn"/>
        <w:numPr>
          <w:ilvl w:val="1"/>
          <w:numId w:val="19"/>
        </w:numPr>
      </w:pPr>
      <w:r w:rsidRPr="00E75FED">
        <w:t xml:space="preserve">Ngang: </w:t>
      </w:r>
    </w:p>
    <w:p w14:paraId="7F3B5C64" w14:textId="2998D377" w:rsidR="003C29C6" w:rsidRPr="00E75FED" w:rsidRDefault="003C29C6" w:rsidP="001D6115">
      <w:pPr>
        <w:pStyle w:val="Nidungvnbn"/>
        <w:numPr>
          <w:ilvl w:val="1"/>
          <w:numId w:val="19"/>
        </w:numPr>
      </w:pPr>
      <w:r w:rsidRPr="00E75FED">
        <w:t xml:space="preserve">Dọc: </w:t>
      </w:r>
      <w:r w:rsidR="00A33F13">
        <w:t>p.ProductID, p.Description</w:t>
      </w:r>
    </w:p>
    <w:p w14:paraId="23546DA1" w14:textId="115F9A9C" w:rsidR="003C29C6" w:rsidRPr="00E75FED" w:rsidRDefault="003C29C6" w:rsidP="003C29C6">
      <w:pPr>
        <w:pStyle w:val="Nidungvnbn"/>
        <w:numPr>
          <w:ilvl w:val="1"/>
          <w:numId w:val="19"/>
        </w:numPr>
      </w:pPr>
      <w:r w:rsidRPr="00E75FED">
        <w:t xml:space="preserve">Quan hệ: </w:t>
      </w:r>
      <w:r w:rsidR="00B53EF2" w:rsidRPr="00B53EF2">
        <w:t>p.ProductID</w:t>
      </w:r>
    </w:p>
    <w:p w14:paraId="78FE725B" w14:textId="77777777" w:rsidR="003C29C6" w:rsidRPr="00E75FED" w:rsidRDefault="003C29C6" w:rsidP="003C29C6">
      <w:pPr>
        <w:pStyle w:val="Nidungvnbn"/>
      </w:pPr>
      <w:r w:rsidRPr="00E75FED">
        <w:t>Câu query là:</w:t>
      </w:r>
    </w:p>
    <w:p w14:paraId="0DEA1025" w14:textId="77777777" w:rsidR="00B53EF2" w:rsidRDefault="00B53EF2" w:rsidP="00B53EF2">
      <w:pPr>
        <w:pStyle w:val="Caption"/>
        <w:keepNext/>
      </w:pPr>
      <w:r w:rsidRPr="00B53EF2">
        <w:rPr>
          <w:noProof/>
        </w:rPr>
        <w:drawing>
          <wp:inline distT="0" distB="0" distL="0" distR="0" wp14:anchorId="104EB081" wp14:editId="39C9F752">
            <wp:extent cx="2743200" cy="1767611"/>
            <wp:effectExtent l="0" t="0" r="0"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1"/>
                    <a:stretch>
                      <a:fillRect/>
                    </a:stretch>
                  </pic:blipFill>
                  <pic:spPr>
                    <a:xfrm>
                      <a:off x="0" y="0"/>
                      <a:ext cx="2743200" cy="1767611"/>
                    </a:xfrm>
                    <a:prstGeom prst="rect">
                      <a:avLst/>
                    </a:prstGeom>
                  </pic:spPr>
                </pic:pic>
              </a:graphicData>
            </a:graphic>
          </wp:inline>
        </w:drawing>
      </w:r>
    </w:p>
    <w:p w14:paraId="671790F5" w14:textId="135824EB" w:rsidR="003C29C6" w:rsidRDefault="00B53EF2" w:rsidP="00B53EF2">
      <w:pPr>
        <w:pStyle w:val="Caption"/>
      </w:pPr>
      <w:bookmarkStart w:id="43" w:name="_Toc121592318"/>
      <w:r>
        <w:t xml:space="preserve">Hình </w:t>
      </w:r>
      <w:r w:rsidR="00000000">
        <w:fldChar w:fldCharType="begin"/>
      </w:r>
      <w:r w:rsidR="00000000">
        <w:instrText xml:space="preserve"> SEQ Hình \* ARABIC </w:instrText>
      </w:r>
      <w:r w:rsidR="00000000">
        <w:fldChar w:fldCharType="separate"/>
      </w:r>
      <w:r w:rsidR="00CD7CA3">
        <w:rPr>
          <w:noProof/>
        </w:rPr>
        <w:t>14</w:t>
      </w:r>
      <w:r w:rsidR="00000000">
        <w:rPr>
          <w:noProof/>
        </w:rPr>
        <w:fldChar w:fldCharType="end"/>
      </w:r>
      <w:r w:rsidR="005C41F7">
        <w:rPr>
          <w:noProof/>
        </w:rPr>
        <w:t xml:space="preserve"> Tối ưu bảng Product</w:t>
      </w:r>
      <w:bookmarkEnd w:id="43"/>
    </w:p>
    <w:p w14:paraId="2A983A43" w14:textId="3F1B871F" w:rsidR="003C29C6" w:rsidRPr="00E75FED" w:rsidRDefault="003C29C6" w:rsidP="003C29C6">
      <w:pPr>
        <w:pStyle w:val="Nidungvnbn"/>
        <w:numPr>
          <w:ilvl w:val="0"/>
          <w:numId w:val="19"/>
        </w:numPr>
      </w:pPr>
      <w:r w:rsidRPr="003C29C6">
        <w:t>Address a</w:t>
      </w:r>
    </w:p>
    <w:p w14:paraId="2CFFF641" w14:textId="77777777" w:rsidR="003C29C6" w:rsidRPr="00E75FED" w:rsidRDefault="003C29C6" w:rsidP="003C29C6">
      <w:pPr>
        <w:pStyle w:val="Nidungvnbn"/>
        <w:numPr>
          <w:ilvl w:val="1"/>
          <w:numId w:val="19"/>
        </w:numPr>
      </w:pPr>
      <w:r w:rsidRPr="00E75FED">
        <w:t xml:space="preserve">Ngang: </w:t>
      </w:r>
    </w:p>
    <w:p w14:paraId="7296F440" w14:textId="551396ED" w:rsidR="003C29C6" w:rsidRPr="00E75FED" w:rsidRDefault="003C29C6" w:rsidP="003C29C6">
      <w:pPr>
        <w:pStyle w:val="Nidungvnbn"/>
        <w:numPr>
          <w:ilvl w:val="1"/>
          <w:numId w:val="19"/>
        </w:numPr>
      </w:pPr>
      <w:r w:rsidRPr="00E75FED">
        <w:t xml:space="preserve">Dọc: </w:t>
      </w:r>
    </w:p>
    <w:p w14:paraId="242536E2" w14:textId="5D027D85" w:rsidR="003C29C6" w:rsidRPr="00E75FED" w:rsidRDefault="003C29C6" w:rsidP="003C29C6">
      <w:pPr>
        <w:pStyle w:val="Nidungvnbn"/>
        <w:numPr>
          <w:ilvl w:val="1"/>
          <w:numId w:val="19"/>
        </w:numPr>
      </w:pPr>
      <w:r w:rsidRPr="00E75FED">
        <w:t xml:space="preserve">Quan hệ: </w:t>
      </w:r>
      <w:r w:rsidR="00245A66" w:rsidRPr="00245A66">
        <w:t>a.AddressID</w:t>
      </w:r>
    </w:p>
    <w:p w14:paraId="42B74ADA" w14:textId="77777777" w:rsidR="003C29C6" w:rsidRPr="00E75FED" w:rsidRDefault="003C29C6" w:rsidP="003C29C6">
      <w:pPr>
        <w:pStyle w:val="Nidungvnbn"/>
      </w:pPr>
      <w:r w:rsidRPr="00E75FED">
        <w:t>Câu query là:</w:t>
      </w:r>
    </w:p>
    <w:p w14:paraId="15043233" w14:textId="77777777" w:rsidR="00245A66" w:rsidRDefault="00245A66" w:rsidP="00245A66">
      <w:pPr>
        <w:pStyle w:val="Caption"/>
        <w:keepNext/>
      </w:pPr>
      <w:r w:rsidRPr="00245A66">
        <w:rPr>
          <w:noProof/>
        </w:rPr>
        <w:drawing>
          <wp:inline distT="0" distB="0" distL="0" distR="0" wp14:anchorId="1D0A9D40" wp14:editId="4B582361">
            <wp:extent cx="2743200" cy="1633994"/>
            <wp:effectExtent l="0" t="0" r="0" b="4445"/>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32"/>
                    <a:stretch>
                      <a:fillRect/>
                    </a:stretch>
                  </pic:blipFill>
                  <pic:spPr>
                    <a:xfrm>
                      <a:off x="0" y="0"/>
                      <a:ext cx="2743200" cy="1633994"/>
                    </a:xfrm>
                    <a:prstGeom prst="rect">
                      <a:avLst/>
                    </a:prstGeom>
                  </pic:spPr>
                </pic:pic>
              </a:graphicData>
            </a:graphic>
          </wp:inline>
        </w:drawing>
      </w:r>
    </w:p>
    <w:p w14:paraId="11920A0C" w14:textId="193A6A25" w:rsidR="003C29C6" w:rsidRDefault="00245A66" w:rsidP="00245A66">
      <w:pPr>
        <w:pStyle w:val="Caption"/>
      </w:pPr>
      <w:bookmarkStart w:id="44" w:name="_Toc121592319"/>
      <w:r>
        <w:t xml:space="preserve">Hình </w:t>
      </w:r>
      <w:r w:rsidR="00000000">
        <w:fldChar w:fldCharType="begin"/>
      </w:r>
      <w:r w:rsidR="00000000">
        <w:instrText xml:space="preserve"> SEQ Hình \* ARABIC </w:instrText>
      </w:r>
      <w:r w:rsidR="00000000">
        <w:fldChar w:fldCharType="separate"/>
      </w:r>
      <w:r w:rsidR="00CD7CA3">
        <w:rPr>
          <w:noProof/>
        </w:rPr>
        <w:t>15</w:t>
      </w:r>
      <w:r w:rsidR="00000000">
        <w:rPr>
          <w:noProof/>
        </w:rPr>
        <w:fldChar w:fldCharType="end"/>
      </w:r>
      <w:r w:rsidR="00A41041">
        <w:rPr>
          <w:noProof/>
        </w:rPr>
        <w:t xml:space="preserve"> Tối ưu bảng Address</w:t>
      </w:r>
      <w:bookmarkEnd w:id="44"/>
    </w:p>
    <w:p w14:paraId="77F8DC27" w14:textId="7075785E" w:rsidR="008D2D23" w:rsidRDefault="008D2D23" w:rsidP="008D2D23">
      <w:pPr>
        <w:pStyle w:val="Nidungvnbn"/>
      </w:pPr>
    </w:p>
    <w:p w14:paraId="65979446" w14:textId="03203174" w:rsidR="008D2D23" w:rsidRDefault="008D2D23" w:rsidP="008D2D23">
      <w:pPr>
        <w:pStyle w:val="Nidungvnbn"/>
      </w:pPr>
    </w:p>
    <w:p w14:paraId="0515D176" w14:textId="311156B1" w:rsidR="008D2D23" w:rsidRDefault="008D2D23" w:rsidP="008D2D23">
      <w:pPr>
        <w:pStyle w:val="Nidungvnbn"/>
      </w:pPr>
    </w:p>
    <w:p w14:paraId="01377EF7" w14:textId="0FADDE90" w:rsidR="008D2D23" w:rsidRPr="008D2D23" w:rsidRDefault="008D2D23" w:rsidP="008D2D23">
      <w:pPr>
        <w:pStyle w:val="Nidungvnbn"/>
      </w:pPr>
      <w:r>
        <w:lastRenderedPageBreak/>
        <w:t>Ta có kết quả như sau:</w:t>
      </w:r>
    </w:p>
    <w:p w14:paraId="4B955C20" w14:textId="77777777" w:rsidR="008D2D23" w:rsidRDefault="008D2D23" w:rsidP="00FA76C6">
      <w:pPr>
        <w:pStyle w:val="Caption"/>
        <w:keepNext/>
      </w:pPr>
    </w:p>
    <w:p w14:paraId="1B6B859A" w14:textId="2122B563" w:rsidR="00FA76C6" w:rsidRDefault="00FA76C6" w:rsidP="00FA76C6">
      <w:pPr>
        <w:pStyle w:val="Caption"/>
        <w:keepNext/>
      </w:pPr>
      <w:r>
        <w:rPr>
          <w:noProof/>
        </w:rPr>
        <w:drawing>
          <wp:inline distT="0" distB="0" distL="0" distR="0" wp14:anchorId="5C198FD9" wp14:editId="5FBDC7F6">
            <wp:extent cx="5029200" cy="3818689"/>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29200" cy="3818689"/>
                    </a:xfrm>
                    <a:prstGeom prst="rect">
                      <a:avLst/>
                    </a:prstGeom>
                    <a:noFill/>
                    <a:ln>
                      <a:noFill/>
                    </a:ln>
                  </pic:spPr>
                </pic:pic>
              </a:graphicData>
            </a:graphic>
          </wp:inline>
        </w:drawing>
      </w:r>
    </w:p>
    <w:p w14:paraId="18F8E7A8" w14:textId="0ED24268" w:rsidR="00245A66" w:rsidRDefault="00FA76C6" w:rsidP="00FA76C6">
      <w:pPr>
        <w:pStyle w:val="Caption"/>
      </w:pPr>
      <w:bookmarkStart w:id="45" w:name="_Toc121592320"/>
      <w:r>
        <w:t xml:space="preserve">Hình </w:t>
      </w:r>
      <w:r w:rsidR="00000000">
        <w:fldChar w:fldCharType="begin"/>
      </w:r>
      <w:r w:rsidR="00000000">
        <w:instrText xml:space="preserve"> SEQ Hình \* ARABIC </w:instrText>
      </w:r>
      <w:r w:rsidR="00000000">
        <w:fldChar w:fldCharType="separate"/>
      </w:r>
      <w:r w:rsidR="00CD7CA3">
        <w:rPr>
          <w:noProof/>
        </w:rPr>
        <w:t>16</w:t>
      </w:r>
      <w:r w:rsidR="00000000">
        <w:rPr>
          <w:noProof/>
        </w:rPr>
        <w:fldChar w:fldCharType="end"/>
      </w:r>
      <w:r w:rsidR="008D2D23">
        <w:rPr>
          <w:noProof/>
        </w:rPr>
        <w:t xml:space="preserve"> Cây đại số quan hệ đã tối ưu tình huống 2</w:t>
      </w:r>
      <w:bookmarkEnd w:id="45"/>
    </w:p>
    <w:p w14:paraId="181443C6" w14:textId="24FCED6F" w:rsidR="00FA76C6" w:rsidRDefault="00FA76C6" w:rsidP="00FA76C6">
      <w:pPr>
        <w:pStyle w:val="Nidungvnbn"/>
      </w:pPr>
    </w:p>
    <w:p w14:paraId="162D8701" w14:textId="6BA0F65F" w:rsidR="008D2D23" w:rsidRDefault="008D2D23" w:rsidP="00FA76C6">
      <w:pPr>
        <w:pStyle w:val="Nidungvnbn"/>
      </w:pPr>
    </w:p>
    <w:p w14:paraId="19187F85" w14:textId="77777777" w:rsidR="008D2D23" w:rsidRPr="00FA76C6" w:rsidRDefault="008D2D23" w:rsidP="00FA76C6">
      <w:pPr>
        <w:pStyle w:val="Nidungvnbn"/>
      </w:pPr>
    </w:p>
    <w:p w14:paraId="0282D144" w14:textId="28D78D97" w:rsidR="009A5DB1" w:rsidRDefault="009A5DB1" w:rsidP="009A5DB1">
      <w:pPr>
        <w:pStyle w:val="Tiumccp2"/>
        <w:outlineLvl w:val="2"/>
      </w:pPr>
      <w:bookmarkStart w:id="46" w:name="_Toc121592412"/>
      <w:r w:rsidRPr="009A5DB1">
        <w:t>Viết lại câu tối ưu</w:t>
      </w:r>
      <w:bookmarkEnd w:id="46"/>
    </w:p>
    <w:p w14:paraId="291BE3C2" w14:textId="77777777" w:rsidR="00341D66" w:rsidRDefault="00341D66" w:rsidP="00341D66">
      <w:pPr>
        <w:pStyle w:val="Caption"/>
        <w:keepNext/>
      </w:pPr>
      <w:r w:rsidRPr="00341D66">
        <w:rPr>
          <w:noProof/>
        </w:rPr>
        <w:lastRenderedPageBreak/>
        <w:drawing>
          <wp:inline distT="0" distB="0" distL="0" distR="0" wp14:anchorId="3793B6DC" wp14:editId="1C43DBF6">
            <wp:extent cx="5029200" cy="7160042"/>
            <wp:effectExtent l="0" t="0" r="0"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4"/>
                    <a:stretch>
                      <a:fillRect/>
                    </a:stretch>
                  </pic:blipFill>
                  <pic:spPr>
                    <a:xfrm>
                      <a:off x="0" y="0"/>
                      <a:ext cx="5029200" cy="7160042"/>
                    </a:xfrm>
                    <a:prstGeom prst="rect">
                      <a:avLst/>
                    </a:prstGeom>
                  </pic:spPr>
                </pic:pic>
              </a:graphicData>
            </a:graphic>
          </wp:inline>
        </w:drawing>
      </w:r>
    </w:p>
    <w:p w14:paraId="215292CA" w14:textId="1DEFBF8B" w:rsidR="00D76EAC" w:rsidRDefault="00341D66" w:rsidP="00341D66">
      <w:pPr>
        <w:pStyle w:val="Caption"/>
      </w:pPr>
      <w:bookmarkStart w:id="47" w:name="_Toc121592321"/>
      <w:r>
        <w:t xml:space="preserve">Hình </w:t>
      </w:r>
      <w:r w:rsidR="00000000">
        <w:fldChar w:fldCharType="begin"/>
      </w:r>
      <w:r w:rsidR="00000000">
        <w:instrText xml:space="preserve"> SEQ Hình \* ARABIC </w:instrText>
      </w:r>
      <w:r w:rsidR="00000000">
        <w:fldChar w:fldCharType="separate"/>
      </w:r>
      <w:r w:rsidR="00CD7CA3">
        <w:rPr>
          <w:noProof/>
        </w:rPr>
        <w:t>17</w:t>
      </w:r>
      <w:r w:rsidR="00000000">
        <w:rPr>
          <w:noProof/>
        </w:rPr>
        <w:fldChar w:fldCharType="end"/>
      </w:r>
      <w:r w:rsidR="000D6C5E">
        <w:rPr>
          <w:noProof/>
        </w:rPr>
        <w:t xml:space="preserve"> Câu query đã tối ưu tình huống 2</w:t>
      </w:r>
      <w:bookmarkEnd w:id="47"/>
    </w:p>
    <w:p w14:paraId="70BA4714" w14:textId="77777777" w:rsidR="00341D66" w:rsidRPr="00341D66" w:rsidRDefault="00341D66" w:rsidP="00542D64">
      <w:pPr>
        <w:pStyle w:val="Nidungvnbn"/>
      </w:pPr>
    </w:p>
    <w:p w14:paraId="705FABE6" w14:textId="6929F8BA" w:rsidR="00D76EAC" w:rsidRDefault="00D76EAC" w:rsidP="00D76EAC">
      <w:r>
        <w:br w:type="page"/>
      </w:r>
    </w:p>
    <w:p w14:paraId="3C5A09FB" w14:textId="4CEA96FA" w:rsidR="007B1A23" w:rsidRPr="004A7C39" w:rsidRDefault="00D76EAC" w:rsidP="00860184">
      <w:pPr>
        <w:pStyle w:val="Chng"/>
        <w:outlineLvl w:val="0"/>
      </w:pPr>
      <w:bookmarkStart w:id="48" w:name="_Toc121592413"/>
      <w:r>
        <w:lastRenderedPageBreak/>
        <w:t xml:space="preserve">Tìm hiểu chủ đề </w:t>
      </w:r>
      <w:r w:rsidR="005B396C" w:rsidRPr="005B396C">
        <w:t>Using Dynamic Management Objects</w:t>
      </w:r>
      <w:bookmarkEnd w:id="48"/>
    </w:p>
    <w:p w14:paraId="653DC65C" w14:textId="74B65869" w:rsidR="00453AB1" w:rsidRDefault="005B396C" w:rsidP="005B396C">
      <w:pPr>
        <w:pStyle w:val="Nidungvnbn"/>
      </w:pPr>
      <w:r>
        <w:t xml:space="preserve">Chủ đề em tìm hiểu là </w:t>
      </w:r>
      <w:r w:rsidRPr="005B396C">
        <w:t>Sử dụng đối tượng quản lý động (Using Dynamic Management Objects) trong tối ưu trên SQL Server</w:t>
      </w:r>
      <w:r w:rsidR="00A150D5">
        <w:rPr>
          <w:rStyle w:val="FootnoteReference"/>
        </w:rPr>
        <w:footnoteReference w:id="1"/>
      </w:r>
      <w:r w:rsidR="004856A3">
        <w:t>.</w:t>
      </w:r>
    </w:p>
    <w:p w14:paraId="126AA1B1" w14:textId="47685C70" w:rsidR="007D4EBD" w:rsidRDefault="007D4EBD" w:rsidP="005B396C">
      <w:pPr>
        <w:pStyle w:val="Nidungvnbn"/>
      </w:pPr>
      <w:r w:rsidRPr="007D4EBD">
        <w:t xml:space="preserve">DMOs là một bộ object thuộc </w:t>
      </w:r>
      <w:r w:rsidR="003C0FEE">
        <w:t>SQL Server</w:t>
      </w:r>
      <w:r w:rsidRPr="007D4EBD">
        <w:t xml:space="preserve"> objects, tham chiếu với lược đồ hệ thống (sys), nó cung cấp một cái nhìn về những gì đang diễn ra bên trong và các tài nguyên đang được sử dụng như thế nào. Hiểu theo một cách khác, DMOs sẽ phơi bày ra các giá trị liên quan đến connections, sessions, transactions, sql statements, và các quá trình đang và đã diễn ra, ….</w:t>
      </w:r>
    </w:p>
    <w:p w14:paraId="3161AEDB" w14:textId="267C019B" w:rsidR="007D4EBD" w:rsidRDefault="007D4EBD" w:rsidP="007D4EBD">
      <w:pPr>
        <w:pStyle w:val="Nidungvnbn"/>
      </w:pPr>
      <w:r>
        <w:t xml:space="preserve">DMOs </w:t>
      </w:r>
      <w:r w:rsidR="00CF2C71">
        <w:t xml:space="preserve">được </w:t>
      </w:r>
      <w:r>
        <w:t xml:space="preserve">chia ra thành 2 loại </w:t>
      </w:r>
      <w:r w:rsidR="00CF2C71">
        <w:t xml:space="preserve">là </w:t>
      </w:r>
      <w:r>
        <w:t>DMVs và DMFs</w:t>
      </w:r>
    </w:p>
    <w:p w14:paraId="0B7DE2C0" w14:textId="77777777" w:rsidR="007D4EBD" w:rsidRDefault="007D4EBD" w:rsidP="00C62236">
      <w:pPr>
        <w:pStyle w:val="Nidungvnbn"/>
        <w:numPr>
          <w:ilvl w:val="0"/>
          <w:numId w:val="19"/>
        </w:numPr>
      </w:pPr>
      <w:r>
        <w:t xml:space="preserve">DMVs là system views </w:t>
      </w:r>
    </w:p>
    <w:p w14:paraId="4E680E7C" w14:textId="61FD1FDF" w:rsidR="007D4EBD" w:rsidRDefault="007D4EBD" w:rsidP="00C62236">
      <w:pPr>
        <w:pStyle w:val="Nidungvnbn"/>
        <w:numPr>
          <w:ilvl w:val="0"/>
          <w:numId w:val="19"/>
        </w:numPr>
      </w:pPr>
      <w:r>
        <w:t>DMFs là system functions</w:t>
      </w:r>
    </w:p>
    <w:p w14:paraId="46BC8E85" w14:textId="16C1FCFF" w:rsidR="0038246C" w:rsidRPr="0038246C" w:rsidRDefault="00CF2C71" w:rsidP="0038246C">
      <w:pPr>
        <w:pStyle w:val="Nidungvnbn"/>
      </w:pPr>
      <w:r>
        <w:t>Bên cạnh đó c</w:t>
      </w:r>
      <w:r w:rsidR="0038246C" w:rsidRPr="0038246C">
        <w:t xml:space="preserve">húng ta có thể dùng chúng như những view và function khác có trong </w:t>
      </w:r>
      <w:r w:rsidR="003C0FEE">
        <w:t>SQL Server</w:t>
      </w:r>
      <w:r w:rsidR="0038246C" w:rsidRPr="0038246C">
        <w:t xml:space="preserve"> (</w:t>
      </w:r>
      <w:r>
        <w:t>ví dụ như q</w:t>
      </w:r>
      <w:r w:rsidR="0038246C" w:rsidRPr="0038246C">
        <w:t xml:space="preserve">uery, join, truyền parameter khi cần, …) để </w:t>
      </w:r>
      <w:r>
        <w:t xml:space="preserve">mục đích là </w:t>
      </w:r>
      <w:r w:rsidR="0038246C" w:rsidRPr="0038246C">
        <w:t xml:space="preserve">kiểm tra những </w:t>
      </w:r>
      <w:r>
        <w:t xml:space="preserve">vấn đề </w:t>
      </w:r>
      <w:r w:rsidR="0038246C" w:rsidRPr="0038246C">
        <w:t xml:space="preserve">(issue) hoặc </w:t>
      </w:r>
      <w:r>
        <w:t>tình trạng (</w:t>
      </w:r>
      <w:r w:rsidR="0038246C" w:rsidRPr="0038246C">
        <w:t>health</w:t>
      </w:r>
      <w:r>
        <w:t xml:space="preserve">) </w:t>
      </w:r>
      <w:r w:rsidR="0038246C" w:rsidRPr="0038246C">
        <w:t xml:space="preserve">của </w:t>
      </w:r>
      <w:r>
        <w:t>cơ sở dữ liệu của chúng ta hiện tại (</w:t>
      </w:r>
      <w:r w:rsidR="003C0FEE">
        <w:t>SQL Server</w:t>
      </w:r>
      <w:r w:rsidR="0038246C" w:rsidRPr="0038246C">
        <w:t xml:space="preserve"> instance</w:t>
      </w:r>
      <w:r>
        <w:t>).</w:t>
      </w:r>
    </w:p>
    <w:p w14:paraId="35341C48" w14:textId="77777777" w:rsidR="0038246C" w:rsidRPr="0038246C" w:rsidRDefault="0038246C" w:rsidP="0038246C">
      <w:pPr>
        <w:pStyle w:val="Nidungvnbn"/>
      </w:pPr>
    </w:p>
    <w:p w14:paraId="681921C0" w14:textId="18A2B7C5" w:rsidR="00453AB1" w:rsidRDefault="00B81578" w:rsidP="00D76EAC">
      <w:pPr>
        <w:pStyle w:val="Tiumccp1"/>
        <w:outlineLvl w:val="1"/>
      </w:pPr>
      <w:bookmarkStart w:id="49" w:name="_Toc121592414"/>
      <w:r w:rsidRPr="00B81578">
        <w:t>Compatibility Views, Catalog Views, and DMOs</w:t>
      </w:r>
      <w:bookmarkEnd w:id="49"/>
    </w:p>
    <w:p w14:paraId="5AC085AE" w14:textId="24C6A6C9" w:rsidR="00153BDE" w:rsidRDefault="003C0FEE" w:rsidP="00153BDE">
      <w:pPr>
        <w:pStyle w:val="Nidungvnbn"/>
        <w:rPr>
          <w:i/>
          <w:iCs/>
        </w:rPr>
      </w:pPr>
      <w:r>
        <w:rPr>
          <w:i/>
          <w:iCs/>
        </w:rPr>
        <w:t>SQL Server</w:t>
      </w:r>
      <w:r w:rsidR="007E0638" w:rsidRPr="007E0638">
        <w:rPr>
          <w:i/>
          <w:iCs/>
        </w:rPr>
        <w:t xml:space="preserve"> cung cấp một lượng lớn các system views nhưng </w:t>
      </w:r>
      <w:r w:rsidR="00C62236">
        <w:rPr>
          <w:i/>
          <w:iCs/>
        </w:rPr>
        <w:t xml:space="preserve">đáng </w:t>
      </w:r>
      <w:r w:rsidR="007E0638" w:rsidRPr="007E0638">
        <w:rPr>
          <w:i/>
          <w:iCs/>
        </w:rPr>
        <w:t>để chú ý đến thì ta có 2 dạng (system compatibility views và system catalog views)</w:t>
      </w:r>
    </w:p>
    <w:p w14:paraId="5576B0D2" w14:textId="257833F5" w:rsidR="007E0638" w:rsidRDefault="007E0638" w:rsidP="00C62236">
      <w:pPr>
        <w:pStyle w:val="Nidungvnbn"/>
        <w:numPr>
          <w:ilvl w:val="0"/>
          <w:numId w:val="19"/>
        </w:numPr>
      </w:pPr>
      <w:r>
        <w:t xml:space="preserve">Chế độ xem tương thích </w:t>
      </w:r>
      <w:r w:rsidR="000B3090">
        <w:t>–</w:t>
      </w:r>
      <w:r>
        <w:t xml:space="preserve"> Compatibility Views</w:t>
      </w:r>
    </w:p>
    <w:p w14:paraId="19BF6EEB" w14:textId="08E40134" w:rsidR="007E0638" w:rsidRDefault="007E0638" w:rsidP="00C62236">
      <w:pPr>
        <w:pStyle w:val="Nidungvnbn"/>
        <w:numPr>
          <w:ilvl w:val="0"/>
          <w:numId w:val="19"/>
        </w:numPr>
      </w:pPr>
      <w:r>
        <w:t xml:space="preserve">Chế độ xem danh mục </w:t>
      </w:r>
      <w:r w:rsidR="000B3090">
        <w:t>–</w:t>
      </w:r>
      <w:r>
        <w:t xml:space="preserve"> Catalog Views, and DMOs</w:t>
      </w:r>
    </w:p>
    <w:p w14:paraId="47EFDCA2" w14:textId="77777777" w:rsidR="000B3090" w:rsidRPr="000B3090" w:rsidRDefault="000B3090" w:rsidP="000B3090">
      <w:pPr>
        <w:pStyle w:val="Nidungvnbn"/>
      </w:pPr>
    </w:p>
    <w:p w14:paraId="74847790" w14:textId="5AC1D58D" w:rsidR="00F43F24" w:rsidRDefault="000B3090" w:rsidP="00F43F24">
      <w:pPr>
        <w:pStyle w:val="Nidungvnbn"/>
      </w:pPr>
      <w:r>
        <w:t>Tuy nhiên tr</w:t>
      </w:r>
      <w:r w:rsidR="007E0638">
        <w:t>ong hầu hết các trường hợp thì</w:t>
      </w:r>
      <w:r w:rsidR="007E69C5">
        <w:t xml:space="preserve"> chế độ xem danh mục (</w:t>
      </w:r>
      <w:r w:rsidR="007E0638">
        <w:t>Catalog Views và DMOs</w:t>
      </w:r>
      <w:r w:rsidR="007E69C5">
        <w:t xml:space="preserve">) </w:t>
      </w:r>
      <w:r w:rsidR="007E0638">
        <w:t xml:space="preserve">đã </w:t>
      </w:r>
      <w:r w:rsidR="007E69C5">
        <w:t xml:space="preserve">cho thấy được sử hiệu quả, tiện lợi khi sử dụng do đó gián tiếp </w:t>
      </w:r>
      <w:r w:rsidR="007E0638">
        <w:t xml:space="preserve">làm cho </w:t>
      </w:r>
      <w:r w:rsidR="007E69C5">
        <w:t>chế độ xem tương thích (</w:t>
      </w:r>
      <w:r w:rsidR="007E0638">
        <w:t>Compability Views</w:t>
      </w:r>
      <w:r w:rsidR="007E69C5">
        <w:t>)</w:t>
      </w:r>
      <w:r w:rsidR="007E0638">
        <w:t xml:space="preserve"> trở nên lỗi thời. </w:t>
      </w:r>
      <w:r w:rsidR="00F43F24">
        <w:t>Tại sao chúng ta lại chuyển đổi từ chế độ xem dạng tương thích (</w:t>
      </w:r>
      <w:r w:rsidR="00F43F24" w:rsidRPr="00F43F24">
        <w:t>Compability Views</w:t>
      </w:r>
      <w:r w:rsidR="00F43F24">
        <w:t>) sang chế độ xem danh mục (Catalog Views và DMOs) là bởi vì nó</w:t>
      </w:r>
      <w:r w:rsidR="009D0FF0">
        <w:t xml:space="preserve"> (Catalog Views)</w:t>
      </w:r>
      <w:r w:rsidR="00F43F24">
        <w:t xml:space="preserve"> cung cấp rất </w:t>
      </w:r>
      <w:r w:rsidR="00F43F24">
        <w:lastRenderedPageBreak/>
        <w:t>nhiều thông tin thú vị về metadata, cách chúng được hiển thị và trình bày</w:t>
      </w:r>
      <w:r w:rsidR="003A4055">
        <w:t>, …</w:t>
      </w:r>
      <w:r w:rsidR="00F43F24">
        <w:t xml:space="preserve"> giúp chúng ta nắm bắt thông tin dễ dàng hơn.</w:t>
      </w:r>
    </w:p>
    <w:p w14:paraId="18EBC6C0" w14:textId="77777777" w:rsidR="00F43F24" w:rsidRDefault="00F43F24" w:rsidP="00F43F24">
      <w:pPr>
        <w:pStyle w:val="Nidungvnbn"/>
      </w:pPr>
    </w:p>
    <w:p w14:paraId="12F0BD86" w14:textId="3C03A466" w:rsidR="00F43F24" w:rsidRPr="00FE73D9" w:rsidRDefault="008875E4" w:rsidP="008875E4">
      <w:pPr>
        <w:pStyle w:val="Nidungvnbn"/>
        <w:rPr>
          <w:b/>
          <w:bCs/>
        </w:rPr>
      </w:pPr>
      <w:r w:rsidRPr="00FE73D9">
        <w:rPr>
          <w:b/>
          <w:bCs/>
        </w:rPr>
        <w:t>Tại sao chế độ xem tương thích (C</w:t>
      </w:r>
      <w:r w:rsidR="00F43F24" w:rsidRPr="00FE73D9">
        <w:rPr>
          <w:b/>
          <w:bCs/>
        </w:rPr>
        <w:t xml:space="preserve">ompatibility </w:t>
      </w:r>
      <w:r w:rsidRPr="00FE73D9">
        <w:rPr>
          <w:b/>
          <w:bCs/>
        </w:rPr>
        <w:t>V</w:t>
      </w:r>
      <w:r w:rsidR="00F43F24" w:rsidRPr="00FE73D9">
        <w:rPr>
          <w:b/>
          <w:bCs/>
        </w:rPr>
        <w:t>iews</w:t>
      </w:r>
      <w:r w:rsidRPr="00FE73D9">
        <w:rPr>
          <w:b/>
          <w:bCs/>
        </w:rPr>
        <w:t xml:space="preserve">) </w:t>
      </w:r>
      <w:r w:rsidR="00F43F24" w:rsidRPr="00FE73D9">
        <w:rPr>
          <w:b/>
          <w:bCs/>
        </w:rPr>
        <w:t xml:space="preserve">chỉ tối ưu trên các phiên bản từ </w:t>
      </w:r>
      <w:r w:rsidR="003C0FEE">
        <w:rPr>
          <w:b/>
          <w:bCs/>
        </w:rPr>
        <w:t>SQL Server</w:t>
      </w:r>
      <w:r w:rsidR="00F43F24" w:rsidRPr="00FE73D9">
        <w:rPr>
          <w:b/>
          <w:bCs/>
        </w:rPr>
        <w:t xml:space="preserve"> 2000</w:t>
      </w:r>
      <w:r w:rsidRPr="00FE73D9">
        <w:rPr>
          <w:b/>
          <w:bCs/>
        </w:rPr>
        <w:t xml:space="preserve"> (hoặc 2005)</w:t>
      </w:r>
      <w:r w:rsidR="00F43F24" w:rsidRPr="00FE73D9">
        <w:rPr>
          <w:b/>
          <w:bCs/>
        </w:rPr>
        <w:t xml:space="preserve"> trở về trước còn </w:t>
      </w:r>
      <w:r w:rsidR="00E92D9A" w:rsidRPr="00FE73D9">
        <w:rPr>
          <w:b/>
          <w:bCs/>
        </w:rPr>
        <w:t xml:space="preserve">với </w:t>
      </w:r>
      <w:r w:rsidR="00F43F24" w:rsidRPr="00FE73D9">
        <w:rPr>
          <w:b/>
          <w:bCs/>
        </w:rPr>
        <w:t xml:space="preserve">các phiên bản mới </w:t>
      </w:r>
      <w:r w:rsidR="00E92D9A" w:rsidRPr="00FE73D9">
        <w:rPr>
          <w:b/>
          <w:bCs/>
        </w:rPr>
        <w:t xml:space="preserve">cho tới hiện nay thì ta lại được </w:t>
      </w:r>
      <w:r w:rsidR="00F43F24" w:rsidRPr="00FE73D9">
        <w:rPr>
          <w:b/>
          <w:bCs/>
        </w:rPr>
        <w:t xml:space="preserve">khuyên hãy nên sử dụng </w:t>
      </w:r>
      <w:r w:rsidR="00E92D9A" w:rsidRPr="00FE73D9">
        <w:rPr>
          <w:b/>
          <w:bCs/>
        </w:rPr>
        <w:t>chế độ xem danh mục (C</w:t>
      </w:r>
      <w:r w:rsidR="00F43F24" w:rsidRPr="00FE73D9">
        <w:rPr>
          <w:b/>
          <w:bCs/>
        </w:rPr>
        <w:t xml:space="preserve">atalog </w:t>
      </w:r>
      <w:r w:rsidR="00E92D9A" w:rsidRPr="00FE73D9">
        <w:rPr>
          <w:b/>
          <w:bCs/>
        </w:rPr>
        <w:t>V</w:t>
      </w:r>
      <w:r w:rsidR="00F43F24" w:rsidRPr="00FE73D9">
        <w:rPr>
          <w:b/>
          <w:bCs/>
        </w:rPr>
        <w:t>iews</w:t>
      </w:r>
      <w:r w:rsidR="00E92D9A" w:rsidRPr="00FE73D9">
        <w:rPr>
          <w:b/>
          <w:bCs/>
        </w:rPr>
        <w:t>) ?</w:t>
      </w:r>
      <w:r w:rsidR="00B72A1F" w:rsidRPr="00FE73D9">
        <w:rPr>
          <w:b/>
          <w:bCs/>
        </w:rPr>
        <w:t>.</w:t>
      </w:r>
    </w:p>
    <w:p w14:paraId="4E8B289F" w14:textId="4A3B59B2" w:rsidR="00086FBF" w:rsidRDefault="00A05312" w:rsidP="007E0638">
      <w:pPr>
        <w:pStyle w:val="Nidungvnbn"/>
      </w:pPr>
      <w:r>
        <w:t xml:space="preserve">Quay lại nhanh về </w:t>
      </w:r>
      <w:r w:rsidR="0016285A" w:rsidRPr="0016285A">
        <w:t>lịch sử</w:t>
      </w:r>
      <w:r w:rsidR="00086FBF">
        <w:t xml:space="preserve"> thì trước những năm 2005 thì </w:t>
      </w:r>
      <w:r w:rsidR="003C0FEE">
        <w:t>SQL Server</w:t>
      </w:r>
      <w:r w:rsidR="00086FBF">
        <w:t xml:space="preserve"> các metadata được lưu ở master database. Và Microsoft đã cảnh báo các lập trình viên (DBAs) là đừng chạy bất kỳ đoạn code nào ảnh hưởng đến chúng. Nhưng sự thật là càng chống thì các lập trình viên</w:t>
      </w:r>
      <w:r w:rsidR="0016285A" w:rsidRPr="0016285A">
        <w:t xml:space="preserve"> </w:t>
      </w:r>
      <w:r w:rsidR="00086FBF">
        <w:t>càng hứng thú và càng thâm nhập sâu hơn. Các thông tin trong bảng này</w:t>
      </w:r>
      <w:r w:rsidR="00086FBF" w:rsidRPr="00086FBF">
        <w:t xml:space="preserve"> đã cấp cho </w:t>
      </w:r>
      <w:r w:rsidR="00086FBF">
        <w:t>các họ (</w:t>
      </w:r>
      <w:r w:rsidR="00086FBF" w:rsidRPr="00086FBF">
        <w:t>DBA</w:t>
      </w:r>
      <w:r w:rsidR="00086FBF">
        <w:t>s)</w:t>
      </w:r>
      <w:r w:rsidR="00086FBF" w:rsidRPr="00086FBF">
        <w:t xml:space="preserve"> </w:t>
      </w:r>
      <w:r w:rsidR="00086FBF">
        <w:t xml:space="preserve">có thể </w:t>
      </w:r>
      <w:r w:rsidR="00086FBF" w:rsidRPr="00086FBF">
        <w:t>truy cập vào spid (mã định danh duy nhất cho phiên người dùng</w:t>
      </w:r>
      <w:r w:rsidR="00086FBF">
        <w:t xml:space="preserve"> hiện tại</w:t>
      </w:r>
      <w:r w:rsidR="00086FBF" w:rsidRPr="00086FBF">
        <w:t xml:space="preserve">), </w:t>
      </w:r>
      <w:r w:rsidR="00086FBF">
        <w:t xml:space="preserve">theo dõi </w:t>
      </w:r>
      <w:r w:rsidR="00086FBF" w:rsidRPr="00086FBF">
        <w:t xml:space="preserve">mức sử dụng CPU, bộ nhớ </w:t>
      </w:r>
      <w:r w:rsidR="00086FBF">
        <w:t xml:space="preserve">(Memory), các thông tin về </w:t>
      </w:r>
      <w:r w:rsidR="00086FBF" w:rsidRPr="00086FBF">
        <w:t>I/O, thông tin kết nối (</w:t>
      </w:r>
      <w:r w:rsidR="00086FBF">
        <w:t xml:space="preserve">như là </w:t>
      </w:r>
      <w:r w:rsidR="00086FBF" w:rsidRPr="00086FBF">
        <w:t>tên máy chủ</w:t>
      </w:r>
      <w:r w:rsidR="00086FBF">
        <w:t xml:space="preserve"> (host)</w:t>
      </w:r>
      <w:r w:rsidR="00086FBF" w:rsidRPr="00086FBF">
        <w:t xml:space="preserve">, tên chương trình, thông tin đăng nhập </w:t>
      </w:r>
      <w:r w:rsidR="00086FBF">
        <w:t xml:space="preserve">(username, password, …) </w:t>
      </w:r>
      <w:r w:rsidR="00086FBF" w:rsidRPr="00086FBF">
        <w:t>và id tiến trình</w:t>
      </w:r>
      <w:r w:rsidR="00086FBF">
        <w:t xml:space="preserve"> (process id)</w:t>
      </w:r>
      <w:r w:rsidR="00086FBF" w:rsidRPr="00086FBF">
        <w:t xml:space="preserve">) và </w:t>
      </w:r>
      <w:r w:rsidR="00086FBF">
        <w:t xml:space="preserve">còn </w:t>
      </w:r>
      <w:r w:rsidR="00086FBF" w:rsidRPr="00086FBF">
        <w:t xml:space="preserve">vô số </w:t>
      </w:r>
      <w:r w:rsidR="00086FBF">
        <w:t xml:space="preserve">những </w:t>
      </w:r>
      <w:r w:rsidR="00086FBF" w:rsidRPr="00086FBF">
        <w:t xml:space="preserve">cột </w:t>
      </w:r>
      <w:r w:rsidR="00086FBF">
        <w:t xml:space="preserve">metadata </w:t>
      </w:r>
      <w:r w:rsidR="00086FBF" w:rsidRPr="00086FBF">
        <w:t xml:space="preserve">quan trọng khác </w:t>
      </w:r>
      <w:r w:rsidR="00086FBF">
        <w:t xml:space="preserve">giúp họ (DBAs) </w:t>
      </w:r>
      <w:r w:rsidR="00086FBF" w:rsidRPr="00086FBF">
        <w:t xml:space="preserve">xác định </w:t>
      </w:r>
      <w:r w:rsidR="00086FBF">
        <w:t xml:space="preserve">được rõ ràng </w:t>
      </w:r>
      <w:r w:rsidR="00086FBF" w:rsidRPr="00086FBF">
        <w:t xml:space="preserve">những gì đang diễn ra trên phiên SQL </w:t>
      </w:r>
      <w:r w:rsidR="00875773">
        <w:t xml:space="preserve">hiện </w:t>
      </w:r>
      <w:r w:rsidR="00086FBF" w:rsidRPr="00086FBF">
        <w:t xml:space="preserve">tại </w:t>
      </w:r>
      <w:r w:rsidR="00875773">
        <w:t xml:space="preserve">vào </w:t>
      </w:r>
      <w:r w:rsidR="00086FBF" w:rsidRPr="00086FBF">
        <w:t>bất kỳ thời điểm nào.</w:t>
      </w:r>
    </w:p>
    <w:p w14:paraId="0DA3E299" w14:textId="4AE94073" w:rsidR="002837CF" w:rsidRDefault="002837CF" w:rsidP="002837CF">
      <w:pPr>
        <w:pStyle w:val="Nidungvnbn"/>
      </w:pPr>
      <w:r>
        <w:t>Cuối cùng Microsoft đã nhận ra sự</w:t>
      </w:r>
      <w:r w:rsidR="00E15F2E">
        <w:t xml:space="preserve"> việc</w:t>
      </w:r>
      <w:r>
        <w:t xml:space="preserve"> quan trọng này, do đó họ đã thiết kế </w:t>
      </w:r>
      <w:r w:rsidR="000D6B10">
        <w:t xml:space="preserve">và giới thiệu </w:t>
      </w:r>
      <w:r>
        <w:t>một lớp trừu tượng mới giữa user và metadata</w:t>
      </w:r>
      <w:r w:rsidR="006724C2">
        <w:t xml:space="preserve"> của họ</w:t>
      </w:r>
      <w:r>
        <w:t>. Do đó từ 2005 tới hiện tại họ đã chuyển bảng hệ thống</w:t>
      </w:r>
      <w:r w:rsidR="00DA0832">
        <w:t xml:space="preserve"> (system database)</w:t>
      </w:r>
      <w:r>
        <w:t xml:space="preserve"> từ master database sang cơ sở dữ liệu mới mà ở đó </w:t>
      </w:r>
      <w:r w:rsidR="00741ACB">
        <w:t xml:space="preserve">các </w:t>
      </w:r>
      <w:r>
        <w:t xml:space="preserve">end user không thể truy cập vào được kể cả </w:t>
      </w:r>
      <w:r w:rsidR="00741ACB">
        <w:t>các lập trình viên (</w:t>
      </w:r>
      <w:r>
        <w:t>DBA</w:t>
      </w:r>
      <w:r w:rsidR="00741ACB">
        <w:t>s).</w:t>
      </w:r>
      <w:r>
        <w:t xml:space="preserve"> (thật ra thì vẫn có </w:t>
      </w:r>
      <w:r w:rsidR="00741ACB">
        <w:t xml:space="preserve">cách </w:t>
      </w:r>
      <w:r>
        <w:t xml:space="preserve">nhưng trong phạm vi </w:t>
      </w:r>
      <w:r w:rsidR="00741ACB">
        <w:t xml:space="preserve">phần trình bày </w:t>
      </w:r>
      <w:r>
        <w:t xml:space="preserve">này thì </w:t>
      </w:r>
      <w:r w:rsidR="00741ACB">
        <w:t>sẽ không đề cập đến vấn đề đó)</w:t>
      </w:r>
    </w:p>
    <w:p w14:paraId="319F07F0" w14:textId="4DAB1B17" w:rsidR="002837CF" w:rsidRDefault="005C5CAB" w:rsidP="002837CF">
      <w:pPr>
        <w:pStyle w:val="Nidungvnbn"/>
      </w:pPr>
      <w:r>
        <w:t>Microsft</w:t>
      </w:r>
      <w:r w:rsidR="002837CF">
        <w:t xml:space="preserve"> đã làm như nào họ đã tạo ra một </w:t>
      </w:r>
      <w:r w:rsidR="0095013E">
        <w:t xml:space="preserve">(Compatibility Views) </w:t>
      </w:r>
      <w:r w:rsidR="002837CF">
        <w:t xml:space="preserve">dựa trên data của system tables và </w:t>
      </w:r>
      <w:r w:rsidR="00FB457C">
        <w:t xml:space="preserve">sau đó </w:t>
      </w:r>
      <w:r w:rsidR="002837CF">
        <w:t>ẩn chúng đi</w:t>
      </w:r>
      <w:r w:rsidR="00FB457C">
        <w:t xml:space="preserve"> (system tables được ẩn đi)</w:t>
      </w:r>
      <w:r w:rsidR="002837CF">
        <w:t xml:space="preserve">. </w:t>
      </w:r>
      <w:r w:rsidR="00823894">
        <w:t xml:space="preserve">Compatibility Views </w:t>
      </w:r>
      <w:r w:rsidR="002837CF">
        <w:t xml:space="preserve">này </w:t>
      </w:r>
      <w:r w:rsidR="008953DC">
        <w:t xml:space="preserve">được cấu trúc </w:t>
      </w:r>
      <w:r w:rsidR="002837CF">
        <w:t>giống hệ</w:t>
      </w:r>
      <w:r w:rsidR="00FB457C">
        <w:t>t</w:t>
      </w:r>
      <w:r w:rsidR="002837CF">
        <w:t xml:space="preserve"> </w:t>
      </w:r>
      <w:r w:rsidR="00A047F7">
        <w:t xml:space="preserve">với bảng hệ thống (system tables) cái mà </w:t>
      </w:r>
      <w:r w:rsidR="002837CF">
        <w:t xml:space="preserve">đã được </w:t>
      </w:r>
      <w:r w:rsidR="00A047F7">
        <w:t xml:space="preserve">ẩn đi, </w:t>
      </w:r>
      <w:r w:rsidR="002837CF">
        <w:t xml:space="preserve">nhưng điều khác biệt </w:t>
      </w:r>
      <w:r w:rsidR="00A047F7">
        <w:t xml:space="preserve">nhất lúc bấy </w:t>
      </w:r>
      <w:r w:rsidR="002837CF">
        <w:t xml:space="preserve">giờ </w:t>
      </w:r>
      <w:r w:rsidR="00A65463">
        <w:t xml:space="preserve">là </w:t>
      </w:r>
      <w:r w:rsidR="002837CF">
        <w:t xml:space="preserve">chúng lại thuộc quyền sở hữu của </w:t>
      </w:r>
      <w:r w:rsidR="007F485A">
        <w:t>lược đồ hệ thống (</w:t>
      </w:r>
      <w:r w:rsidR="002837CF">
        <w:t>sys schema</w:t>
      </w:r>
      <w:r w:rsidR="007F485A">
        <w:t>)</w:t>
      </w:r>
      <w:r w:rsidR="002837CF">
        <w:t>.</w:t>
      </w:r>
      <w:r w:rsidR="00615663">
        <w:t xml:space="preserve"> Sở dĩ phải làm vậy là để phục vụ mục tiêu tương thích ngược với các phiên bản trước</w:t>
      </w:r>
      <w:r w:rsidR="00D15A0B">
        <w:t xml:space="preserve"> và do đó chúng không chứa bất kì các metadata nào </w:t>
      </w:r>
      <w:r w:rsidR="00D15A0B">
        <w:lastRenderedPageBreak/>
        <w:t>mới được thêm từ phiên bản 2005 trở lên. Tuy nhiên với một lược đồ đơn giản như vậy chúng cũng giúp cho các lập trình viên (DBAs) thực hiện các câu query để khắc phục sự cố của họ.</w:t>
      </w:r>
    </w:p>
    <w:p w14:paraId="1DF83C5C" w14:textId="7BAAE123" w:rsidR="002837CF" w:rsidRDefault="00644663" w:rsidP="002837CF">
      <w:pPr>
        <w:pStyle w:val="Nidungvnbn"/>
      </w:pPr>
      <w:r>
        <w:t xml:space="preserve">Ngay vào lúc đó </w:t>
      </w:r>
      <w:r w:rsidR="002837CF">
        <w:t xml:space="preserve">năm 2005 họ đã giới thiệu </w:t>
      </w:r>
      <w:r w:rsidR="005C1887">
        <w:t xml:space="preserve">Catalog Views </w:t>
      </w:r>
      <w:r w:rsidR="002837CF">
        <w:t xml:space="preserve">và DMOs đều thuộc master database </w:t>
      </w:r>
      <w:r w:rsidR="00CE18FA">
        <w:t xml:space="preserve">và </w:t>
      </w:r>
      <w:r w:rsidR="006561EF">
        <w:t xml:space="preserve">dữ liệu </w:t>
      </w:r>
      <w:r w:rsidR="00CE18FA">
        <w:t xml:space="preserve">được </w:t>
      </w:r>
      <w:r w:rsidR="002837CF">
        <w:t xml:space="preserve">lấy </w:t>
      </w:r>
      <w:r w:rsidR="006561EF">
        <w:t>từ dữ liệu thực tế từ cơ sở dữ liệu</w:t>
      </w:r>
      <w:r w:rsidR="002837CF">
        <w:t xml:space="preserve">. </w:t>
      </w:r>
      <w:r w:rsidR="00A27459">
        <w:t xml:space="preserve">Chúng được </w:t>
      </w:r>
      <w:r w:rsidR="00512A86">
        <w:t xml:space="preserve">thiết kế để hiện thị đầy đủ các chức năng mới </w:t>
      </w:r>
      <w:r w:rsidR="002837CF">
        <w:t xml:space="preserve">và </w:t>
      </w:r>
      <w:r w:rsidR="00512A86">
        <w:t xml:space="preserve">được </w:t>
      </w:r>
      <w:r w:rsidR="002837CF">
        <w:t xml:space="preserve">khuyến khích </w:t>
      </w:r>
      <w:r w:rsidR="00512A86">
        <w:t xml:space="preserve">cho các lập trình viên (DBAs) </w:t>
      </w:r>
      <w:r w:rsidR="002837CF">
        <w:t>chuyển sang dùng.</w:t>
      </w:r>
    </w:p>
    <w:p w14:paraId="59AC8076" w14:textId="77777777" w:rsidR="00D71397" w:rsidRDefault="006F639B" w:rsidP="006130AF">
      <w:pPr>
        <w:pStyle w:val="Nidungvnbn"/>
      </w:pPr>
      <w:r>
        <w:t>Trong q</w:t>
      </w:r>
      <w:r w:rsidR="006130AF">
        <w:t xml:space="preserve">uá trình chuyển đổi </w:t>
      </w:r>
      <w:r>
        <w:t>thì phát sinh một số vấn đề như sau</w:t>
      </w:r>
      <w:r w:rsidR="00D71397">
        <w:t>:</w:t>
      </w:r>
    </w:p>
    <w:p w14:paraId="54843D2D" w14:textId="3D72E903" w:rsidR="006130AF" w:rsidRDefault="00650DBB" w:rsidP="00D71397">
      <w:pPr>
        <w:pStyle w:val="Nidungvnbn"/>
        <w:numPr>
          <w:ilvl w:val="0"/>
          <w:numId w:val="26"/>
        </w:numPr>
      </w:pPr>
      <w:r>
        <w:t>M</w:t>
      </w:r>
      <w:r w:rsidR="006130AF">
        <w:t xml:space="preserve">ột số hàm thì </w:t>
      </w:r>
      <w:r w:rsidR="00557907">
        <w:t xml:space="preserve">khi </w:t>
      </w:r>
      <w:r w:rsidR="006130AF">
        <w:t xml:space="preserve">chuyển khá </w:t>
      </w:r>
      <w:r>
        <w:t xml:space="preserve">đơn giản (vì chúng </w:t>
      </w:r>
      <w:r w:rsidR="006130AF">
        <w:t>tương đồng</w:t>
      </w:r>
      <w:r>
        <w:t xml:space="preserve"> như nhau)</w:t>
      </w:r>
      <w:r w:rsidR="001C61C5">
        <w:t>:</w:t>
      </w:r>
    </w:p>
    <w:p w14:paraId="432372FB" w14:textId="77777777" w:rsidR="00B0627C" w:rsidRDefault="00B0627C" w:rsidP="00B0627C">
      <w:pPr>
        <w:pStyle w:val="Caption"/>
        <w:keepNext/>
      </w:pPr>
      <w:r w:rsidRPr="00B0627C">
        <w:rPr>
          <w:noProof/>
        </w:rPr>
        <w:drawing>
          <wp:inline distT="0" distB="0" distL="0" distR="0" wp14:anchorId="39DEAEE6" wp14:editId="45E92ACE">
            <wp:extent cx="5029200" cy="20993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2099363"/>
                    </a:xfrm>
                    <a:prstGeom prst="rect">
                      <a:avLst/>
                    </a:prstGeom>
                  </pic:spPr>
                </pic:pic>
              </a:graphicData>
            </a:graphic>
          </wp:inline>
        </w:drawing>
      </w:r>
    </w:p>
    <w:p w14:paraId="35B8A288" w14:textId="73E33882" w:rsidR="00B0627C" w:rsidRDefault="00B0627C" w:rsidP="00B0627C">
      <w:pPr>
        <w:pStyle w:val="Caption"/>
      </w:pPr>
      <w:bookmarkStart w:id="50" w:name="_Toc121592322"/>
      <w:r>
        <w:t xml:space="preserve">Hình </w:t>
      </w:r>
      <w:r w:rsidR="00000000">
        <w:fldChar w:fldCharType="begin"/>
      </w:r>
      <w:r w:rsidR="00000000">
        <w:instrText xml:space="preserve"> SEQ Hình \* ARABIC </w:instrText>
      </w:r>
      <w:r w:rsidR="00000000">
        <w:fldChar w:fldCharType="separate"/>
      </w:r>
      <w:r w:rsidR="00CD7CA3">
        <w:rPr>
          <w:noProof/>
        </w:rPr>
        <w:t>18</w:t>
      </w:r>
      <w:r w:rsidR="00000000">
        <w:rPr>
          <w:noProof/>
        </w:rPr>
        <w:fldChar w:fldCharType="end"/>
      </w:r>
      <w:r w:rsidR="005B2BC0">
        <w:rPr>
          <w:noProof/>
        </w:rPr>
        <w:t xml:space="preserve"> Các hàm trong Compatibility, Catalog Views</w:t>
      </w:r>
      <w:bookmarkEnd w:id="50"/>
    </w:p>
    <w:p w14:paraId="74341485" w14:textId="771DB202" w:rsidR="006130AF" w:rsidRDefault="00D71397" w:rsidP="000D60EB">
      <w:pPr>
        <w:pStyle w:val="Nidungvnbn"/>
        <w:numPr>
          <w:ilvl w:val="0"/>
          <w:numId w:val="26"/>
        </w:numPr>
      </w:pPr>
      <w:r>
        <w:t>T</w:t>
      </w:r>
      <w:r w:rsidR="006130AF">
        <w:t xml:space="preserve">uy nhiên một số hàm thì </w:t>
      </w:r>
      <w:r w:rsidR="000D60EB">
        <w:t xml:space="preserve">lại </w:t>
      </w:r>
      <w:r w:rsidR="006130AF">
        <w:t>khá phức tạm</w:t>
      </w:r>
      <w:r w:rsidR="00577CA3">
        <w:rPr>
          <w:lang w:val="vi-VN"/>
        </w:rPr>
        <w:t>:</w:t>
      </w:r>
    </w:p>
    <w:p w14:paraId="7A3E9EEC" w14:textId="77777777" w:rsidR="00830473" w:rsidRDefault="00830473" w:rsidP="00830473">
      <w:pPr>
        <w:pStyle w:val="Caption"/>
        <w:keepNext/>
      </w:pPr>
      <w:r>
        <w:rPr>
          <w:noProof/>
        </w:rPr>
        <w:drawing>
          <wp:inline distT="0" distB="0" distL="0" distR="0" wp14:anchorId="5A878C63" wp14:editId="675C72A8">
            <wp:extent cx="5029200" cy="2116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2116073"/>
                    </a:xfrm>
                    <a:prstGeom prst="rect">
                      <a:avLst/>
                    </a:prstGeom>
                  </pic:spPr>
                </pic:pic>
              </a:graphicData>
            </a:graphic>
          </wp:inline>
        </w:drawing>
      </w:r>
    </w:p>
    <w:p w14:paraId="5CC3B2DD" w14:textId="42A9149F" w:rsidR="006130AF" w:rsidRPr="00577CA3" w:rsidRDefault="00830473" w:rsidP="00830473">
      <w:pPr>
        <w:pStyle w:val="Caption"/>
        <w:rPr>
          <w:lang w:val="vi-VN"/>
        </w:rPr>
      </w:pPr>
      <w:bookmarkStart w:id="51" w:name="_Toc121592323"/>
      <w:r>
        <w:t xml:space="preserve">Hình </w:t>
      </w:r>
      <w:r w:rsidR="00000000">
        <w:fldChar w:fldCharType="begin"/>
      </w:r>
      <w:r w:rsidR="00000000">
        <w:instrText xml:space="preserve"> SEQ Hình \* ARABIC </w:instrText>
      </w:r>
      <w:r w:rsidR="00000000">
        <w:fldChar w:fldCharType="separate"/>
      </w:r>
      <w:r w:rsidR="00CD7CA3">
        <w:rPr>
          <w:noProof/>
        </w:rPr>
        <w:t>19</w:t>
      </w:r>
      <w:r w:rsidR="00000000">
        <w:rPr>
          <w:noProof/>
        </w:rPr>
        <w:fldChar w:fldCharType="end"/>
      </w:r>
      <w:r w:rsidR="00577CA3">
        <w:rPr>
          <w:lang w:val="vi-VN"/>
        </w:rPr>
        <w:t xml:space="preserve"> </w:t>
      </w:r>
      <w:r w:rsidR="008060B1">
        <w:rPr>
          <w:lang w:val="vi-VN"/>
        </w:rPr>
        <w:t>B</w:t>
      </w:r>
      <w:r w:rsidR="00577CA3">
        <w:rPr>
          <w:lang w:val="vi-VN"/>
        </w:rPr>
        <w:t xml:space="preserve">ảng </w:t>
      </w:r>
      <w:r w:rsidR="00577CA3" w:rsidRPr="00577CA3">
        <w:rPr>
          <w:lang w:val="vi-VN"/>
        </w:rPr>
        <w:t>sys.sysprocesses</w:t>
      </w:r>
      <w:r w:rsidR="00577CA3">
        <w:rPr>
          <w:lang w:val="vi-VN"/>
        </w:rPr>
        <w:t xml:space="preserve"> thì được tách ra thành 3 bảng như trên</w:t>
      </w:r>
      <w:bookmarkEnd w:id="51"/>
    </w:p>
    <w:p w14:paraId="67CFA374" w14:textId="109FB67A" w:rsidR="00830473" w:rsidRDefault="0010689B" w:rsidP="00F83685">
      <w:pPr>
        <w:pStyle w:val="Nidungvnbn"/>
        <w:rPr>
          <w:lang w:val="vi-VN"/>
        </w:rPr>
      </w:pPr>
      <w:r w:rsidRPr="00A11C3A">
        <w:rPr>
          <w:u w:val="single"/>
          <w:lang w:val="vi-VN"/>
        </w:rPr>
        <w:lastRenderedPageBreak/>
        <w:t>Ghi chú:</w:t>
      </w:r>
      <w:r>
        <w:rPr>
          <w:lang w:val="vi-VN"/>
        </w:rPr>
        <w:t xml:space="preserve"> Tuy việc tách ra làm cho mọi thứ phức tạp hóa lên tuy nhiên do sys.sysprocesses khá là phức tạp và cho nên Microsoft đã quyết định chuẩn hóa nó là giờ thì nó đã được tách ra thành 3 bảng như hình minh họa phía trên.</w:t>
      </w:r>
    </w:p>
    <w:p w14:paraId="5A2830A6" w14:textId="77777777" w:rsidR="00A11C3A" w:rsidRPr="0010689B" w:rsidRDefault="00A11C3A" w:rsidP="00F83685">
      <w:pPr>
        <w:pStyle w:val="Nidungvnbn"/>
        <w:rPr>
          <w:lang w:val="vi-VN"/>
        </w:rPr>
      </w:pPr>
    </w:p>
    <w:p w14:paraId="5AB1C26B" w14:textId="5BBC7A6D" w:rsidR="006130AF" w:rsidRPr="00992053" w:rsidRDefault="004031E2" w:rsidP="006130AF">
      <w:pPr>
        <w:pStyle w:val="Nidungvnbn"/>
        <w:rPr>
          <w:lang w:val="vi-VN"/>
        </w:rPr>
      </w:pPr>
      <w:r>
        <w:rPr>
          <w:lang w:val="vi-VN"/>
        </w:rPr>
        <w:t>Và thông qua</w:t>
      </w:r>
      <w:r w:rsidR="00592AF8">
        <w:rPr>
          <w:lang w:val="vi-VN"/>
        </w:rPr>
        <w:t xml:space="preserve"> sự kiện trên Microsoft</w:t>
      </w:r>
      <w:r w:rsidR="00017B9F" w:rsidRPr="00017B9F">
        <w:rPr>
          <w:lang w:val="vi-VN"/>
        </w:rPr>
        <w:t xml:space="preserve"> đơn giản hóa các quy ước đặt tên và chuẩn hóa </w:t>
      </w:r>
      <w:r w:rsidR="00834267">
        <w:rPr>
          <w:lang w:val="vi-VN"/>
        </w:rPr>
        <w:t xml:space="preserve">lại </w:t>
      </w:r>
      <w:r w:rsidR="00017B9F" w:rsidRPr="00017B9F">
        <w:rPr>
          <w:lang w:val="vi-VN"/>
        </w:rPr>
        <w:t xml:space="preserve">chúng </w:t>
      </w:r>
      <w:r w:rsidR="00017B9F">
        <w:rPr>
          <w:lang w:val="vi-VN"/>
        </w:rPr>
        <w:t>trên</w:t>
      </w:r>
      <w:r w:rsidR="000E3ABD">
        <w:rPr>
          <w:lang w:val="vi-VN"/>
        </w:rPr>
        <w:t xml:space="preserve"> </w:t>
      </w:r>
      <w:r w:rsidR="000E3ABD" w:rsidRPr="000E3ABD">
        <w:rPr>
          <w:lang w:val="vi-VN"/>
        </w:rPr>
        <w:t>Catalog Views và DMOs</w:t>
      </w:r>
      <w:r w:rsidR="00992053">
        <w:rPr>
          <w:lang w:val="vi-VN"/>
        </w:rPr>
        <w:t>, ví dụ một số tên đã được đổi như sau:</w:t>
      </w:r>
    </w:p>
    <w:p w14:paraId="31F3C1CF" w14:textId="77777777" w:rsidR="000B30BB" w:rsidRDefault="000B30BB" w:rsidP="000B30BB">
      <w:pPr>
        <w:pStyle w:val="Caption"/>
        <w:keepNext/>
      </w:pPr>
      <w:r w:rsidRPr="000B30BB">
        <w:rPr>
          <w:noProof/>
        </w:rPr>
        <w:drawing>
          <wp:inline distT="0" distB="0" distL="0" distR="0" wp14:anchorId="635F53B3" wp14:editId="6291AC01">
            <wp:extent cx="5029200" cy="22710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2271067"/>
                    </a:xfrm>
                    <a:prstGeom prst="rect">
                      <a:avLst/>
                    </a:prstGeom>
                  </pic:spPr>
                </pic:pic>
              </a:graphicData>
            </a:graphic>
          </wp:inline>
        </w:drawing>
      </w:r>
    </w:p>
    <w:p w14:paraId="7CCC112C" w14:textId="1303B02F" w:rsidR="006130AF" w:rsidRDefault="000B30BB" w:rsidP="000B30BB">
      <w:pPr>
        <w:pStyle w:val="Caption"/>
      </w:pPr>
      <w:bookmarkStart w:id="52" w:name="_Toc121592324"/>
      <w:r>
        <w:t xml:space="preserve">Hình </w:t>
      </w:r>
      <w:r w:rsidR="00000000">
        <w:fldChar w:fldCharType="begin"/>
      </w:r>
      <w:r w:rsidR="00000000">
        <w:instrText xml:space="preserve"> SEQ Hình \* ARABIC </w:instrText>
      </w:r>
      <w:r w:rsidR="00000000">
        <w:fldChar w:fldCharType="separate"/>
      </w:r>
      <w:r w:rsidR="00CD7CA3">
        <w:rPr>
          <w:noProof/>
        </w:rPr>
        <w:t>20</w:t>
      </w:r>
      <w:r w:rsidR="00000000">
        <w:rPr>
          <w:noProof/>
        </w:rPr>
        <w:fldChar w:fldCharType="end"/>
      </w:r>
      <w:r w:rsidR="005B2BC0">
        <w:rPr>
          <w:noProof/>
        </w:rPr>
        <w:t xml:space="preserve"> Các hàm trong Compatibility đã được đổi trên trong Catalog</w:t>
      </w:r>
      <w:bookmarkEnd w:id="52"/>
    </w:p>
    <w:p w14:paraId="1FBB3AD0" w14:textId="77777777" w:rsidR="00110DA4" w:rsidRDefault="00110DA4" w:rsidP="006130AF">
      <w:pPr>
        <w:pStyle w:val="Nidungvnbn"/>
        <w:rPr>
          <w:lang w:val="vi-VN"/>
        </w:rPr>
      </w:pPr>
    </w:p>
    <w:p w14:paraId="3BBBC9D5" w14:textId="0F99F0E5" w:rsidR="006130AF" w:rsidRDefault="00D3003D" w:rsidP="006130AF">
      <w:pPr>
        <w:pStyle w:val="Nidungvnbn"/>
      </w:pPr>
      <w:r>
        <w:rPr>
          <w:lang w:val="vi-VN"/>
        </w:rPr>
        <w:t>V</w:t>
      </w:r>
      <w:r w:rsidR="006130AF">
        <w:t xml:space="preserve">iệc </w:t>
      </w:r>
      <w:r>
        <w:rPr>
          <w:lang w:val="vi-VN"/>
        </w:rPr>
        <w:t xml:space="preserve">đổi tên </w:t>
      </w:r>
      <w:r w:rsidR="006130AF">
        <w:t xml:space="preserve">này được </w:t>
      </w:r>
      <w:r>
        <w:rPr>
          <w:lang w:val="vi-VN"/>
        </w:rPr>
        <w:t>các lập trình viên (DBAs)</w:t>
      </w:r>
      <w:r w:rsidR="006130AF">
        <w:t xml:space="preserve"> đánh giá cao vì tính nhất quán</w:t>
      </w:r>
      <w:r>
        <w:rPr>
          <w:lang w:val="vi-VN"/>
        </w:rPr>
        <w:t xml:space="preserve"> (đọc vào là hiểu liền, dễ dàng nhìn thấy được thông tin muốn lấy ở đâu ngay lập tức)</w:t>
      </w:r>
      <w:r w:rsidR="006130AF">
        <w:t>.</w:t>
      </w:r>
    </w:p>
    <w:p w14:paraId="2E3ACC2B" w14:textId="23C479B2" w:rsidR="006130AF" w:rsidRDefault="006130AF" w:rsidP="006130AF">
      <w:pPr>
        <w:pStyle w:val="Nidungvnbn"/>
      </w:pPr>
    </w:p>
    <w:p w14:paraId="437D62C7" w14:textId="2A8677B3" w:rsidR="00FE0202" w:rsidRDefault="00FE0202" w:rsidP="006130AF">
      <w:pPr>
        <w:pStyle w:val="Nidungvnbn"/>
        <w:rPr>
          <w:lang w:val="vi-VN"/>
        </w:rPr>
      </w:pPr>
      <w:r>
        <w:rPr>
          <w:lang w:val="vi-VN"/>
        </w:rPr>
        <w:t>Một điều dễ nhận thấy khi chạy các query lấy dữ liệu từ Catalog Views và DMOs là chúng ta nhận về được rất nhiều thông tin</w:t>
      </w:r>
      <w:r w:rsidR="00EB13BC">
        <w:rPr>
          <w:lang w:val="vi-VN"/>
        </w:rPr>
        <w:t xml:space="preserve"> (vì đây là các metadata mới được thêm vào từ các phiên bản mới). Cùng với sự phát triển khi các công cụ ngày càng được phát triển tốt hơn hỗ trợ nhiều thứ hơn thì kéo theo đó lượng thông tin được thêm vào cũng ngành càng to ra, phìn ra.</w:t>
      </w:r>
    </w:p>
    <w:p w14:paraId="03AADEE1" w14:textId="4D3510D7" w:rsidR="009C5C38" w:rsidRDefault="009C5C38" w:rsidP="006130AF">
      <w:pPr>
        <w:pStyle w:val="Nidungvnbn"/>
        <w:rPr>
          <w:lang w:val="vi-VN"/>
        </w:rPr>
      </w:pPr>
    </w:p>
    <w:p w14:paraId="07D3DD4D" w14:textId="60C6C4CD" w:rsidR="009C5C38" w:rsidRDefault="009C5C38" w:rsidP="006130AF">
      <w:pPr>
        <w:pStyle w:val="Nidungvnbn"/>
        <w:rPr>
          <w:lang w:val="vi-VN"/>
        </w:rPr>
      </w:pPr>
      <w:r>
        <w:rPr>
          <w:lang w:val="vi-VN"/>
        </w:rPr>
        <w:t>Vấn đề tiếp theo là do ở các chế độ này thì dữ liệu được gom nhóm lại, sắp xếp theo đối tượng: ví dụ thay vì hồi trước chỉ cần sys.s</w:t>
      </w:r>
      <w:r w:rsidRPr="009C5C38">
        <w:rPr>
          <w:lang w:val="vi-VN"/>
        </w:rPr>
        <w:t>ysprocesses</w:t>
      </w:r>
      <w:r>
        <w:rPr>
          <w:lang w:val="vi-VN"/>
        </w:rPr>
        <w:t xml:space="preserve"> là có thể lấy được đủ thông tin như hiện tại sys.s</w:t>
      </w:r>
      <w:r w:rsidRPr="009C5C38">
        <w:rPr>
          <w:lang w:val="vi-VN"/>
        </w:rPr>
        <w:t>ysprocesses</w:t>
      </w:r>
      <w:r>
        <w:rPr>
          <w:lang w:val="vi-VN"/>
        </w:rPr>
        <w:t xml:space="preserve"> đã được chia thành 3 bảng cho nên lập trình </w:t>
      </w:r>
      <w:r>
        <w:rPr>
          <w:lang w:val="vi-VN"/>
        </w:rPr>
        <w:lastRenderedPageBreak/>
        <w:t xml:space="preserve">viên cần xác định cụ thể là họ đang cần cái gì, giả sử họ cần thông tin các </w:t>
      </w:r>
      <w:r w:rsidRPr="009C5C38">
        <w:rPr>
          <w:lang w:val="vi-VN"/>
        </w:rPr>
        <w:t>sessions</w:t>
      </w:r>
      <w:r>
        <w:rPr>
          <w:lang w:val="vi-VN"/>
        </w:rPr>
        <w:t xml:space="preserve"> đang hoạt động (sử dụng </w:t>
      </w:r>
      <w:r w:rsidRPr="009C5C38">
        <w:rPr>
          <w:lang w:val="vi-VN"/>
        </w:rPr>
        <w:t>sys.dm _ exec _ sessions</w:t>
      </w:r>
      <w:r>
        <w:rPr>
          <w:lang w:val="vi-VN"/>
        </w:rPr>
        <w:t xml:space="preserve">), họ cần thông tin về các </w:t>
      </w:r>
      <w:r w:rsidRPr="009C5C38">
        <w:rPr>
          <w:lang w:val="vi-VN"/>
        </w:rPr>
        <w:t>requests</w:t>
      </w:r>
      <w:r>
        <w:rPr>
          <w:lang w:val="vi-VN"/>
        </w:rPr>
        <w:t xml:space="preserve"> đang chạy (sử dụng </w:t>
      </w:r>
      <w:r w:rsidRPr="009C5C38">
        <w:rPr>
          <w:lang w:val="vi-VN"/>
        </w:rPr>
        <w:t>sys.dm _ exec _ requests</w:t>
      </w:r>
      <w:r>
        <w:rPr>
          <w:lang w:val="vi-VN"/>
        </w:rPr>
        <w:t>), ...</w:t>
      </w:r>
      <w:r w:rsidR="00F0531A">
        <w:rPr>
          <w:lang w:val="vi-VN"/>
        </w:rPr>
        <w:t>.</w:t>
      </w:r>
    </w:p>
    <w:p w14:paraId="3AE797C5" w14:textId="77777777" w:rsidR="000F74CC" w:rsidRDefault="000F74CC" w:rsidP="006130AF">
      <w:pPr>
        <w:pStyle w:val="Nidungvnbn"/>
      </w:pPr>
    </w:p>
    <w:p w14:paraId="5E2A02C2" w14:textId="257096FC" w:rsidR="009A3753" w:rsidRPr="006307DC" w:rsidRDefault="009A3753" w:rsidP="009A3753">
      <w:pPr>
        <w:pStyle w:val="Nidungvnbn"/>
        <w:rPr>
          <w:b/>
          <w:bCs/>
          <w:i/>
          <w:iCs/>
        </w:rPr>
      </w:pPr>
      <w:r w:rsidRPr="006307DC">
        <w:rPr>
          <w:b/>
          <w:bCs/>
          <w:i/>
          <w:iCs/>
        </w:rPr>
        <w:t>Vậy làm thế nào để phân biệt hai loại chế độ xem tương thích (compatibility views) và chế độ xem danh mục (catalog views)</w:t>
      </w:r>
      <w:r w:rsidR="006307DC" w:rsidRPr="006307DC">
        <w:rPr>
          <w:b/>
          <w:bCs/>
          <w:i/>
          <w:iCs/>
        </w:rPr>
        <w:t xml:space="preserve"> ?</w:t>
      </w:r>
    </w:p>
    <w:p w14:paraId="0CB8C1E5" w14:textId="1F148FDB" w:rsidR="009A3753" w:rsidRDefault="006307DC" w:rsidP="009A3753">
      <w:pPr>
        <w:pStyle w:val="Nidungvnbn"/>
      </w:pPr>
      <w:r>
        <w:t>Theo n</w:t>
      </w:r>
      <w:r w:rsidR="009A3753">
        <w:t xml:space="preserve">hư chúng ta đã biết </w:t>
      </w:r>
      <w:bookmarkStart w:id="53" w:name="_Hlk121140717"/>
      <w:r>
        <w:t>chế độ xem tương thích (C</w:t>
      </w:r>
      <w:r w:rsidR="009A3753">
        <w:t xml:space="preserve">ompatibility </w:t>
      </w:r>
      <w:r>
        <w:t>V</w:t>
      </w:r>
      <w:r w:rsidR="009A3753">
        <w:t>iews</w:t>
      </w:r>
      <w:r>
        <w:t>)</w:t>
      </w:r>
      <w:r w:rsidR="009A3753">
        <w:t xml:space="preserve"> </w:t>
      </w:r>
      <w:bookmarkEnd w:id="53"/>
      <w:r>
        <w:t>và chế độ xem danh mục (C</w:t>
      </w:r>
      <w:r w:rsidR="009A3753">
        <w:t xml:space="preserve">atalog </w:t>
      </w:r>
      <w:r>
        <w:t>V</w:t>
      </w:r>
      <w:r w:rsidR="009A3753">
        <w:t>iews</w:t>
      </w:r>
      <w:r>
        <w:t xml:space="preserve">) </w:t>
      </w:r>
      <w:r w:rsidR="009A3753">
        <w:t xml:space="preserve">đều thuộc về </w:t>
      </w:r>
      <w:r>
        <w:t>lược đồ hệ thống (</w:t>
      </w:r>
      <w:r w:rsidR="009A3753">
        <w:t xml:space="preserve">sys schema </w:t>
      </w:r>
      <w:r>
        <w:t>)</w:t>
      </w:r>
      <w:r w:rsidR="009A3753">
        <w:t xml:space="preserve">, tuy nhiên </w:t>
      </w:r>
      <w:r>
        <w:t>chế độ xem tương thích (C</w:t>
      </w:r>
      <w:r w:rsidR="009A3753">
        <w:t xml:space="preserve">ompatibility </w:t>
      </w:r>
      <w:r>
        <w:t>V</w:t>
      </w:r>
      <w:r w:rsidR="009A3753">
        <w:t>iews</w:t>
      </w:r>
      <w:r>
        <w:t>) được cho phép</w:t>
      </w:r>
      <w:r w:rsidR="009A3753">
        <w:t xml:space="preserve"> có thể được truy cập thông qua </w:t>
      </w:r>
      <w:r>
        <w:t>lược đồ dbo (</w:t>
      </w:r>
      <w:r w:rsidR="009A3753">
        <w:t>dbo schema</w:t>
      </w:r>
      <w:r>
        <w:t>), lý do để có thể tương thích ngược được với các phiên bản trước.</w:t>
      </w:r>
    </w:p>
    <w:p w14:paraId="26F31382" w14:textId="1FF86D21" w:rsidR="009A3753" w:rsidRDefault="009A3753" w:rsidP="009A3753">
      <w:pPr>
        <w:pStyle w:val="Nidungvnbn"/>
      </w:pPr>
      <w:r>
        <w:t>Ví dụ chứng minh:</w:t>
      </w:r>
    </w:p>
    <w:p w14:paraId="5640273C" w14:textId="5DCEAA56" w:rsidR="009A3753" w:rsidRDefault="009A3753" w:rsidP="009A3753">
      <w:pPr>
        <w:pStyle w:val="Nidungvnbn"/>
      </w:pPr>
      <w:r>
        <w:t>Giả sử, chúng ta muốn lấy danh sách các databases (</w:t>
      </w:r>
      <w:r w:rsidR="006307DC">
        <w:t xml:space="preserve">mục đích có thể là chỉ để các nhà phát triển (dev) </w:t>
      </w:r>
      <w:r>
        <w:t xml:space="preserve">kiểm tra thử databases đó có chưa để drop </w:t>
      </w:r>
      <w:r w:rsidR="006307DC">
        <w:t>hoặc làm bước tiếp theo là gì đó, ….</w:t>
      </w:r>
    </w:p>
    <w:p w14:paraId="762E0DCC" w14:textId="6EB73EE2" w:rsidR="009A3753" w:rsidRDefault="006307DC" w:rsidP="009A3753">
      <w:pPr>
        <w:pStyle w:val="Nidungvnbn"/>
      </w:pPr>
      <w:r>
        <w:t>Lúc này chúng ta</w:t>
      </w:r>
      <w:r w:rsidR="009A3753">
        <w:t xml:space="preserve"> có 2 câu lệnh có thể sử dụng lúc này</w:t>
      </w:r>
      <w:r>
        <w:t>:</w:t>
      </w:r>
    </w:p>
    <w:p w14:paraId="5FD4459E" w14:textId="77777777" w:rsidR="009A3753" w:rsidRDefault="009A3753" w:rsidP="009A3753">
      <w:pPr>
        <w:pStyle w:val="Nidungvnbn"/>
      </w:pPr>
    </w:p>
    <w:p w14:paraId="04C76155" w14:textId="77777777" w:rsidR="00991C8C" w:rsidRDefault="00991C8C" w:rsidP="00991C8C">
      <w:pPr>
        <w:pStyle w:val="Caption"/>
        <w:keepNext/>
      </w:pPr>
      <w:r w:rsidRPr="00991C8C">
        <w:rPr>
          <w:noProof/>
        </w:rPr>
        <w:drawing>
          <wp:inline distT="0" distB="0" distL="0" distR="0" wp14:anchorId="5774903E" wp14:editId="3D7965D7">
            <wp:extent cx="2743200" cy="21363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2136306"/>
                    </a:xfrm>
                    <a:prstGeom prst="rect">
                      <a:avLst/>
                    </a:prstGeom>
                  </pic:spPr>
                </pic:pic>
              </a:graphicData>
            </a:graphic>
          </wp:inline>
        </w:drawing>
      </w:r>
    </w:p>
    <w:p w14:paraId="56B7CECB" w14:textId="0CC28D35" w:rsidR="009A3753" w:rsidRDefault="00991C8C" w:rsidP="00991C8C">
      <w:pPr>
        <w:pStyle w:val="Caption"/>
      </w:pPr>
      <w:bookmarkStart w:id="54" w:name="_Toc121592325"/>
      <w:r>
        <w:t xml:space="preserve">Hình </w:t>
      </w:r>
      <w:r w:rsidR="00000000">
        <w:fldChar w:fldCharType="begin"/>
      </w:r>
      <w:r w:rsidR="00000000">
        <w:instrText xml:space="preserve"> SEQ Hình \* ARABIC </w:instrText>
      </w:r>
      <w:r w:rsidR="00000000">
        <w:fldChar w:fldCharType="separate"/>
      </w:r>
      <w:r w:rsidR="00CD7CA3">
        <w:rPr>
          <w:noProof/>
        </w:rPr>
        <w:t>21</w:t>
      </w:r>
      <w:r w:rsidR="00000000">
        <w:rPr>
          <w:noProof/>
        </w:rPr>
        <w:fldChar w:fldCharType="end"/>
      </w:r>
      <w:r w:rsidR="00F135A0">
        <w:rPr>
          <w:noProof/>
        </w:rPr>
        <w:t xml:space="preserve"> Hai </w:t>
      </w:r>
      <w:r w:rsidR="001804B2">
        <w:rPr>
          <w:noProof/>
        </w:rPr>
        <w:t>câu query</w:t>
      </w:r>
      <w:bookmarkEnd w:id="54"/>
    </w:p>
    <w:p w14:paraId="64851AE9" w14:textId="7E350854" w:rsidR="009A3753" w:rsidRDefault="00D86CF8" w:rsidP="009A3753">
      <w:pPr>
        <w:pStyle w:val="Nidungvnbn"/>
        <w:rPr>
          <w:b/>
          <w:bCs/>
        </w:rPr>
      </w:pPr>
      <w:r w:rsidRPr="00A33CB1">
        <w:rPr>
          <w:b/>
          <w:bCs/>
        </w:rPr>
        <w:lastRenderedPageBreak/>
        <w:t>Câu hỏi đặc ra lúc này là n</w:t>
      </w:r>
      <w:r w:rsidR="009A3753" w:rsidRPr="00A33CB1">
        <w:rPr>
          <w:b/>
          <w:bCs/>
        </w:rPr>
        <w:t xml:space="preserve">ếu không đi tra </w:t>
      </w:r>
      <w:r w:rsidR="00B317EA" w:rsidRPr="00A33CB1">
        <w:rPr>
          <w:b/>
          <w:bCs/>
        </w:rPr>
        <w:t xml:space="preserve">cứu trong sách hoặc là google </w:t>
      </w:r>
      <w:r w:rsidR="009A3753" w:rsidRPr="00A33CB1">
        <w:rPr>
          <w:b/>
          <w:bCs/>
        </w:rPr>
        <w:t xml:space="preserve">có cách nào phân biệt là cái nào thuộc </w:t>
      </w:r>
      <w:r w:rsidR="00B317EA" w:rsidRPr="00A33CB1">
        <w:rPr>
          <w:b/>
          <w:bCs/>
        </w:rPr>
        <w:t>về chế độ xem tương thích (C</w:t>
      </w:r>
      <w:r w:rsidR="009A3753" w:rsidRPr="00A33CB1">
        <w:rPr>
          <w:b/>
          <w:bCs/>
        </w:rPr>
        <w:t xml:space="preserve">ompatibility </w:t>
      </w:r>
      <w:r w:rsidR="00B317EA" w:rsidRPr="00A33CB1">
        <w:rPr>
          <w:b/>
          <w:bCs/>
        </w:rPr>
        <w:t>V</w:t>
      </w:r>
      <w:r w:rsidR="009A3753" w:rsidRPr="00A33CB1">
        <w:rPr>
          <w:b/>
          <w:bCs/>
        </w:rPr>
        <w:t>iews</w:t>
      </w:r>
      <w:r w:rsidR="00B317EA" w:rsidRPr="00A33CB1">
        <w:rPr>
          <w:b/>
          <w:bCs/>
        </w:rPr>
        <w:t xml:space="preserve">) </w:t>
      </w:r>
      <w:r w:rsidR="009A3753" w:rsidRPr="00A33CB1">
        <w:rPr>
          <w:b/>
          <w:bCs/>
        </w:rPr>
        <w:t xml:space="preserve">cái nào là </w:t>
      </w:r>
      <w:r w:rsidR="00B317EA" w:rsidRPr="00A33CB1">
        <w:rPr>
          <w:b/>
          <w:bCs/>
        </w:rPr>
        <w:t>chế độ xem danh mục (C</w:t>
      </w:r>
      <w:r w:rsidR="009A3753" w:rsidRPr="00A33CB1">
        <w:rPr>
          <w:b/>
          <w:bCs/>
        </w:rPr>
        <w:t xml:space="preserve">atalog </w:t>
      </w:r>
      <w:r w:rsidR="00B317EA" w:rsidRPr="00A33CB1">
        <w:rPr>
          <w:b/>
          <w:bCs/>
        </w:rPr>
        <w:t>V</w:t>
      </w:r>
      <w:r w:rsidR="009A3753" w:rsidRPr="00A33CB1">
        <w:rPr>
          <w:b/>
          <w:bCs/>
        </w:rPr>
        <w:t>iews</w:t>
      </w:r>
      <w:r w:rsidR="00B317EA" w:rsidRPr="00A33CB1">
        <w:rPr>
          <w:b/>
          <w:bCs/>
        </w:rPr>
        <w:t>)</w:t>
      </w:r>
      <w:r w:rsidR="009A3753" w:rsidRPr="00A33CB1">
        <w:rPr>
          <w:b/>
          <w:bCs/>
        </w:rPr>
        <w:t xml:space="preserve"> hay không?</w:t>
      </w:r>
    </w:p>
    <w:p w14:paraId="538D767A" w14:textId="77777777" w:rsidR="00A33CB1" w:rsidRPr="00A33CB1" w:rsidRDefault="00A33CB1" w:rsidP="009A3753">
      <w:pPr>
        <w:pStyle w:val="Nidungvnbn"/>
        <w:rPr>
          <w:b/>
          <w:bCs/>
        </w:rPr>
      </w:pPr>
    </w:p>
    <w:p w14:paraId="61663C54" w14:textId="51F7A3C2" w:rsidR="009A3753" w:rsidRPr="00A33CB1" w:rsidRDefault="009F0D86" w:rsidP="009A3753">
      <w:pPr>
        <w:pStyle w:val="Nidungvnbn"/>
        <w:rPr>
          <w:i/>
          <w:iCs/>
        </w:rPr>
      </w:pPr>
      <w:r w:rsidRPr="00A33CB1">
        <w:rPr>
          <w:u w:val="single"/>
        </w:rPr>
        <w:t>Đáp án:</w:t>
      </w:r>
      <w:r>
        <w:t xml:space="preserve"> </w:t>
      </w:r>
      <w:r w:rsidRPr="00A33CB1">
        <w:rPr>
          <w:i/>
          <w:iCs/>
        </w:rPr>
        <w:t>là thay đổi lược đồ (schema) nếu cái nào chỉ thuộc lược đồ hệ thống thôi thì chính là chế độ xem danh mục (C</w:t>
      </w:r>
      <w:r w:rsidR="009A3753" w:rsidRPr="00A33CB1">
        <w:rPr>
          <w:i/>
          <w:iCs/>
        </w:rPr>
        <w:t xml:space="preserve">atalog </w:t>
      </w:r>
      <w:r w:rsidRPr="00A33CB1">
        <w:rPr>
          <w:i/>
          <w:iCs/>
        </w:rPr>
        <w:t>V</w:t>
      </w:r>
      <w:r w:rsidR="009A3753" w:rsidRPr="00A33CB1">
        <w:rPr>
          <w:i/>
          <w:iCs/>
        </w:rPr>
        <w:t>iew</w:t>
      </w:r>
      <w:r w:rsidRPr="00A33CB1">
        <w:rPr>
          <w:i/>
          <w:iCs/>
        </w:rPr>
        <w:t>s)</w:t>
      </w:r>
      <w:r w:rsidR="009A3753" w:rsidRPr="00A33CB1">
        <w:rPr>
          <w:i/>
          <w:iCs/>
        </w:rPr>
        <w:t xml:space="preserve"> </w:t>
      </w:r>
      <w:r w:rsidRPr="00A33CB1">
        <w:rPr>
          <w:i/>
          <w:iCs/>
        </w:rPr>
        <w:t xml:space="preserve">và </w:t>
      </w:r>
      <w:r w:rsidR="009A3753" w:rsidRPr="00A33CB1">
        <w:rPr>
          <w:i/>
          <w:iCs/>
        </w:rPr>
        <w:t xml:space="preserve">cái nào </w:t>
      </w:r>
      <w:r w:rsidRPr="00A33CB1">
        <w:rPr>
          <w:i/>
          <w:iCs/>
        </w:rPr>
        <w:t>vừa thuộc lược đồ hệ thống và lược đồ dbo thì đó chính là chế độ xem tương thích (C</w:t>
      </w:r>
      <w:r w:rsidR="009A3753" w:rsidRPr="00A33CB1">
        <w:rPr>
          <w:i/>
          <w:iCs/>
        </w:rPr>
        <w:t xml:space="preserve">ompatibility </w:t>
      </w:r>
      <w:r w:rsidRPr="00A33CB1">
        <w:rPr>
          <w:i/>
          <w:iCs/>
        </w:rPr>
        <w:t>Views).</w:t>
      </w:r>
    </w:p>
    <w:p w14:paraId="59F38973" w14:textId="77777777" w:rsidR="00A33CB1" w:rsidRDefault="00A33CB1" w:rsidP="00A33CB1">
      <w:pPr>
        <w:pStyle w:val="Caption"/>
        <w:keepNext/>
      </w:pPr>
      <w:r w:rsidRPr="00A33CB1">
        <w:rPr>
          <w:noProof/>
        </w:rPr>
        <w:drawing>
          <wp:inline distT="0" distB="0" distL="0" distR="0" wp14:anchorId="4A77A4BB" wp14:editId="4C48B87B">
            <wp:extent cx="2743200" cy="188343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43200" cy="1883433"/>
                    </a:xfrm>
                    <a:prstGeom prst="rect">
                      <a:avLst/>
                    </a:prstGeom>
                  </pic:spPr>
                </pic:pic>
              </a:graphicData>
            </a:graphic>
          </wp:inline>
        </w:drawing>
      </w:r>
    </w:p>
    <w:p w14:paraId="429D2E75" w14:textId="47996F84" w:rsidR="00A33CB1" w:rsidRDefault="00A33CB1" w:rsidP="00A33CB1">
      <w:pPr>
        <w:pStyle w:val="Caption"/>
      </w:pPr>
      <w:bookmarkStart w:id="55" w:name="_Toc121592326"/>
      <w:r>
        <w:t xml:space="preserve">Hình </w:t>
      </w:r>
      <w:r w:rsidR="00000000">
        <w:fldChar w:fldCharType="begin"/>
      </w:r>
      <w:r w:rsidR="00000000">
        <w:instrText xml:space="preserve"> SEQ Hình \* ARABIC </w:instrText>
      </w:r>
      <w:r w:rsidR="00000000">
        <w:fldChar w:fldCharType="separate"/>
      </w:r>
      <w:r w:rsidR="00CD7CA3">
        <w:rPr>
          <w:noProof/>
        </w:rPr>
        <w:t>22</w:t>
      </w:r>
      <w:r w:rsidR="00000000">
        <w:rPr>
          <w:noProof/>
        </w:rPr>
        <w:fldChar w:fldCharType="end"/>
      </w:r>
      <w:r w:rsidR="00CE680F">
        <w:rPr>
          <w:noProof/>
        </w:rPr>
        <w:t xml:space="preserve"> Đáp án</w:t>
      </w:r>
      <w:bookmarkEnd w:id="55"/>
      <w:r w:rsidR="00CE680F">
        <w:rPr>
          <w:noProof/>
        </w:rPr>
        <w:t xml:space="preserve"> </w:t>
      </w:r>
    </w:p>
    <w:p w14:paraId="544E5212" w14:textId="547A4EE2" w:rsidR="009A3753" w:rsidRDefault="00A33CB1" w:rsidP="009A3753">
      <w:pPr>
        <w:pStyle w:val="Nidungvnbn"/>
      </w:pPr>
      <w:r w:rsidRPr="00A33CB1">
        <w:rPr>
          <w:u w:val="single"/>
        </w:rPr>
        <w:t>Ghi chú:</w:t>
      </w:r>
      <w:r>
        <w:t xml:space="preserve"> </w:t>
      </w:r>
      <w:r w:rsidR="007802D9">
        <w:t xml:space="preserve">Một lời khuyên từ Microsoft là chúng ta nên sử dụng chế độ xem danh mục (Catalog Views) hơn thay cho chế độ xem tương thích (Compatibility Views), </w:t>
      </w:r>
      <w:r>
        <w:t>lý</w:t>
      </w:r>
      <w:r w:rsidR="009A3753">
        <w:t xml:space="preserve"> do là vì nó ch</w:t>
      </w:r>
      <w:r>
        <w:t>ứa</w:t>
      </w:r>
      <w:r w:rsidR="009A3753">
        <w:t xml:space="preserve"> nhiều </w:t>
      </w:r>
      <w:r w:rsidR="009A3753" w:rsidRPr="004249C7">
        <w:rPr>
          <w:i/>
          <w:iCs/>
        </w:rPr>
        <w:t>metadata</w:t>
      </w:r>
      <w:r w:rsidR="009A3753">
        <w:t xml:space="preserve"> hơn cái còn lại (các </w:t>
      </w:r>
      <w:r w:rsidR="009A3753" w:rsidRPr="004249C7">
        <w:rPr>
          <w:i/>
          <w:iCs/>
        </w:rPr>
        <w:t>metadata</w:t>
      </w:r>
      <w:r w:rsidR="009A3753">
        <w:t xml:space="preserve"> này </w:t>
      </w:r>
      <w:r>
        <w:t xml:space="preserve">chỉ </w:t>
      </w:r>
      <w:r w:rsidR="009A3753">
        <w:t>được thêm</w:t>
      </w:r>
      <w:r>
        <w:t xml:space="preserve"> vào từ các phiên bản </w:t>
      </w:r>
      <w:r w:rsidR="003C0FEE">
        <w:t>SQL Server</w:t>
      </w:r>
      <w:r>
        <w:t xml:space="preserve"> </w:t>
      </w:r>
      <w:r w:rsidR="009A3753">
        <w:t>2005</w:t>
      </w:r>
      <w:r>
        <w:t xml:space="preserve"> cho tới</w:t>
      </w:r>
      <w:r w:rsidR="009A3753">
        <w:t xml:space="preserve"> hiện nay)</w:t>
      </w:r>
      <w:r w:rsidR="00857901">
        <w:t>.</w:t>
      </w:r>
    </w:p>
    <w:p w14:paraId="43BB80A0" w14:textId="77777777" w:rsidR="0010602A" w:rsidRDefault="0010602A" w:rsidP="0010602A">
      <w:pPr>
        <w:pStyle w:val="Caption"/>
        <w:keepNext/>
      </w:pPr>
      <w:r w:rsidRPr="0010602A">
        <w:rPr>
          <w:noProof/>
        </w:rPr>
        <w:drawing>
          <wp:inline distT="0" distB="0" distL="0" distR="0" wp14:anchorId="27C7CD2F" wp14:editId="5C012393">
            <wp:extent cx="5029200" cy="21586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2158669"/>
                    </a:xfrm>
                    <a:prstGeom prst="rect">
                      <a:avLst/>
                    </a:prstGeom>
                  </pic:spPr>
                </pic:pic>
              </a:graphicData>
            </a:graphic>
          </wp:inline>
        </w:drawing>
      </w:r>
    </w:p>
    <w:p w14:paraId="7190669A" w14:textId="2ED1AA21" w:rsidR="00857901" w:rsidRDefault="0010602A" w:rsidP="0010602A">
      <w:pPr>
        <w:pStyle w:val="Caption"/>
      </w:pPr>
      <w:bookmarkStart w:id="56" w:name="_Toc121592327"/>
      <w:r>
        <w:t xml:space="preserve">Hình </w:t>
      </w:r>
      <w:r w:rsidR="00000000">
        <w:fldChar w:fldCharType="begin"/>
      </w:r>
      <w:r w:rsidR="00000000">
        <w:instrText xml:space="preserve"> SEQ Hình \* ARABIC </w:instrText>
      </w:r>
      <w:r w:rsidR="00000000">
        <w:fldChar w:fldCharType="separate"/>
      </w:r>
      <w:r w:rsidR="00CD7CA3">
        <w:rPr>
          <w:noProof/>
        </w:rPr>
        <w:t>23</w:t>
      </w:r>
      <w:r w:rsidR="00000000">
        <w:rPr>
          <w:noProof/>
        </w:rPr>
        <w:fldChar w:fldCharType="end"/>
      </w:r>
      <w:r w:rsidR="009B43DA">
        <w:rPr>
          <w:noProof/>
        </w:rPr>
        <w:t xml:space="preserve"> Sử dụn SSMS</w:t>
      </w:r>
      <w:r w:rsidR="00B52A4D">
        <w:rPr>
          <w:noProof/>
        </w:rPr>
        <w:t xml:space="preserve"> để kiểm tra lại</w:t>
      </w:r>
      <w:bookmarkEnd w:id="56"/>
    </w:p>
    <w:p w14:paraId="07C97A01" w14:textId="77777777" w:rsidR="0010602A" w:rsidRPr="0010602A" w:rsidRDefault="0010602A" w:rsidP="0010602A">
      <w:pPr>
        <w:pStyle w:val="Nidungvnbn"/>
      </w:pPr>
    </w:p>
    <w:p w14:paraId="59BE3671" w14:textId="286D88A6" w:rsidR="00D76EAC" w:rsidRDefault="004F4FAC" w:rsidP="00D76EAC">
      <w:pPr>
        <w:pStyle w:val="Tiumccp1"/>
        <w:outlineLvl w:val="1"/>
      </w:pPr>
      <w:bookmarkStart w:id="57" w:name="_Toc121592415"/>
      <w:r>
        <w:t>Quyền và bảo mật trong DMO (</w:t>
      </w:r>
      <w:r w:rsidR="00B81578" w:rsidRPr="00B81578">
        <w:t>DMO Security and Permissions</w:t>
      </w:r>
      <w:r>
        <w:t>)</w:t>
      </w:r>
      <w:bookmarkEnd w:id="57"/>
    </w:p>
    <w:p w14:paraId="6A1B7241" w14:textId="22387F0F" w:rsidR="006130AF" w:rsidRDefault="006130AF" w:rsidP="006130AF">
      <w:pPr>
        <w:pStyle w:val="Nidungvnbn"/>
      </w:pPr>
      <w:r>
        <w:t xml:space="preserve">Như đã được </w:t>
      </w:r>
      <w:r w:rsidR="0042598A">
        <w:rPr>
          <w:lang w:val="vi-VN"/>
        </w:rPr>
        <w:t>đề</w:t>
      </w:r>
      <w:r>
        <w:t xml:space="preserve"> thì từ phiên bản </w:t>
      </w:r>
      <w:r w:rsidR="0042598A" w:rsidRPr="0042598A">
        <w:t>SQL</w:t>
      </w:r>
      <w:r w:rsidR="0042598A">
        <w:t xml:space="preserve"> </w:t>
      </w:r>
      <w:r>
        <w:t xml:space="preserve">2005 trở về sau, master database không còn là </w:t>
      </w:r>
      <w:r w:rsidR="001254B5" w:rsidRPr="001254B5">
        <w:t xml:space="preserve">cơ sở dữ liệu hệ thống chính </w:t>
      </w:r>
      <w:r w:rsidR="001254B5">
        <w:rPr>
          <w:lang w:val="vi-VN"/>
        </w:rPr>
        <w:t>(</w:t>
      </w:r>
      <w:r>
        <w:t>main system database</w:t>
      </w:r>
      <w:r w:rsidR="001254B5">
        <w:rPr>
          <w:lang w:val="vi-VN"/>
        </w:rPr>
        <w:t xml:space="preserve">) </w:t>
      </w:r>
      <w:r>
        <w:t xml:space="preserve">để lưu trữ tất cả metadata và </w:t>
      </w:r>
      <w:r w:rsidR="00986142" w:rsidRPr="00986142">
        <w:t xml:space="preserve">dữ liệu hệ điều hành </w:t>
      </w:r>
      <w:r w:rsidR="00986142">
        <w:rPr>
          <w:lang w:val="vi-VN"/>
        </w:rPr>
        <w:t>(</w:t>
      </w:r>
      <w:r>
        <w:t>operational system data</w:t>
      </w:r>
      <w:r w:rsidR="00986142">
        <w:rPr>
          <w:lang w:val="vi-VN"/>
        </w:rPr>
        <w:t>)</w:t>
      </w:r>
      <w:r>
        <w:t>.</w:t>
      </w:r>
    </w:p>
    <w:p w14:paraId="22270531" w14:textId="77777777" w:rsidR="007313F5" w:rsidRDefault="005E2119" w:rsidP="006130AF">
      <w:pPr>
        <w:pStyle w:val="Nidungvnbn"/>
      </w:pPr>
      <w:r>
        <w:rPr>
          <w:lang w:val="vi-VN"/>
        </w:rPr>
        <w:t>T</w:t>
      </w:r>
      <w:r w:rsidR="006130AF">
        <w:t xml:space="preserve">ất cả </w:t>
      </w:r>
      <w:r w:rsidR="007313F5">
        <w:rPr>
          <w:lang w:val="vi-VN"/>
        </w:rPr>
        <w:t>metadata của hệ thống (</w:t>
      </w:r>
      <w:r w:rsidR="006130AF">
        <w:t>system metadata</w:t>
      </w:r>
      <w:r w:rsidR="007313F5">
        <w:rPr>
          <w:lang w:val="vi-VN"/>
        </w:rPr>
        <w:t xml:space="preserve">) </w:t>
      </w:r>
      <w:r w:rsidR="006130AF">
        <w:t xml:space="preserve">được lưu trữ trong </w:t>
      </w:r>
      <w:r w:rsidR="007313F5">
        <w:rPr>
          <w:lang w:val="vi-VN"/>
        </w:rPr>
        <w:t>cơ sở dữ liệu msdb (</w:t>
      </w:r>
      <w:r w:rsidR="006130AF">
        <w:t>msdb database</w:t>
      </w:r>
      <w:r w:rsidR="007313F5">
        <w:rPr>
          <w:lang w:val="vi-VN"/>
        </w:rPr>
        <w:t>) lấy nguồn từ cơ sở dữ liệu tài nguyên (resource database)</w:t>
      </w:r>
      <w:r w:rsidR="006130AF">
        <w:t>.</w:t>
      </w:r>
    </w:p>
    <w:p w14:paraId="19513078" w14:textId="77777777" w:rsidR="00987102" w:rsidRDefault="007313F5" w:rsidP="006130AF">
      <w:pPr>
        <w:pStyle w:val="Nidungvnbn"/>
        <w:rPr>
          <w:lang w:val="vi-VN"/>
        </w:rPr>
      </w:pPr>
      <w:r>
        <w:rPr>
          <w:lang w:val="vi-VN"/>
        </w:rPr>
        <w:t>Cơ sở dữ liệu tài nguyên</w:t>
      </w:r>
      <w:r w:rsidR="006130AF">
        <w:t xml:space="preserve"> (resource database</w:t>
      </w:r>
      <w:r>
        <w:rPr>
          <w:lang w:val="vi-VN"/>
        </w:rPr>
        <w:t xml:space="preserve">) </w:t>
      </w:r>
      <w:r w:rsidR="006130AF">
        <w:t xml:space="preserve">được bảo vệ </w:t>
      </w:r>
      <w:r>
        <w:rPr>
          <w:lang w:val="vi-VN"/>
        </w:rPr>
        <w:t xml:space="preserve">hoàn toàn </w:t>
      </w:r>
      <w:r w:rsidR="006130AF">
        <w:t>kể cả người được cấp quyền system administrator,</w:t>
      </w:r>
      <w:r>
        <w:rPr>
          <w:lang w:val="vi-VN"/>
        </w:rPr>
        <w:t xml:space="preserve"> </w:t>
      </w:r>
      <w:r w:rsidR="006130AF">
        <w:t xml:space="preserve">được lưu lại dưới dạng tệp mssqlsystemresource.mdf và mssqlsystemresource.ldf được lưu trong thư mục mặc định của </w:t>
      </w:r>
      <w:r w:rsidR="003C0FEE">
        <w:t>SQL Server</w:t>
      </w:r>
      <w:r w:rsidR="004D6A1E" w:rsidRPr="004D6A1E">
        <w:rPr>
          <w:lang w:val="vi-VN"/>
        </w:rPr>
        <w:t xml:space="preserve"> 2005+</w:t>
      </w:r>
      <w:r>
        <w:t xml:space="preserve"> </w:t>
      </w:r>
      <w:r w:rsidR="006130AF">
        <w:t>(default data folder)</w:t>
      </w:r>
      <w:r w:rsidR="00987102">
        <w:rPr>
          <w:lang w:val="vi-VN"/>
        </w:rPr>
        <w:t>.</w:t>
      </w:r>
    </w:p>
    <w:p w14:paraId="4DF73A22" w14:textId="6B5275D8" w:rsidR="006130AF" w:rsidRDefault="00987102" w:rsidP="006130AF">
      <w:pPr>
        <w:pStyle w:val="Nidungvnbn"/>
        <w:rPr>
          <w:lang w:val="vi-VN"/>
        </w:rPr>
      </w:pPr>
      <w:r>
        <w:rPr>
          <w:lang w:val="vi-VN"/>
        </w:rPr>
        <w:t>Không thể truy vấn hoặc sao lưu cơ sở dữ liệu tài nguyên (r</w:t>
      </w:r>
      <w:r w:rsidR="006130AF">
        <w:t>esource database</w:t>
      </w:r>
      <w:r>
        <w:rPr>
          <w:lang w:val="vi-VN"/>
        </w:rPr>
        <w:t xml:space="preserve">) đó là lý do nó được bảo vệ hoàn toàn. </w:t>
      </w:r>
    </w:p>
    <w:p w14:paraId="0352D129" w14:textId="136995B4" w:rsidR="006130AF" w:rsidRDefault="00987102" w:rsidP="006130AF">
      <w:pPr>
        <w:pStyle w:val="Nidungvnbn"/>
      </w:pPr>
      <w:r>
        <w:rPr>
          <w:lang w:val="vi-VN"/>
        </w:rPr>
        <w:t>M</w:t>
      </w:r>
      <w:r w:rsidR="006130AF">
        <w:t xml:space="preserve">aster database đã chuyển đổi thành một lớp trừu tượng (abstraction layer) có thể hiểu </w:t>
      </w:r>
      <w:r w:rsidR="00AD19C8">
        <w:rPr>
          <w:lang w:val="vi-VN"/>
        </w:rPr>
        <w:t xml:space="preserve">nó </w:t>
      </w:r>
      <w:r w:rsidR="006130AF">
        <w:t>là một căn nhà mà ở đó có chứa compatibility views, catalog views, and DMOs và dữ liệu cuối cùng được đưa đến end user được kiểm soát và an toàn</w:t>
      </w:r>
      <w:r w:rsidR="001B33EE">
        <w:rPr>
          <w:lang w:val="vi-VN"/>
        </w:rPr>
        <w:t xml:space="preserve"> và </w:t>
      </w:r>
      <w:r w:rsidR="006130AF">
        <w:t xml:space="preserve">để </w:t>
      </w:r>
      <w:r w:rsidR="00512BA6">
        <w:rPr>
          <w:lang w:val="vi-VN"/>
        </w:rPr>
        <w:t>c</w:t>
      </w:r>
      <w:r w:rsidR="006130AF">
        <w:t>ó</w:t>
      </w:r>
      <w:r w:rsidR="00512BA6">
        <w:rPr>
          <w:lang w:val="vi-VN"/>
        </w:rPr>
        <w:t xml:space="preserve"> thể được</w:t>
      </w:r>
      <w:r w:rsidR="006130AF">
        <w:t xml:space="preserve"> quyền xem </w:t>
      </w:r>
      <w:r w:rsidR="00CD1339">
        <w:rPr>
          <w:lang w:val="vi-VN"/>
        </w:rPr>
        <w:t>các thông tin này thì</w:t>
      </w:r>
      <w:r w:rsidR="00324F69">
        <w:rPr>
          <w:lang w:val="vi-VN"/>
        </w:rPr>
        <w:t xml:space="preserve"> </w:t>
      </w:r>
      <w:r w:rsidR="006130AF">
        <w:t xml:space="preserve">nếu bạn không phải là </w:t>
      </w:r>
      <w:r w:rsidR="00E05968">
        <w:rPr>
          <w:lang w:val="vi-VN"/>
        </w:rPr>
        <w:t>quản trị viên hệ thống (</w:t>
      </w:r>
      <w:r w:rsidR="006130AF">
        <w:t>system administrator of the server</w:t>
      </w:r>
      <w:r w:rsidR="00E05968">
        <w:rPr>
          <w:lang w:val="vi-VN"/>
        </w:rPr>
        <w:t xml:space="preserve">) </w:t>
      </w:r>
      <w:r w:rsidR="008E3AA6">
        <w:rPr>
          <w:lang w:val="vi-VN"/>
        </w:rPr>
        <w:t xml:space="preserve">thì </w:t>
      </w:r>
      <w:r w:rsidR="006130AF">
        <w:t xml:space="preserve">bạn phải bạn phải được cấp 1 trong 2 quyền như </w:t>
      </w:r>
      <w:r w:rsidR="008E3AA6">
        <w:rPr>
          <w:lang w:val="vi-VN"/>
        </w:rPr>
        <w:t xml:space="preserve">phía dưới </w:t>
      </w:r>
      <w:r w:rsidR="006130AF">
        <w:t xml:space="preserve">(tùy thuộc vào </w:t>
      </w:r>
      <w:r w:rsidR="00454BE3">
        <w:rPr>
          <w:lang w:val="vi-VN"/>
        </w:rPr>
        <w:t xml:space="preserve">phạm vi </w:t>
      </w:r>
      <w:r w:rsidR="006130AF">
        <w:t>bạn đang truy vấn):</w:t>
      </w:r>
    </w:p>
    <w:p w14:paraId="1B2ECFA3" w14:textId="6B7C1B7B" w:rsidR="006130AF" w:rsidRDefault="006C0CDE" w:rsidP="006C0CDE">
      <w:pPr>
        <w:pStyle w:val="Nidungvnbn"/>
        <w:numPr>
          <w:ilvl w:val="0"/>
          <w:numId w:val="26"/>
        </w:numPr>
      </w:pPr>
      <w:r w:rsidRPr="006C0CDE">
        <w:t>VIEW SERVER STATE</w:t>
      </w:r>
      <w:r>
        <w:rPr>
          <w:lang w:val="vi-VN"/>
        </w:rPr>
        <w:t xml:space="preserve">: dùng để truy cập </w:t>
      </w:r>
      <w:r w:rsidRPr="006C0CDE">
        <w:rPr>
          <w:lang w:val="vi-VN"/>
        </w:rPr>
        <w:t xml:space="preserve">các đối tượng trong phạm vi máy chủ </w:t>
      </w:r>
      <w:r>
        <w:rPr>
          <w:lang w:val="vi-VN"/>
        </w:rPr>
        <w:t>(</w:t>
      </w:r>
      <w:r w:rsidR="006130AF">
        <w:t>server scoped objects</w:t>
      </w:r>
      <w:r>
        <w:rPr>
          <w:lang w:val="vi-VN"/>
        </w:rPr>
        <w:t>)</w:t>
      </w:r>
    </w:p>
    <w:p w14:paraId="6DE06D77" w14:textId="0BAFD8B8" w:rsidR="006130AF" w:rsidRDefault="006C0CDE" w:rsidP="006C0CDE">
      <w:pPr>
        <w:pStyle w:val="Nidungvnbn"/>
        <w:numPr>
          <w:ilvl w:val="0"/>
          <w:numId w:val="26"/>
        </w:numPr>
      </w:pPr>
      <w:r>
        <w:t>VIEW DATABASE STATE</w:t>
      </w:r>
      <w:r>
        <w:rPr>
          <w:lang w:val="vi-VN"/>
        </w:rPr>
        <w:t>: dùng để truy cập đến các đối tượng trong phạm vi cơ sở dữ liệu (</w:t>
      </w:r>
      <w:r w:rsidR="006130AF">
        <w:t>database scoped objects</w:t>
      </w:r>
      <w:r>
        <w:rPr>
          <w:lang w:val="vi-VN"/>
        </w:rPr>
        <w:t>)</w:t>
      </w:r>
      <w:r w:rsidR="006130AF">
        <w:t xml:space="preserve"> </w:t>
      </w:r>
    </w:p>
    <w:p w14:paraId="55D4697D" w14:textId="77777777" w:rsidR="006130AF" w:rsidRDefault="006130AF" w:rsidP="006130AF">
      <w:pPr>
        <w:pStyle w:val="Nidungvnbn"/>
      </w:pPr>
    </w:p>
    <w:p w14:paraId="61FE9940" w14:textId="0BB75C4D" w:rsidR="00153BDE" w:rsidRDefault="006C0CDE" w:rsidP="006130AF">
      <w:pPr>
        <w:pStyle w:val="Nidungvnbn"/>
      </w:pPr>
      <w:r w:rsidRPr="006C0CDE">
        <w:rPr>
          <w:u w:val="single"/>
          <w:lang w:val="vi-VN"/>
        </w:rPr>
        <w:t>Ghi chú:</w:t>
      </w:r>
      <w:r w:rsidR="006130AF">
        <w:t xml:space="preserve"> </w:t>
      </w:r>
      <w:r w:rsidR="00F51E6B">
        <w:rPr>
          <w:lang w:val="vi-VN"/>
        </w:rPr>
        <w:t>T</w:t>
      </w:r>
      <w:r w:rsidR="006130AF">
        <w:t xml:space="preserve">a có thể cấp quyền cho tất cả người dùng có thể truy cập DMOs mà không sợ họ </w:t>
      </w:r>
      <w:r w:rsidR="00F51E6B">
        <w:rPr>
          <w:lang w:val="vi-VN"/>
        </w:rPr>
        <w:t>xóa cơ sở dữ liệu (</w:t>
      </w:r>
      <w:r w:rsidR="006130AF">
        <w:t>drop database</w:t>
      </w:r>
      <w:r w:rsidR="00F51E6B">
        <w:rPr>
          <w:lang w:val="vi-VN"/>
        </w:rPr>
        <w:t>)</w:t>
      </w:r>
      <w:r w:rsidR="006130AF">
        <w:t xml:space="preserve"> của chúng ta bởi vì đơn giản là họ chỉ có quyền xem mà thôi.</w:t>
      </w:r>
    </w:p>
    <w:p w14:paraId="145CB584" w14:textId="77777777" w:rsidR="00F51E6B" w:rsidRPr="006130AF" w:rsidRDefault="00F51E6B" w:rsidP="006130AF">
      <w:pPr>
        <w:pStyle w:val="Nidungvnbn"/>
      </w:pPr>
    </w:p>
    <w:p w14:paraId="0355EA64" w14:textId="6B8DC54E" w:rsidR="00D76EAC" w:rsidRDefault="00837E95" w:rsidP="00D76EAC">
      <w:pPr>
        <w:pStyle w:val="Tiumccp1"/>
        <w:outlineLvl w:val="1"/>
      </w:pPr>
      <w:bookmarkStart w:id="58" w:name="_Toc121592416"/>
      <w:r>
        <w:rPr>
          <w:lang w:val="vi-VN"/>
        </w:rPr>
        <w:t>Cải thiện hiệu suất với (</w:t>
      </w:r>
      <w:r w:rsidR="00B81578" w:rsidRPr="00B81578">
        <w:t>Performance Tuning with DMOs</w:t>
      </w:r>
      <w:r>
        <w:rPr>
          <w:lang w:val="vi-VN"/>
        </w:rPr>
        <w:t>)</w:t>
      </w:r>
      <w:bookmarkEnd w:id="58"/>
    </w:p>
    <w:p w14:paraId="582A8D0A" w14:textId="7AA77A9E" w:rsidR="00B81578" w:rsidRDefault="00A430D7" w:rsidP="00273ADF">
      <w:pPr>
        <w:pStyle w:val="Nidungvnbn"/>
        <w:rPr>
          <w:lang w:val="vi-VN"/>
        </w:rPr>
      </w:pPr>
      <w:r>
        <w:rPr>
          <w:lang w:val="vi-VN"/>
        </w:rPr>
        <w:lastRenderedPageBreak/>
        <w:t>Khi ta có một câu truy vấn chậm thì đa số mọi người thường hay nghĩ đến việc là cần nhiều CPU, RAM, ổ cứng phải chạy nhanh hơn,... mà không thật sự biết nguyên nhân gây ra vấn đề trên đến từ đâu.</w:t>
      </w:r>
      <w:r w:rsidR="0099461A">
        <w:rPr>
          <w:lang w:val="vi-VN"/>
        </w:rPr>
        <w:t xml:space="preserve"> (ví dụ: nếu tổng thời gian phải hồi của SQL Server của bạn là 100% </w:t>
      </w:r>
      <w:r w:rsidR="008C4B3B">
        <w:rPr>
          <w:lang w:val="vi-VN"/>
        </w:rPr>
        <w:t xml:space="preserve">thời gian </w:t>
      </w:r>
      <w:r w:rsidR="0099461A">
        <w:rPr>
          <w:lang w:val="vi-VN"/>
        </w:rPr>
        <w:t>trong khi đó đã tốn hết 90% cho viện I/O chỉ có 10% là dành cho CPU thì việc nâng cấp CPU lúc này rất vô nghĩa không đẹm lại mục tiêu thật sự)</w:t>
      </w:r>
      <w:r w:rsidR="00301935">
        <w:rPr>
          <w:lang w:val="vi-VN"/>
        </w:rPr>
        <w:t>.</w:t>
      </w:r>
    </w:p>
    <w:p w14:paraId="061801DA" w14:textId="1276EC10" w:rsidR="00301935" w:rsidRDefault="00301935" w:rsidP="00273ADF">
      <w:pPr>
        <w:pStyle w:val="Nidungvnbn"/>
        <w:rPr>
          <w:lang w:val="vi-VN"/>
        </w:rPr>
      </w:pPr>
      <w:r>
        <w:rPr>
          <w:lang w:val="vi-VN"/>
        </w:rPr>
        <w:t xml:space="preserve">Khi sử dụng DMOs giúp cho chúng ta trong việc </w:t>
      </w:r>
      <w:r w:rsidR="0082697B">
        <w:rPr>
          <w:lang w:val="vi-VN"/>
        </w:rPr>
        <w:t>thu hẹp phạm vi và khắc phục sự cố nhanh hơn.</w:t>
      </w:r>
    </w:p>
    <w:p w14:paraId="774AD296" w14:textId="5E508EB9" w:rsidR="008A0C6B" w:rsidRDefault="008A0C6B" w:rsidP="00273ADF">
      <w:pPr>
        <w:pStyle w:val="Nidungvnbn"/>
        <w:rPr>
          <w:lang w:val="vi-VN"/>
        </w:rPr>
      </w:pPr>
      <w:r>
        <w:rPr>
          <w:lang w:val="vi-VN"/>
        </w:rPr>
        <w:t>Một ví dụ điển hình là:</w:t>
      </w:r>
    </w:p>
    <w:p w14:paraId="65374341" w14:textId="77777777" w:rsidR="00AE41C6" w:rsidRDefault="008A0C6B" w:rsidP="00273ADF">
      <w:pPr>
        <w:pStyle w:val="Nidungvnbn"/>
        <w:rPr>
          <w:lang w:val="vi-VN"/>
        </w:rPr>
      </w:pPr>
      <w:r>
        <w:rPr>
          <w:lang w:val="vi-VN"/>
        </w:rPr>
        <w:t>Với mỗi lần một worker đợi một tài nguyên thì nó sẽ được SQL Server ghi nhận lại và ta có thể truy cập vào đó để xem xét ra đưa ra hướng giải quyết. (Dữ liệu này được lưu lại cho tới khi phiên bản SQL Server hiện tại khởi động lại)</w:t>
      </w:r>
      <w:r w:rsidR="00AE41C6">
        <w:rPr>
          <w:lang w:val="vi-VN"/>
        </w:rPr>
        <w:t>.</w:t>
      </w:r>
    </w:p>
    <w:p w14:paraId="78C160FB" w14:textId="77777777" w:rsidR="00AE41C6" w:rsidRDefault="00AE41C6" w:rsidP="00AE41C6">
      <w:pPr>
        <w:pStyle w:val="Caption"/>
        <w:keepNext/>
      </w:pPr>
      <w:r w:rsidRPr="00AE41C6">
        <w:rPr>
          <w:noProof/>
          <w:lang w:val="vi-VN"/>
        </w:rPr>
        <w:drawing>
          <wp:inline distT="0" distB="0" distL="0" distR="0" wp14:anchorId="27E78444" wp14:editId="39D2D729">
            <wp:extent cx="5029200" cy="3752297"/>
            <wp:effectExtent l="0" t="0" r="0" b="63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1"/>
                    <a:stretch>
                      <a:fillRect/>
                    </a:stretch>
                  </pic:blipFill>
                  <pic:spPr>
                    <a:xfrm>
                      <a:off x="0" y="0"/>
                      <a:ext cx="5029200" cy="3752297"/>
                    </a:xfrm>
                    <a:prstGeom prst="rect">
                      <a:avLst/>
                    </a:prstGeom>
                  </pic:spPr>
                </pic:pic>
              </a:graphicData>
            </a:graphic>
          </wp:inline>
        </w:drawing>
      </w:r>
    </w:p>
    <w:p w14:paraId="2DB26B08" w14:textId="6AEDCFBE" w:rsidR="00AE41C6" w:rsidRDefault="00AE41C6" w:rsidP="00AE41C6">
      <w:pPr>
        <w:pStyle w:val="Caption"/>
      </w:pPr>
      <w:bookmarkStart w:id="59" w:name="_Toc121592328"/>
      <w:r>
        <w:t xml:space="preserve">Hình </w:t>
      </w:r>
      <w:r w:rsidR="00000000">
        <w:fldChar w:fldCharType="begin"/>
      </w:r>
      <w:r w:rsidR="00000000">
        <w:instrText xml:space="preserve"> SEQ Hình \* ARABIC </w:instrText>
      </w:r>
      <w:r w:rsidR="00000000">
        <w:fldChar w:fldCharType="separate"/>
      </w:r>
      <w:r w:rsidR="00CD7CA3">
        <w:rPr>
          <w:noProof/>
        </w:rPr>
        <w:t>24</w:t>
      </w:r>
      <w:r w:rsidR="00000000">
        <w:rPr>
          <w:noProof/>
        </w:rPr>
        <w:fldChar w:fldCharType="end"/>
      </w:r>
      <w:r w:rsidR="00670FDB">
        <w:rPr>
          <w:noProof/>
        </w:rPr>
        <w:t xml:space="preserve"> Câu query mẫu</w:t>
      </w:r>
      <w:bookmarkEnd w:id="59"/>
    </w:p>
    <w:p w14:paraId="61550C16" w14:textId="77777777" w:rsidR="00CF44D0" w:rsidRDefault="00CF44D0" w:rsidP="00CF44D0">
      <w:pPr>
        <w:pStyle w:val="Caption"/>
        <w:keepNext/>
      </w:pPr>
      <w:r w:rsidRPr="00CF44D0">
        <w:rPr>
          <w:noProof/>
        </w:rPr>
        <w:lastRenderedPageBreak/>
        <w:drawing>
          <wp:inline distT="0" distB="0" distL="0" distR="0" wp14:anchorId="6D006CC9" wp14:editId="1E809901">
            <wp:extent cx="3496163" cy="2448267"/>
            <wp:effectExtent l="0" t="0" r="9525"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2"/>
                    <a:stretch>
                      <a:fillRect/>
                    </a:stretch>
                  </pic:blipFill>
                  <pic:spPr>
                    <a:xfrm>
                      <a:off x="0" y="0"/>
                      <a:ext cx="3496163" cy="2448267"/>
                    </a:xfrm>
                    <a:prstGeom prst="rect">
                      <a:avLst/>
                    </a:prstGeom>
                  </pic:spPr>
                </pic:pic>
              </a:graphicData>
            </a:graphic>
          </wp:inline>
        </w:drawing>
      </w:r>
    </w:p>
    <w:p w14:paraId="1F13D37D" w14:textId="4FF46F8E" w:rsidR="00AE41C6" w:rsidRDefault="00CF44D0" w:rsidP="00CF44D0">
      <w:pPr>
        <w:pStyle w:val="Caption"/>
      </w:pPr>
      <w:bookmarkStart w:id="60" w:name="_Toc121592329"/>
      <w:r>
        <w:t xml:space="preserve">Hình </w:t>
      </w:r>
      <w:r w:rsidR="00000000">
        <w:fldChar w:fldCharType="begin"/>
      </w:r>
      <w:r w:rsidR="00000000">
        <w:instrText xml:space="preserve"> SEQ Hình \* ARABIC </w:instrText>
      </w:r>
      <w:r w:rsidR="00000000">
        <w:fldChar w:fldCharType="separate"/>
      </w:r>
      <w:r w:rsidR="00CD7CA3">
        <w:rPr>
          <w:noProof/>
        </w:rPr>
        <w:t>25</w:t>
      </w:r>
      <w:r w:rsidR="00000000">
        <w:rPr>
          <w:noProof/>
        </w:rPr>
        <w:fldChar w:fldCharType="end"/>
      </w:r>
      <w:r w:rsidR="00FC17F8">
        <w:rPr>
          <w:noProof/>
        </w:rPr>
        <w:t xml:space="preserve"> Kết quả của câu query trên</w:t>
      </w:r>
      <w:bookmarkEnd w:id="60"/>
    </w:p>
    <w:p w14:paraId="53802A78" w14:textId="4E376A20" w:rsidR="008A0C6B" w:rsidRPr="00A430D7" w:rsidRDefault="008A0C6B" w:rsidP="00A25B64">
      <w:pPr>
        <w:pStyle w:val="Nidungvnbn"/>
        <w:rPr>
          <w:lang w:val="vi-VN"/>
        </w:rPr>
      </w:pPr>
    </w:p>
    <w:p w14:paraId="40F0DA47" w14:textId="36BFB086" w:rsidR="00B81578" w:rsidRDefault="008F1AEC" w:rsidP="009163AC">
      <w:pPr>
        <w:pStyle w:val="Tiumccp2"/>
        <w:outlineLvl w:val="2"/>
      </w:pPr>
      <w:bookmarkStart w:id="61" w:name="_Toc121592417"/>
      <w:r>
        <w:rPr>
          <w:lang w:val="vi-VN"/>
        </w:rPr>
        <w:t>Điều hướng thông qua các DMOs</w:t>
      </w:r>
      <w:r w:rsidR="00D551C8">
        <w:rPr>
          <w:lang w:val="vi-VN"/>
        </w:rPr>
        <w:t xml:space="preserve"> (</w:t>
      </w:r>
      <w:r w:rsidR="00B81578" w:rsidRPr="00B81578">
        <w:t>Navigating through the DMOs</w:t>
      </w:r>
      <w:r w:rsidR="00D551C8">
        <w:rPr>
          <w:lang w:val="vi-VN"/>
        </w:rPr>
        <w:t>)</w:t>
      </w:r>
      <w:bookmarkEnd w:id="61"/>
    </w:p>
    <w:p w14:paraId="620C6220" w14:textId="04BE5978" w:rsidR="00273ADF" w:rsidRDefault="00171859" w:rsidP="00171859">
      <w:pPr>
        <w:pStyle w:val="Nidungvnbn"/>
        <w:rPr>
          <w:lang w:val="vi-VN"/>
        </w:rPr>
      </w:pPr>
      <w:r>
        <w:rPr>
          <w:lang w:val="vi-VN"/>
        </w:rPr>
        <w:t xml:space="preserve">Quá trình chuẩn đoán là một quá trình bóc tách các lớp mà ở đó lớp đầu tiên chúng ta gặp đến là lớp bên ngoài (bao gồm xem là ai đang kết nối, kết nối bằng cách nào, các phiên đang chạy và các yêu cầu được các phiên này thực hiện là gì) sử dụng </w:t>
      </w:r>
      <w:r w:rsidRPr="000629DF">
        <w:rPr>
          <w:i/>
          <w:iCs/>
          <w:lang w:val="vi-VN"/>
        </w:rPr>
        <w:t>yêu cầu, phiên và kết nối (Connections, Sessions and Requests)</w:t>
      </w:r>
      <w:r w:rsidRPr="00171859">
        <w:rPr>
          <w:lang w:val="vi-VN"/>
        </w:rPr>
        <w:t xml:space="preserve"> </w:t>
      </w:r>
      <w:r>
        <w:rPr>
          <w:lang w:val="vi-VN"/>
        </w:rPr>
        <w:t xml:space="preserve">và </w:t>
      </w:r>
      <w:r w:rsidRPr="000629DF">
        <w:rPr>
          <w:i/>
          <w:iCs/>
          <w:lang w:val="vi-VN"/>
        </w:rPr>
        <w:t>kế hoạch truy vấn (Query Plan Metadata).</w:t>
      </w:r>
      <w:r>
        <w:rPr>
          <w:lang w:val="vi-VN"/>
        </w:rPr>
        <w:t xml:space="preserve"> Tiếp đến </w:t>
      </w:r>
      <w:r w:rsidRPr="000629DF">
        <w:rPr>
          <w:i/>
          <w:iCs/>
          <w:lang w:val="vi-VN"/>
        </w:rPr>
        <w:t>các giao thức (Transactions).</w:t>
      </w:r>
      <w:r>
        <w:rPr>
          <w:lang w:val="vi-VN"/>
        </w:rPr>
        <w:t xml:space="preserve"> Một khía cạnh tiếp theo không kém phần quan trọng trong quá trình tối ưu hóa là giảm thiểu số lượng </w:t>
      </w:r>
      <w:r w:rsidRPr="00171859">
        <w:rPr>
          <w:lang w:val="vi-VN"/>
        </w:rPr>
        <w:t>I/O</w:t>
      </w:r>
      <w:r>
        <w:rPr>
          <w:lang w:val="vi-VN"/>
        </w:rPr>
        <w:t xml:space="preserve"> ta cần dùng đến </w:t>
      </w:r>
      <w:r w:rsidR="000629DF">
        <w:rPr>
          <w:lang w:val="vi-VN"/>
        </w:rPr>
        <w:t>c</w:t>
      </w:r>
      <w:r w:rsidRPr="000629DF">
        <w:rPr>
          <w:i/>
          <w:iCs/>
          <w:lang w:val="vi-VN"/>
        </w:rPr>
        <w:t>hiến lược lập chỉ mục và bảo trì (Indexing Strategy and Maintenance)</w:t>
      </w:r>
      <w:r w:rsidR="000629DF">
        <w:rPr>
          <w:lang w:val="vi-VN"/>
        </w:rPr>
        <w:t xml:space="preserve"> và </w:t>
      </w:r>
      <w:r w:rsidR="000629DF">
        <w:rPr>
          <w:i/>
          <w:iCs/>
          <w:lang w:val="vi-VN"/>
        </w:rPr>
        <w:t>t</w:t>
      </w:r>
      <w:r w:rsidR="000629DF" w:rsidRPr="000629DF">
        <w:rPr>
          <w:i/>
          <w:iCs/>
          <w:lang w:val="vi-VN"/>
        </w:rPr>
        <w:t>hống kê và sử dụng đĩa vật lý (Physical Disk Statistics and Utilization)</w:t>
      </w:r>
      <w:r w:rsidR="000629DF">
        <w:rPr>
          <w:i/>
          <w:iCs/>
          <w:lang w:val="vi-VN"/>
        </w:rPr>
        <w:t>.</w:t>
      </w:r>
      <w:r w:rsidR="000629DF">
        <w:rPr>
          <w:lang w:val="vi-VN"/>
        </w:rPr>
        <w:t xml:space="preserve"> Cuối cùng lớp mà các yêu cầu của chúng ta được hệ điều hành thực hiện như thế nào </w:t>
      </w:r>
      <w:r w:rsidR="000629DF">
        <w:rPr>
          <w:i/>
          <w:iCs/>
          <w:lang w:val="vi-VN"/>
        </w:rPr>
        <w:t>h</w:t>
      </w:r>
      <w:r w:rsidR="000629DF" w:rsidRPr="000629DF">
        <w:rPr>
          <w:i/>
          <w:iCs/>
          <w:lang w:val="vi-VN"/>
        </w:rPr>
        <w:t>ệ điều hành và tương tác phần cứng (OS and Hardware Interaction)</w:t>
      </w:r>
      <w:r w:rsidR="000629DF">
        <w:rPr>
          <w:i/>
          <w:iCs/>
          <w:lang w:val="vi-VN"/>
        </w:rPr>
        <w:t>.</w:t>
      </w:r>
    </w:p>
    <w:p w14:paraId="157B14A2" w14:textId="32D44C5F" w:rsidR="000629DF" w:rsidRPr="000629DF" w:rsidRDefault="000629DF" w:rsidP="00171859">
      <w:pPr>
        <w:pStyle w:val="Nidungvnbn"/>
        <w:rPr>
          <w:lang w:val="vi-VN"/>
        </w:rPr>
      </w:pPr>
      <w:r>
        <w:rPr>
          <w:lang w:val="vi-VN"/>
        </w:rPr>
        <w:t>Các lập trình viên (DBAs) thường sử dụng kết quả từ nhiều lớp kết hợp chúng lại và đưa ra kết quả, kết luận cuối cùng.</w:t>
      </w:r>
    </w:p>
    <w:p w14:paraId="06C4976E" w14:textId="2E285C03" w:rsidR="00B81578" w:rsidRDefault="000629DF" w:rsidP="009163AC">
      <w:pPr>
        <w:pStyle w:val="Tiumccp2"/>
        <w:outlineLvl w:val="2"/>
      </w:pPr>
      <w:bookmarkStart w:id="62" w:name="_Toc121592418"/>
      <w:r w:rsidRPr="000629DF">
        <w:t xml:space="preserve">Dữ liệu </w:t>
      </w:r>
      <w:r>
        <w:rPr>
          <w:lang w:val="vi-VN"/>
        </w:rPr>
        <w:t>ngay hiện tại</w:t>
      </w:r>
      <w:r w:rsidRPr="000629DF">
        <w:t xml:space="preserve"> so với dữ liệu tích lũy </w:t>
      </w:r>
      <w:r>
        <w:rPr>
          <w:lang w:val="vi-VN"/>
        </w:rPr>
        <w:t>(</w:t>
      </w:r>
      <w:r w:rsidR="00B81578" w:rsidRPr="00B81578">
        <w:t>Point-in-time versus cumulative data</w:t>
      </w:r>
      <w:r>
        <w:rPr>
          <w:lang w:val="vi-VN"/>
        </w:rPr>
        <w:t>)</w:t>
      </w:r>
      <w:bookmarkEnd w:id="62"/>
    </w:p>
    <w:p w14:paraId="502C2677" w14:textId="1B696337" w:rsidR="00273ADF" w:rsidRDefault="00A60DE4" w:rsidP="000629DF">
      <w:pPr>
        <w:pStyle w:val="Nidungvnbn"/>
      </w:pPr>
      <w:r>
        <w:t xml:space="preserve">Hãy luôn nhớ là bạn có thể query tới DMOs bình thường như query tới bất kỳ bảng nào. Tuy nhiên, hãy nhớ là dữ liệu được lưu trong DMOs là dữ liệu động do đó </w:t>
      </w:r>
      <w:r>
        <w:lastRenderedPageBreak/>
        <w:t>dữ liệu mà bạn thấy khi query thực chất là một ảnh chụp nhanh (snapshot) vào thời điểm đó mà thôi.</w:t>
      </w:r>
    </w:p>
    <w:p w14:paraId="35100348" w14:textId="1FD6B78B" w:rsidR="002A6A27" w:rsidRPr="000629DF" w:rsidRDefault="002A6A27" w:rsidP="000629DF">
      <w:pPr>
        <w:pStyle w:val="Nidungvnbn"/>
      </w:pPr>
      <w:r>
        <w:t>Đôi khi bạn được thông tin là hệ thống đang có sự cố tuy nhiên bạn query tới DMOs thì thông tin bạn nhận được rất bình thường không có gì là có sự cố cả thì hẫy nhớ là thông tin bạn nhận được là vào lúc đó có thể là lúc đó hệ thống chưa có bị sự cố hoặc là sự cố đã qua và chưa tới lại. Cách khắc phục là bạn có thể query nhiều lần để có thể nhìn được cụ thể tổng quát tình trạng của hệ thống hiện tại là như thế nào.</w:t>
      </w:r>
    </w:p>
    <w:p w14:paraId="04EF2FF9" w14:textId="3F690E25" w:rsidR="00B81578" w:rsidRDefault="00B00FE6" w:rsidP="009163AC">
      <w:pPr>
        <w:pStyle w:val="Tiumccp2"/>
        <w:outlineLvl w:val="2"/>
      </w:pPr>
      <w:bookmarkStart w:id="63" w:name="_Toc121592419"/>
      <w:r w:rsidRPr="00B00FE6">
        <w:t xml:space="preserve">Cẩn thận với hiệu ứng người theo dõi </w:t>
      </w:r>
      <w:r>
        <w:rPr>
          <w:lang w:val="vi-VN"/>
        </w:rPr>
        <w:t>(</w:t>
      </w:r>
      <w:r w:rsidR="00B81578" w:rsidRPr="00B81578">
        <w:t>Beware of the watcher effect</w:t>
      </w:r>
      <w:r>
        <w:rPr>
          <w:lang w:val="vi-VN"/>
        </w:rPr>
        <w:t>)</w:t>
      </w:r>
      <w:bookmarkEnd w:id="63"/>
    </w:p>
    <w:p w14:paraId="6B17487B" w14:textId="1E3E0F5D" w:rsidR="00273ADF" w:rsidRDefault="001C6486" w:rsidP="00273ADF">
      <w:pPr>
        <w:pStyle w:val="Nidungvnbn"/>
      </w:pPr>
      <w:r>
        <w:t>Mặc dù việc query tới DMOs sử dụng rất ít tài nguyên của hệ thống, tuy nhiên cũng cần phải cẩn trọng tránh hiệu ứng người theo dõi (watcher), hiệu ứng này sẽ làm ảnh hưởng tới hiệu suất của hệ thống, khi mà câu query tới DMOs của bạn phức tạp (thu thập, tổng hợp thông tin, tìm kiếm, …) có thể bạn sẽ bị hiệu ứng người theo dõi và dẫn đến hệ thống bạn sẽ giảm hiệu suất xử lý.</w:t>
      </w:r>
    </w:p>
    <w:p w14:paraId="69D1BF12" w14:textId="5045BB6C" w:rsidR="00B81578" w:rsidRDefault="00F606B2" w:rsidP="009163AC">
      <w:pPr>
        <w:pStyle w:val="Tiumccp2"/>
        <w:outlineLvl w:val="2"/>
      </w:pPr>
      <w:bookmarkStart w:id="64" w:name="_Toc121592420"/>
      <w:r w:rsidRPr="00F606B2">
        <w:t xml:space="preserve">Sử dụng DMO với các công cụ hiệu suất khác </w:t>
      </w:r>
      <w:r>
        <w:t>(</w:t>
      </w:r>
      <w:r w:rsidR="00B81578" w:rsidRPr="00B81578">
        <w:t>Using DMOs with other performance tools</w:t>
      </w:r>
      <w:r>
        <w:t>)</w:t>
      </w:r>
      <w:bookmarkEnd w:id="64"/>
    </w:p>
    <w:p w14:paraId="1A60B69D" w14:textId="2834F3BA" w:rsidR="00273ADF" w:rsidRDefault="00DD254E" w:rsidP="00273ADF">
      <w:pPr>
        <w:pStyle w:val="Nidungvnbn"/>
      </w:pPr>
      <w:r>
        <w:t>Tuy có những ưu điểm như vậy tuy nhiên</w:t>
      </w:r>
      <w:r w:rsidRPr="00DD254E">
        <w:t xml:space="preserve"> DMO không phải là sự thay thế cho các công cụ khác như PerfMon, Profiler, </w:t>
      </w:r>
      <w:r>
        <w:t xml:space="preserve">… </w:t>
      </w:r>
    </w:p>
    <w:p w14:paraId="1276F553" w14:textId="2FB97F85" w:rsidR="009F3076" w:rsidRDefault="009F3076" w:rsidP="00273ADF">
      <w:pPr>
        <w:pStyle w:val="Nidungvnbn"/>
      </w:pPr>
      <w:r w:rsidRPr="009F3076">
        <w:t xml:space="preserve">Ví dụ: </w:t>
      </w:r>
      <w:r w:rsidRPr="009F3076">
        <w:rPr>
          <w:b/>
          <w:bCs/>
        </w:rPr>
        <w:t>Profiler</w:t>
      </w:r>
      <w:r w:rsidRPr="009F3076">
        <w:t xml:space="preserve"> là một công cụ vô </w:t>
      </w:r>
      <w:r w:rsidR="00953A96">
        <w:t>mạnh mẻ</w:t>
      </w:r>
      <w:r w:rsidRPr="009F3076">
        <w:t xml:space="preserve"> để theo dõi một tập hợp các hành động đang xảy ra trong SQL Server</w:t>
      </w:r>
      <w:r w:rsidR="00953A96">
        <w:t xml:space="preserve">, </w:t>
      </w:r>
      <w:r w:rsidRPr="009F3076">
        <w:t xml:space="preserve">là một công cụ mạnh mẽ để chẩn đoán các </w:t>
      </w:r>
      <w:r w:rsidR="00953A96">
        <w:t xml:space="preserve">query </w:t>
      </w:r>
      <w:r w:rsidRPr="009F3076">
        <w:t xml:space="preserve">hoạt động kém. </w:t>
      </w:r>
      <w:r w:rsidR="00953A96">
        <w:t>Do đó</w:t>
      </w:r>
      <w:r w:rsidRPr="009F3076">
        <w:t xml:space="preserve">, các </w:t>
      </w:r>
      <w:r w:rsidR="00953A96">
        <w:t>lập trình viên (</w:t>
      </w:r>
      <w:r w:rsidRPr="009F3076">
        <w:t>DBA</w:t>
      </w:r>
      <w:r w:rsidR="00953A96">
        <w:t>s)</w:t>
      </w:r>
      <w:r w:rsidRPr="009F3076">
        <w:t xml:space="preserve"> nên tiếp tục sử dụng Profiler thường xuyên, cùng với các DMO</w:t>
      </w:r>
      <w:r w:rsidR="00953A96">
        <w:t>s</w:t>
      </w:r>
      <w:r w:rsidRPr="009F3076">
        <w:t xml:space="preserve">. </w:t>
      </w:r>
      <w:r w:rsidR="00D6796D">
        <w:t>Mặc dù</w:t>
      </w:r>
      <w:r w:rsidR="000843AA">
        <w:t xml:space="preserve"> </w:t>
      </w:r>
      <w:r w:rsidRPr="009F3076">
        <w:t>DMO</w:t>
      </w:r>
      <w:r w:rsidR="000843AA">
        <w:t>s</w:t>
      </w:r>
      <w:r w:rsidRPr="009F3076">
        <w:t xml:space="preserve"> </w:t>
      </w:r>
      <w:r w:rsidR="00D6796D">
        <w:t>cung cấp</w:t>
      </w:r>
      <w:r w:rsidRPr="009F3076">
        <w:t xml:space="preserve"> rất nhiều </w:t>
      </w:r>
      <w:r w:rsidR="00D6796D">
        <w:t xml:space="preserve">thông tin </w:t>
      </w:r>
      <w:r w:rsidRPr="009F3076">
        <w:t>về trạng thái của phiên</w:t>
      </w:r>
      <w:r w:rsidR="00D6796D">
        <w:t xml:space="preserve"> hiện tại</w:t>
      </w:r>
      <w:r w:rsidRPr="009F3076">
        <w:t>, yêu cầu</w:t>
      </w:r>
      <w:r w:rsidR="00D6796D">
        <w:t xml:space="preserve"> </w:t>
      </w:r>
      <w:r w:rsidRPr="009F3076">
        <w:t>giao dịch</w:t>
      </w:r>
      <w:r w:rsidR="00D6796D">
        <w:t>, … về các</w:t>
      </w:r>
      <w:r w:rsidRPr="009F3076">
        <w:t xml:space="preserve"> hoạt động trong phiên </w:t>
      </w:r>
      <w:r w:rsidR="00D6796D">
        <w:t>hiện tại</w:t>
      </w:r>
      <w:r w:rsidRPr="009F3076">
        <w:t xml:space="preserve">. Tuy nhiên, Profiler </w:t>
      </w:r>
      <w:r w:rsidR="00D6796D">
        <w:t>rất mạnh</w:t>
      </w:r>
      <w:r w:rsidRPr="009F3076">
        <w:t xml:space="preserve"> về khả năng cung cấp thông tin chi tiết theo thời gian thực về hoạt động trên phiên. </w:t>
      </w:r>
      <w:r w:rsidR="00FF2DD1">
        <w:t xml:space="preserve">Dù vậy nó vẫn có điểm yếu đó là nó không phải là </w:t>
      </w:r>
      <w:r w:rsidRPr="009F3076">
        <w:t xml:space="preserve">một công cụ nhẹ, </w:t>
      </w:r>
      <w:r w:rsidR="00FF2DD1">
        <w:t xml:space="preserve">bạn cần phải xem xét cẩn thận nếu không thì có thể bị </w:t>
      </w:r>
      <w:r w:rsidRPr="009F3076">
        <w:t>hiệu ứng người theo dõi</w:t>
      </w:r>
      <w:r w:rsidR="00FF2DD1">
        <w:t xml:space="preserve"> (watcher) đã được đề cập</w:t>
      </w:r>
      <w:r w:rsidRPr="009F3076">
        <w:t xml:space="preserve">. </w:t>
      </w:r>
    </w:p>
    <w:p w14:paraId="7A5DECCD" w14:textId="58DAC027" w:rsidR="00FF2DD1" w:rsidRDefault="00FF2DD1" w:rsidP="00273ADF">
      <w:pPr>
        <w:pStyle w:val="Nidungvnbn"/>
      </w:pPr>
      <w:r w:rsidRPr="00FF2DD1">
        <w:t>Giám sát hiệu suất (</w:t>
      </w:r>
      <w:r w:rsidR="006F05B7" w:rsidRPr="006F05B7">
        <w:rPr>
          <w:b/>
          <w:bCs/>
        </w:rPr>
        <w:t>Performance Monitor</w:t>
      </w:r>
      <w:r w:rsidRPr="00FF2DD1">
        <w:t xml:space="preserve">) cho phép </w:t>
      </w:r>
      <w:r w:rsidR="00E437E2">
        <w:t>sử dụng</w:t>
      </w:r>
      <w:r w:rsidRPr="00FF2DD1">
        <w:t xml:space="preserve"> đồ họa </w:t>
      </w:r>
      <w:r w:rsidR="00E437E2">
        <w:t xml:space="preserve">để hiện thị </w:t>
      </w:r>
      <w:r w:rsidRPr="00FF2DD1">
        <w:t>một số lượng lớn chỉ số, nhưng chủ yếu ở cấp độ máy chủ</w:t>
      </w:r>
      <w:r w:rsidR="006E507F">
        <w:t xml:space="preserve">, </w:t>
      </w:r>
      <w:r w:rsidR="006E507F" w:rsidRPr="006E507F">
        <w:t xml:space="preserve">là một công cụ có giá </w:t>
      </w:r>
      <w:r w:rsidR="006E507F" w:rsidRPr="006E507F">
        <w:lastRenderedPageBreak/>
        <w:t xml:space="preserve">trị và các </w:t>
      </w:r>
      <w:r w:rsidR="006E507F">
        <w:t>lập trình viên (</w:t>
      </w:r>
      <w:r w:rsidR="006E507F" w:rsidRPr="006E507F">
        <w:t>DBA</w:t>
      </w:r>
      <w:r w:rsidR="006E507F">
        <w:t>s)</w:t>
      </w:r>
      <w:r w:rsidR="006E507F" w:rsidRPr="006E507F">
        <w:t xml:space="preserve"> thường </w:t>
      </w:r>
      <w:r w:rsidR="00931C1A">
        <w:t xml:space="preserve">sử dụng </w:t>
      </w:r>
      <w:r w:rsidR="006E507F" w:rsidRPr="006E507F">
        <w:t>bằng chứng thu thập được từ các bộ đếm khác nhau với bằng chứng thu được từ các DMO</w:t>
      </w:r>
      <w:r w:rsidR="00931C1A">
        <w:t>.</w:t>
      </w:r>
    </w:p>
    <w:p w14:paraId="5B0A7168" w14:textId="52783A3D" w:rsidR="00931C1A" w:rsidRDefault="00931C1A" w:rsidP="00273ADF">
      <w:pPr>
        <w:pStyle w:val="Nidungvnbn"/>
      </w:pPr>
      <w:r w:rsidRPr="00931C1A">
        <w:rPr>
          <w:b/>
          <w:bCs/>
        </w:rPr>
        <w:t>Activity Monitor</w:t>
      </w:r>
      <w:r w:rsidRPr="00931C1A">
        <w:t xml:space="preserve"> là một công cụ </w:t>
      </w:r>
      <w:r>
        <w:t>được tích hợp sẵn</w:t>
      </w:r>
      <w:r w:rsidRPr="00931C1A">
        <w:t xml:space="preserve"> trong SSMS, sử dụng DMO (cũng như bộ đếm PerfMon)</w:t>
      </w:r>
      <w:r w:rsidR="00C17DEC">
        <w:t>. Sử dụng giao hiện</w:t>
      </w:r>
      <w:r w:rsidRPr="00931C1A">
        <w:t xml:space="preserve"> đồ họa </w:t>
      </w:r>
      <w:r w:rsidR="009435CA">
        <w:t xml:space="preserve">biểu diễn </w:t>
      </w:r>
      <w:r w:rsidRPr="00931C1A">
        <w:t xml:space="preserve">% </w:t>
      </w:r>
      <w:r w:rsidR="009435CA">
        <w:t>t</w:t>
      </w:r>
      <w:r w:rsidRPr="00931C1A">
        <w:t xml:space="preserve">hời gian CPU, </w:t>
      </w:r>
      <w:r w:rsidR="009435CA">
        <w:t>s</w:t>
      </w:r>
      <w:r w:rsidRPr="00931C1A">
        <w:t>ố lượng tác vụ đang chờ, I/O MB/giây</w:t>
      </w:r>
      <w:r w:rsidR="009435CA">
        <w:t>, …</w:t>
      </w:r>
      <w:r w:rsidRPr="00931C1A">
        <w:t xml:space="preserve">. </w:t>
      </w:r>
      <w:r w:rsidR="00D3276A">
        <w:t xml:space="preserve">Là một nơi không tồi </w:t>
      </w:r>
      <w:r w:rsidRPr="00931C1A">
        <w:t xml:space="preserve">để bắt đầu </w:t>
      </w:r>
      <w:r w:rsidR="00D3276A">
        <w:t>kiểm</w:t>
      </w:r>
      <w:r w:rsidRPr="00931C1A">
        <w:t xml:space="preserve"> tra hiệu suất.</w:t>
      </w:r>
    </w:p>
    <w:p w14:paraId="5BF9437C" w14:textId="694C3D1E" w:rsidR="00153BDE" w:rsidRDefault="001F6C98" w:rsidP="00CB06A7">
      <w:pPr>
        <w:pStyle w:val="Nidungvnbn"/>
      </w:pPr>
      <w:r>
        <w:t xml:space="preserve">Cuối cùng, các công cụ giám sát của bên thứ 3 </w:t>
      </w:r>
      <w:r w:rsidRPr="001F6C98">
        <w:t>có bảng điều khiển sẽ liên kết trực tiếp với DMO</w:t>
      </w:r>
      <w:r>
        <w:t xml:space="preserve">s. </w:t>
      </w:r>
      <w:r w:rsidRPr="001F6C98">
        <w:t xml:space="preserve">Những công cụ </w:t>
      </w:r>
      <w:r>
        <w:t>này</w:t>
      </w:r>
      <w:r w:rsidRPr="001F6C98">
        <w:t xml:space="preserve"> có thể loại</w:t>
      </w:r>
      <w:r>
        <w:t xml:space="preserve"> giúp giảm bớt</w:t>
      </w:r>
      <w:r w:rsidRPr="001F6C98">
        <w:t xml:space="preserve"> một số khó khăn khi </w:t>
      </w:r>
      <w:r>
        <w:t>trong việc khắc phục sự cố</w:t>
      </w:r>
      <w:r w:rsidRPr="001F6C98">
        <w:t>. Họ sẽ</w:t>
      </w:r>
      <w:r>
        <w:t xml:space="preserve"> lấy</w:t>
      </w:r>
      <w:r w:rsidRPr="001F6C98">
        <w:t xml:space="preserve"> dữ liệu ra </w:t>
      </w:r>
      <w:r>
        <w:t xml:space="preserve">từ </w:t>
      </w:r>
      <w:r w:rsidRPr="001F6C98">
        <w:t>DMO</w:t>
      </w:r>
      <w:r>
        <w:t>s sau đó</w:t>
      </w:r>
      <w:r w:rsidRPr="001F6C98">
        <w:t xml:space="preserve"> trình bày dữ liệu đó ở dạng </w:t>
      </w:r>
      <w:r>
        <w:t>trực quan hơn nhiêu</w:t>
      </w:r>
      <w:r w:rsidRPr="001F6C98">
        <w:t xml:space="preserve"> và quan trọng là </w:t>
      </w:r>
      <w:r>
        <w:t xml:space="preserve">chúng có thể </w:t>
      </w:r>
      <w:r w:rsidRPr="001F6C98">
        <w:t xml:space="preserve">cảnh báo trước các sự cố sắp xảy ra. </w:t>
      </w:r>
      <w:r>
        <w:t xml:space="preserve">Đánh đổi lại </w:t>
      </w:r>
      <w:r w:rsidRPr="001F6C98">
        <w:t xml:space="preserve">bạn mất một công cụ chắc chắn </w:t>
      </w:r>
      <w:r>
        <w:t xml:space="preserve">đó là </w:t>
      </w:r>
      <w:r w:rsidRPr="001F6C98">
        <w:t xml:space="preserve">khả năng kiểm soát </w:t>
      </w:r>
      <w:r>
        <w:t xml:space="preserve">sự </w:t>
      </w:r>
      <w:r w:rsidRPr="001F6C98">
        <w:t xml:space="preserve">chính xác của dữ liệu được trả về mà bạn nhận được </w:t>
      </w:r>
      <w:r>
        <w:t xml:space="preserve">điều này chỉ có </w:t>
      </w:r>
      <w:r w:rsidRPr="001F6C98">
        <w:t xml:space="preserve">khi </w:t>
      </w:r>
      <w:r>
        <w:t xml:space="preserve">chính bạn </w:t>
      </w:r>
      <w:r w:rsidRPr="001F6C98">
        <w:t xml:space="preserve">viết các truy vấn </w:t>
      </w:r>
      <w:r>
        <w:t xml:space="preserve">cho </w:t>
      </w:r>
      <w:r w:rsidRPr="001F6C98">
        <w:t>riêng mình.</w:t>
      </w:r>
    </w:p>
    <w:p w14:paraId="111F7D2B" w14:textId="0011A002" w:rsidR="00D76EAC" w:rsidRDefault="00D76EAC" w:rsidP="00D76EAC"/>
    <w:p w14:paraId="3F3427D8" w14:textId="6C62782F" w:rsidR="00D76EAC" w:rsidRDefault="00D76EAC" w:rsidP="00D76EAC">
      <w:r>
        <w:br w:type="page"/>
      </w:r>
    </w:p>
    <w:p w14:paraId="7AFE5294" w14:textId="18A5818C" w:rsidR="00D76EAC" w:rsidRDefault="00D76EAC" w:rsidP="00D76EAC">
      <w:pPr>
        <w:pStyle w:val="Chng"/>
        <w:outlineLvl w:val="0"/>
      </w:pPr>
      <w:bookmarkStart w:id="65" w:name="_Toc121592421"/>
      <w:r>
        <w:lastRenderedPageBreak/>
        <w:t xml:space="preserve">SQL </w:t>
      </w:r>
      <w:r w:rsidRPr="00D76EAC">
        <w:t>Execution Plan</w:t>
      </w:r>
      <w:bookmarkEnd w:id="65"/>
    </w:p>
    <w:p w14:paraId="2067856B" w14:textId="3F98CEB7" w:rsidR="00D76EAC" w:rsidRDefault="00D76EAC" w:rsidP="00D76EAC">
      <w:pPr>
        <w:pStyle w:val="Tiumccp1"/>
        <w:outlineLvl w:val="1"/>
      </w:pPr>
      <w:bookmarkStart w:id="66" w:name="_Toc121592422"/>
      <w:r>
        <w:t>Tìm hiểu</w:t>
      </w:r>
      <w:bookmarkEnd w:id="66"/>
    </w:p>
    <w:p w14:paraId="643F1DD1" w14:textId="039CA144" w:rsidR="00FE1FCA" w:rsidRDefault="004D6C8F" w:rsidP="00FE1FCA">
      <w:pPr>
        <w:pStyle w:val="Nidungvnbn"/>
      </w:pPr>
      <w:r>
        <w:t xml:space="preserve">Để có thể thực hiện được một câu </w:t>
      </w:r>
      <w:r w:rsidRPr="004D6C8F">
        <w:t>quer</w:t>
      </w:r>
      <w:r>
        <w:t>y</w:t>
      </w:r>
      <w:r w:rsidRPr="004D6C8F">
        <w:t xml:space="preserve">, SQL Server Database </w:t>
      </w:r>
      <w:r>
        <w:t>cần phải phân tích các câu lệnh để quyết định</w:t>
      </w:r>
      <w:r w:rsidRPr="004D6C8F">
        <w:t xml:space="preserve"> cách hiệu quả nhất để truy cập </w:t>
      </w:r>
      <w:r>
        <w:t xml:space="preserve">vào các </w:t>
      </w:r>
      <w:r w:rsidRPr="004D6C8F">
        <w:t>dữ liệu cần thiế</w:t>
      </w:r>
      <w:r>
        <w:t>t</w:t>
      </w:r>
      <w:r w:rsidRPr="004D6C8F">
        <w:t xml:space="preserve">. </w:t>
      </w:r>
      <w:r>
        <w:t>Quá trình phân tích này được thực hiện bởi công cụ là trình tối ưu hóa câu query (</w:t>
      </w:r>
      <w:r w:rsidRPr="004D6C8F">
        <w:t>Query Optimizer</w:t>
      </w:r>
      <w:r>
        <w:t>)</w:t>
      </w:r>
      <w:r w:rsidRPr="004D6C8F">
        <w:t xml:space="preserve">. </w:t>
      </w:r>
      <w:r>
        <w:t>Đầu vào của q</w:t>
      </w:r>
      <w:r w:rsidRPr="004D6C8F">
        <w:t xml:space="preserve">uery </w:t>
      </w:r>
      <w:r>
        <w:t>o</w:t>
      </w:r>
      <w:r w:rsidRPr="004D6C8F">
        <w:t xml:space="preserve">ptimizer </w:t>
      </w:r>
      <w:r>
        <w:t>chứa những thông tin như sau</w:t>
      </w:r>
      <w:r w:rsidRPr="004D6C8F">
        <w:t xml:space="preserve"> query, </w:t>
      </w:r>
      <w:r>
        <w:t>lược đồ database (</w:t>
      </w:r>
      <w:r w:rsidRPr="004D6C8F">
        <w:t>the database schema</w:t>
      </w:r>
      <w:r>
        <w:t>), …</w:t>
      </w:r>
      <w:r w:rsidRPr="004D6C8F">
        <w:t xml:space="preserve">. </w:t>
      </w:r>
      <w:r>
        <w:t xml:space="preserve">Kết quả của quá trnh này được gọi là </w:t>
      </w:r>
      <w:r w:rsidRPr="004D6C8F">
        <w:t xml:space="preserve"> </w:t>
      </w:r>
      <w:r w:rsidRPr="004D6C8F">
        <w:rPr>
          <w:b/>
          <w:bCs/>
        </w:rPr>
        <w:t>query execution plan</w:t>
      </w:r>
      <w:r w:rsidRPr="004D6C8F">
        <w:t xml:space="preserve">, </w:t>
      </w:r>
      <w:r>
        <w:t>đôi khi liên quan đến</w:t>
      </w:r>
      <w:r w:rsidRPr="004D6C8F">
        <w:t xml:space="preserve"> query plan.</w:t>
      </w:r>
    </w:p>
    <w:p w14:paraId="368EE176" w14:textId="2496D2C1" w:rsidR="004D6C8F" w:rsidRDefault="00D0787E" w:rsidP="00FE1FCA">
      <w:pPr>
        <w:pStyle w:val="Nidungvnbn"/>
      </w:pPr>
      <w:r w:rsidRPr="004D6C8F">
        <w:rPr>
          <w:b/>
          <w:bCs/>
        </w:rPr>
        <w:t>Query execution plan</w:t>
      </w:r>
      <w:r>
        <w:rPr>
          <w:b/>
          <w:bCs/>
        </w:rPr>
        <w:t xml:space="preserve"> </w:t>
      </w:r>
      <w:r>
        <w:t>là:</w:t>
      </w:r>
    </w:p>
    <w:p w14:paraId="492001A4" w14:textId="54B8C65E" w:rsidR="00D0787E" w:rsidRPr="00BD35EC" w:rsidRDefault="00D0787E" w:rsidP="00D0787E">
      <w:pPr>
        <w:pStyle w:val="Nidungvnbn"/>
        <w:numPr>
          <w:ilvl w:val="0"/>
          <w:numId w:val="27"/>
        </w:numPr>
        <w:rPr>
          <w:i/>
          <w:iCs/>
        </w:rPr>
      </w:pPr>
      <w:r w:rsidRPr="00BD35EC">
        <w:rPr>
          <w:i/>
          <w:iCs/>
        </w:rPr>
        <w:t>Trình tự truy cập vào các bảng</w:t>
      </w:r>
      <w:r w:rsidR="00891643">
        <w:rPr>
          <w:i/>
          <w:iCs/>
          <w:lang w:val="vi-VN"/>
        </w:rPr>
        <w:t>:</w:t>
      </w:r>
    </w:p>
    <w:p w14:paraId="063A34E9" w14:textId="422F5109" w:rsidR="00D0787E" w:rsidRDefault="00D0787E" w:rsidP="00891643">
      <w:pPr>
        <w:pStyle w:val="Nidungvnbn"/>
        <w:ind w:left="720"/>
      </w:pPr>
      <w:r>
        <w:t xml:space="preserve">Cụ thể là có rất nhiều cách để </w:t>
      </w:r>
      <w:r w:rsidRPr="00D0787E">
        <w:t>database server</w:t>
      </w:r>
      <w:r>
        <w:t xml:space="preserve"> truy cập vào các bảng (tables) để tạo ra kết quả. Ví dụ nếu ta chạy một câu query cần dữ liệu từ 3 bảng TableOne, TableTwo, TableThree thì cách trường hợp có thể xảy ra là:</w:t>
      </w:r>
    </w:p>
    <w:p w14:paraId="789FCC10" w14:textId="77777777" w:rsidR="000B15B7" w:rsidRDefault="000B15B7" w:rsidP="000B15B7">
      <w:pPr>
        <w:pStyle w:val="Caption"/>
        <w:keepNext/>
      </w:pPr>
      <w:r w:rsidRPr="000B15B7">
        <w:rPr>
          <w:noProof/>
        </w:rPr>
        <w:drawing>
          <wp:inline distT="0" distB="0" distL="0" distR="0" wp14:anchorId="58437937" wp14:editId="0274FAEC">
            <wp:extent cx="5029200" cy="15693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1569371"/>
                    </a:xfrm>
                    <a:prstGeom prst="rect">
                      <a:avLst/>
                    </a:prstGeom>
                  </pic:spPr>
                </pic:pic>
              </a:graphicData>
            </a:graphic>
          </wp:inline>
        </w:drawing>
      </w:r>
    </w:p>
    <w:p w14:paraId="2C448FB3" w14:textId="010EB632" w:rsidR="000B15B7" w:rsidRDefault="000B15B7" w:rsidP="000B15B7">
      <w:pPr>
        <w:pStyle w:val="Caption"/>
      </w:pPr>
      <w:bookmarkStart w:id="67" w:name="_Toc121592330"/>
      <w:r>
        <w:t xml:space="preserve">Hình </w:t>
      </w:r>
      <w:r w:rsidR="00000000">
        <w:fldChar w:fldCharType="begin"/>
      </w:r>
      <w:r w:rsidR="00000000">
        <w:instrText xml:space="preserve"> SEQ Hình \* ARABIC </w:instrText>
      </w:r>
      <w:r w:rsidR="00000000">
        <w:fldChar w:fldCharType="separate"/>
      </w:r>
      <w:r w:rsidR="00CD7CA3">
        <w:rPr>
          <w:noProof/>
        </w:rPr>
        <w:t>26</w:t>
      </w:r>
      <w:r w:rsidR="00000000">
        <w:rPr>
          <w:noProof/>
        </w:rPr>
        <w:fldChar w:fldCharType="end"/>
      </w:r>
      <w:r w:rsidR="00065184">
        <w:rPr>
          <w:noProof/>
        </w:rPr>
        <w:t xml:space="preserve"> Các trường hợp có thể xảy ra</w:t>
      </w:r>
      <w:bookmarkEnd w:id="67"/>
      <w:r w:rsidR="00065184">
        <w:rPr>
          <w:noProof/>
        </w:rPr>
        <w:t xml:space="preserve"> </w:t>
      </w:r>
    </w:p>
    <w:p w14:paraId="55E95351" w14:textId="77777777" w:rsidR="00493364" w:rsidRDefault="00493364" w:rsidP="00891643">
      <w:pPr>
        <w:pStyle w:val="Nidungvnbn"/>
        <w:ind w:left="720"/>
        <w:rPr>
          <w:lang w:val="vi-VN"/>
        </w:rPr>
      </w:pPr>
    </w:p>
    <w:p w14:paraId="5B4C00DE" w14:textId="479262E9" w:rsidR="002D3F67" w:rsidRDefault="00BD35EC" w:rsidP="00891643">
      <w:pPr>
        <w:pStyle w:val="Nidungvnbn"/>
        <w:ind w:left="720"/>
        <w:rPr>
          <w:lang w:val="vi-VN"/>
        </w:rPr>
      </w:pPr>
      <w:r>
        <w:rPr>
          <w:lang w:val="vi-VN"/>
        </w:rPr>
        <w:t>Có thể truy cập vào TableOne sau đó nối với TableTwo rồi sau cùng nối tới TableThree, hoặc là những cách còn lại.</w:t>
      </w:r>
    </w:p>
    <w:p w14:paraId="14CA3DCF" w14:textId="388EBFFD" w:rsidR="00BD35EC" w:rsidRPr="00BD35EC" w:rsidRDefault="00BD35EC" w:rsidP="00BD35EC">
      <w:pPr>
        <w:pStyle w:val="Nidungvnbn"/>
        <w:numPr>
          <w:ilvl w:val="0"/>
          <w:numId w:val="27"/>
        </w:numPr>
        <w:rPr>
          <w:i/>
          <w:iCs/>
        </w:rPr>
      </w:pPr>
      <w:r w:rsidRPr="00BD35EC">
        <w:rPr>
          <w:i/>
          <w:iCs/>
          <w:lang w:val="vi-VN"/>
        </w:rPr>
        <w:t>Những phương thức (methods) sẽ được sử dụng để lấy dữ liệu từ các bảng:</w:t>
      </w:r>
    </w:p>
    <w:p w14:paraId="66D489DA" w14:textId="30256CC1" w:rsidR="00BD35EC" w:rsidRDefault="00891643" w:rsidP="00993602">
      <w:pPr>
        <w:pStyle w:val="Nidungvnbn"/>
        <w:ind w:left="720"/>
        <w:rPr>
          <w:lang w:val="vi-VN"/>
        </w:rPr>
      </w:pPr>
      <w:r>
        <w:rPr>
          <w:lang w:val="vi-VN"/>
        </w:rPr>
        <w:t>Nhìn chung là có rất nhiều cách để lấy dữ liệu từ một bảng. Nếu chỉ lấy một vài dòng mà còn biết được cụ thể khóa của dòng đó thì</w:t>
      </w:r>
      <w:r w:rsidRPr="00891643">
        <w:rPr>
          <w:lang w:val="vi-VN"/>
        </w:rPr>
        <w:t xml:space="preserve"> database server </w:t>
      </w:r>
      <w:r>
        <w:rPr>
          <w:lang w:val="vi-VN"/>
        </w:rPr>
        <w:t>sử dụng index. Trường hợp nếu muốn lấy hết tất cả các dòng của một bảng</w:t>
      </w:r>
      <w:r w:rsidRPr="00891643">
        <w:rPr>
          <w:lang w:val="vi-VN"/>
        </w:rPr>
        <w:t xml:space="preserve"> database server </w:t>
      </w:r>
      <w:r>
        <w:rPr>
          <w:lang w:val="vi-VN"/>
        </w:rPr>
        <w:t xml:space="preserve">có thể sẽ không sử dụng index mà sẽ sử dụng quét bảng (scan </w:t>
      </w:r>
      <w:r>
        <w:rPr>
          <w:lang w:val="vi-VN"/>
        </w:rPr>
        <w:lastRenderedPageBreak/>
        <w:t>table)</w:t>
      </w:r>
      <w:r w:rsidRPr="00891643">
        <w:rPr>
          <w:lang w:val="vi-VN"/>
        </w:rPr>
        <w:t>.</w:t>
      </w:r>
      <w:r>
        <w:rPr>
          <w:lang w:val="vi-VN"/>
        </w:rPr>
        <w:t xml:space="preserve"> Trong trường hợp các bảng của bạn quá nhỏ (ít dòng dữ liệu) thì database server thường sẽ sử dụng quét bảng (scan table) bởi vì đó là cách hiệu quả nhất trong trường hợp này.</w:t>
      </w:r>
    </w:p>
    <w:p w14:paraId="26C9ECD3" w14:textId="4271B9E9" w:rsidR="00891643" w:rsidRPr="00891643" w:rsidRDefault="00891643" w:rsidP="00891643">
      <w:pPr>
        <w:pStyle w:val="Nidungvnbn"/>
        <w:numPr>
          <w:ilvl w:val="0"/>
          <w:numId w:val="27"/>
        </w:numPr>
        <w:rPr>
          <w:i/>
          <w:iCs/>
        </w:rPr>
      </w:pPr>
      <w:r w:rsidRPr="00891643">
        <w:rPr>
          <w:i/>
          <w:iCs/>
          <w:lang w:val="vi-VN"/>
        </w:rPr>
        <w:t>Các phương thức (methods) dùng để tính toán, lọc dữ liệu (filter), sắp xếp dữ liệu</w:t>
      </w:r>
      <w:r w:rsidR="004105B8">
        <w:rPr>
          <w:i/>
          <w:iCs/>
          <w:lang w:val="vi-VN"/>
        </w:rPr>
        <w:t>.</w:t>
      </w:r>
    </w:p>
    <w:p w14:paraId="20B3850F" w14:textId="12B375EA" w:rsidR="00891643" w:rsidRDefault="004105B8" w:rsidP="00517A80">
      <w:pPr>
        <w:pStyle w:val="Nidungvnbn"/>
        <w:ind w:left="720"/>
        <w:rPr>
          <w:lang w:val="vi-VN"/>
        </w:rPr>
      </w:pPr>
      <w:r>
        <w:rPr>
          <w:lang w:val="vi-VN"/>
        </w:rPr>
        <w:t xml:space="preserve">Việc này sẽ xảy ra khi trong câu query của bạn có các câu lệnh như là </w:t>
      </w:r>
      <w:r w:rsidRPr="004105B8">
        <w:rPr>
          <w:lang w:val="vi-VN"/>
        </w:rPr>
        <w:t xml:space="preserve">GROUP BY </w:t>
      </w:r>
      <w:r>
        <w:rPr>
          <w:lang w:val="vi-VN"/>
        </w:rPr>
        <w:t>hoặc</w:t>
      </w:r>
      <w:r w:rsidRPr="004105B8">
        <w:rPr>
          <w:lang w:val="vi-VN"/>
        </w:rPr>
        <w:t xml:space="preserve"> ORDER BY</w:t>
      </w:r>
      <w:r>
        <w:rPr>
          <w:lang w:val="vi-VN"/>
        </w:rPr>
        <w:t xml:space="preserve">, </w:t>
      </w:r>
      <w:r w:rsidRPr="004105B8">
        <w:rPr>
          <w:lang w:val="vi-VN"/>
        </w:rPr>
        <w:t xml:space="preserve">WHERE </w:t>
      </w:r>
      <w:r>
        <w:rPr>
          <w:lang w:val="vi-VN"/>
        </w:rPr>
        <w:t>hoặc</w:t>
      </w:r>
      <w:r w:rsidRPr="004105B8">
        <w:rPr>
          <w:lang w:val="vi-VN"/>
        </w:rPr>
        <w:t xml:space="preserve"> HAVING</w:t>
      </w:r>
      <w:r>
        <w:rPr>
          <w:lang w:val="vi-VN"/>
        </w:rPr>
        <w:t>, ...</w:t>
      </w:r>
    </w:p>
    <w:p w14:paraId="09BF5047" w14:textId="38391016" w:rsidR="004105B8" w:rsidRDefault="004105B8" w:rsidP="00993602">
      <w:pPr>
        <w:pStyle w:val="Nidungvnbn"/>
        <w:rPr>
          <w:lang w:val="vi-VN"/>
        </w:rPr>
      </w:pPr>
    </w:p>
    <w:p w14:paraId="002AE5BA" w14:textId="25719628" w:rsidR="009E2125" w:rsidRDefault="009E2125" w:rsidP="00993602">
      <w:pPr>
        <w:pStyle w:val="Nidungvnbn"/>
        <w:rPr>
          <w:lang w:val="vi-VN"/>
        </w:rPr>
      </w:pPr>
      <w:r w:rsidRPr="00F755F3">
        <w:rPr>
          <w:u w:val="single"/>
          <w:lang w:val="vi-VN"/>
        </w:rPr>
        <w:t>Lưu ý:</w:t>
      </w:r>
      <w:r>
        <w:rPr>
          <w:lang w:val="vi-VN"/>
        </w:rPr>
        <w:t xml:space="preserve"> </w:t>
      </w:r>
      <w:r w:rsidRPr="009E2125">
        <w:rPr>
          <w:lang w:val="vi-VN"/>
        </w:rPr>
        <w:t>SQL Server Management Studio</w:t>
      </w:r>
      <w:r>
        <w:rPr>
          <w:lang w:val="vi-VN"/>
        </w:rPr>
        <w:t xml:space="preserve"> có tổng cộng 3 cách để hiện thị </w:t>
      </w:r>
      <w:r w:rsidRPr="009E2125">
        <w:rPr>
          <w:lang w:val="vi-VN"/>
        </w:rPr>
        <w:t>execution plans</w:t>
      </w:r>
      <w:r>
        <w:rPr>
          <w:lang w:val="vi-VN"/>
        </w:rPr>
        <w:t>:</w:t>
      </w:r>
    </w:p>
    <w:p w14:paraId="119A53E7" w14:textId="75690EE6" w:rsidR="009E2125" w:rsidRDefault="009E2125" w:rsidP="00C51F5E">
      <w:pPr>
        <w:pStyle w:val="Nidungvnbn"/>
        <w:numPr>
          <w:ilvl w:val="0"/>
          <w:numId w:val="27"/>
        </w:numPr>
        <w:rPr>
          <w:lang w:val="vi-VN"/>
        </w:rPr>
      </w:pPr>
      <w:r w:rsidRPr="0041549D">
        <w:rPr>
          <w:b/>
          <w:bCs/>
          <w:lang w:val="vi-VN"/>
        </w:rPr>
        <w:t>Estimated Execution Plan</w:t>
      </w:r>
      <w:r w:rsidRPr="00C51F5E">
        <w:rPr>
          <w:lang w:val="vi-VN"/>
        </w:rPr>
        <w:t>: giống như tên gọi nó là một bảng kết hoạc</w:t>
      </w:r>
      <w:r>
        <w:rPr>
          <w:lang w:val="vi-VN"/>
        </w:rPr>
        <w:t xml:space="preserve">h được </w:t>
      </w:r>
      <w:r w:rsidRPr="009E2125">
        <w:rPr>
          <w:lang w:val="vi-VN"/>
        </w:rPr>
        <w:t>Query Optimizer</w:t>
      </w:r>
      <w:r>
        <w:rPr>
          <w:lang w:val="vi-VN"/>
        </w:rPr>
        <w:t xml:space="preserve"> xây dựng nên mang tính chất dự kiến.</w:t>
      </w:r>
    </w:p>
    <w:p w14:paraId="0E63B56C" w14:textId="4E856DEB" w:rsidR="009E2125" w:rsidRDefault="009E2125" w:rsidP="00C51F5E">
      <w:pPr>
        <w:pStyle w:val="Nidungvnbn"/>
        <w:numPr>
          <w:ilvl w:val="0"/>
          <w:numId w:val="27"/>
        </w:numPr>
        <w:rPr>
          <w:lang w:val="vi-VN"/>
        </w:rPr>
      </w:pPr>
      <w:r w:rsidRPr="0041549D">
        <w:rPr>
          <w:b/>
          <w:bCs/>
          <w:lang w:val="vi-VN"/>
        </w:rPr>
        <w:t>Actual Execution Plan:</w:t>
      </w:r>
      <w:r>
        <w:rPr>
          <w:lang w:val="vi-VN"/>
        </w:rPr>
        <w:t xml:space="preserve"> </w:t>
      </w:r>
      <w:r w:rsidR="00AC5DD7">
        <w:rPr>
          <w:lang w:val="vi-VN"/>
        </w:rPr>
        <w:t xml:space="preserve">nó cũng là một bảng kết hoạch nhưng kèm với một </w:t>
      </w:r>
      <w:r w:rsidR="00AC5DD7" w:rsidRPr="00AC5DD7">
        <w:rPr>
          <w:lang w:val="vi-VN"/>
        </w:rPr>
        <w:t>execution context</w:t>
      </w:r>
      <w:r w:rsidR="00AC5DD7">
        <w:rPr>
          <w:lang w:val="vi-VN"/>
        </w:rPr>
        <w:t xml:space="preserve"> (khi user chạy một câu query thì sẽ tạo nên một cấu trúc thực thi của chúng, bao gồm tham số chẳng hạn thì khái niệm dùng để miêu tả cấu trúc trên đó là execution context).</w:t>
      </w:r>
      <w:r w:rsidR="00C51F5E">
        <w:t xml:space="preserve"> Dữ liệu này chỉ khả dụng khi câu query được thực thi xong. Bao gồm thông tin về thời gian chạy thực tế (actual runtime information), </w:t>
      </w:r>
      <w:r w:rsidR="00AC5DD7" w:rsidRPr="00AC5DD7">
        <w:rPr>
          <w:lang w:val="vi-VN"/>
        </w:rPr>
        <w:t xml:space="preserve"> </w:t>
      </w:r>
      <w:r w:rsidR="00C51F5E">
        <w:t>các cảnh báo (warning) nếu có, thời gian sử dụng CPU, ….</w:t>
      </w:r>
    </w:p>
    <w:p w14:paraId="73BD2A8E" w14:textId="27B92182" w:rsidR="009E2125" w:rsidRPr="000E4990" w:rsidRDefault="009E2125" w:rsidP="00C51F5E">
      <w:pPr>
        <w:pStyle w:val="Nidungvnbn"/>
        <w:numPr>
          <w:ilvl w:val="0"/>
          <w:numId w:val="27"/>
        </w:numPr>
        <w:rPr>
          <w:lang w:val="vi-VN"/>
        </w:rPr>
      </w:pPr>
      <w:r w:rsidRPr="0041549D">
        <w:rPr>
          <w:b/>
          <w:bCs/>
          <w:lang w:val="vi-VN"/>
        </w:rPr>
        <w:t>Live Query Statistics:</w:t>
      </w:r>
      <w:r w:rsidR="000E4990">
        <w:t xml:space="preserve"> giống như </w:t>
      </w:r>
      <w:r w:rsidR="000E4990" w:rsidRPr="009E2125">
        <w:rPr>
          <w:lang w:val="vi-VN"/>
        </w:rPr>
        <w:t>Actual Execution Plan</w:t>
      </w:r>
      <w:r w:rsidR="000E4990">
        <w:t xml:space="preserve"> nhưng dữ liệu khả dụng khi câu query đang được thực thi và được cập nhật liên tục. Cũng bao gồm thông tin về thời gian chạy, số dòng đã được sử dụng, toán tử sử dụng, ước lượng về quá trình truy vấn.</w:t>
      </w:r>
    </w:p>
    <w:p w14:paraId="0447348C" w14:textId="77777777" w:rsidR="000E4990" w:rsidRPr="008C0797" w:rsidRDefault="000E4990" w:rsidP="008C0797">
      <w:pPr>
        <w:pStyle w:val="Nidungvnbn"/>
      </w:pPr>
    </w:p>
    <w:p w14:paraId="4DE9EC81" w14:textId="1BE1D839" w:rsidR="000E6C29" w:rsidRDefault="00FE1FCA" w:rsidP="000E6C29">
      <w:pPr>
        <w:pStyle w:val="Nidungvnbn"/>
      </w:pPr>
      <w:r>
        <w:t xml:space="preserve">Vậy tóm lại </w:t>
      </w:r>
      <w:r w:rsidR="00802D2B">
        <w:t xml:space="preserve">giải thích một cách dễ hiểu </w:t>
      </w:r>
      <w:r w:rsidRPr="00FE1FCA">
        <w:rPr>
          <w:b/>
          <w:bCs/>
        </w:rPr>
        <w:t>Execution plan</w:t>
      </w:r>
      <w:r>
        <w:t xml:space="preserve"> </w:t>
      </w:r>
      <w:r w:rsidR="00802D2B">
        <w:t xml:space="preserve">là </w:t>
      </w:r>
      <w:r w:rsidR="000E6C29" w:rsidRPr="000E6C29">
        <w:t>nó giống như dạng debug vậy nó show từng step step của câu query (cost, time, …)</w:t>
      </w:r>
      <w:r w:rsidR="00802D2B">
        <w:t xml:space="preserve"> đi qua bảng nào bảng nào rồi với mỗi bảng làm gì, join như thế nào (nếu có), chi phí bỏ ra như nào, … Và được trình bày với dạng giao diện đồ họa rất dễ để theo dõi, quan sát và sử dụng.</w:t>
      </w:r>
    </w:p>
    <w:p w14:paraId="4230C7DE" w14:textId="64705C39" w:rsidR="002C720D" w:rsidRDefault="002C720D" w:rsidP="000E6C29">
      <w:pPr>
        <w:pStyle w:val="Nidungvnbn"/>
      </w:pPr>
    </w:p>
    <w:p w14:paraId="458EE8F9" w14:textId="0F15532C" w:rsidR="002C720D" w:rsidRDefault="002C720D" w:rsidP="000E6C29">
      <w:pPr>
        <w:pStyle w:val="Nidungvnbn"/>
      </w:pPr>
      <w:r w:rsidRPr="002C720D">
        <w:lastRenderedPageBreak/>
        <w:t>SQL có cung cấp cho chúng ta một công cụ hỗ trợ khá đắc lực đó là Execution Plan. Chúng ta sẽ kích hoạt Execution Plan trước khi chạy câu query bằng phím tắt Ctrl+M trong màn hình SQL Server Management Studio.</w:t>
      </w:r>
    </w:p>
    <w:p w14:paraId="179A3F82" w14:textId="48A232BA" w:rsidR="00D76EAC" w:rsidRDefault="00D76EAC" w:rsidP="00D76EAC">
      <w:pPr>
        <w:pStyle w:val="Tiumccp1"/>
        <w:outlineLvl w:val="1"/>
      </w:pPr>
      <w:bookmarkStart w:id="68" w:name="_Toc121592423"/>
      <w:r>
        <w:t>Cho ví dụ</w:t>
      </w:r>
      <w:r w:rsidR="006B6188">
        <w:t xml:space="preserve"> và tối ưu</w:t>
      </w:r>
      <w:bookmarkEnd w:id="68"/>
    </w:p>
    <w:p w14:paraId="7ECB476F" w14:textId="64958E18" w:rsidR="00DC3E92" w:rsidRPr="00DC3E92" w:rsidRDefault="00DC3E92" w:rsidP="00DC3E92">
      <w:pPr>
        <w:pStyle w:val="Nidungvnbn"/>
      </w:pPr>
      <w:r>
        <w:t xml:space="preserve">Ta có một cơ sở dữ liệu (database) quản lý của một cửa hàng như sau  </w:t>
      </w:r>
    </w:p>
    <w:p w14:paraId="06519C71" w14:textId="77777777" w:rsidR="001D0DD7" w:rsidRDefault="001D0DD7" w:rsidP="001D0DD7">
      <w:pPr>
        <w:pStyle w:val="Caption"/>
        <w:keepNext/>
      </w:pPr>
      <w:r w:rsidRPr="001D0DD7">
        <w:rPr>
          <w:noProof/>
        </w:rPr>
        <w:drawing>
          <wp:inline distT="0" distB="0" distL="0" distR="0" wp14:anchorId="6A47DFA6" wp14:editId="53A6FA93">
            <wp:extent cx="5029200" cy="44835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9200" cy="4483536"/>
                    </a:xfrm>
                    <a:prstGeom prst="rect">
                      <a:avLst/>
                    </a:prstGeom>
                    <a:noFill/>
                    <a:ln>
                      <a:noFill/>
                    </a:ln>
                  </pic:spPr>
                </pic:pic>
              </a:graphicData>
            </a:graphic>
          </wp:inline>
        </w:drawing>
      </w:r>
    </w:p>
    <w:p w14:paraId="644813EF" w14:textId="06B11A9A" w:rsidR="00D76EAC" w:rsidRDefault="001D0DD7" w:rsidP="001D0DD7">
      <w:pPr>
        <w:pStyle w:val="Caption"/>
      </w:pPr>
      <w:bookmarkStart w:id="69" w:name="_Toc121592331"/>
      <w:r>
        <w:t xml:space="preserve">Hình </w:t>
      </w:r>
      <w:r w:rsidR="00000000">
        <w:fldChar w:fldCharType="begin"/>
      </w:r>
      <w:r w:rsidR="00000000">
        <w:instrText xml:space="preserve"> SEQ Hình \* ARABIC </w:instrText>
      </w:r>
      <w:r w:rsidR="00000000">
        <w:fldChar w:fldCharType="separate"/>
      </w:r>
      <w:r w:rsidR="00CD7CA3">
        <w:rPr>
          <w:noProof/>
        </w:rPr>
        <w:t>27</w:t>
      </w:r>
      <w:r w:rsidR="00000000">
        <w:rPr>
          <w:noProof/>
        </w:rPr>
        <w:fldChar w:fldCharType="end"/>
      </w:r>
      <w:r w:rsidR="003C56FB">
        <w:rPr>
          <w:noProof/>
        </w:rPr>
        <w:t xml:space="preserve"> Mô </w:t>
      </w:r>
      <w:r w:rsidR="009F78CA">
        <w:rPr>
          <w:noProof/>
        </w:rPr>
        <w:t>hình database diagram</w:t>
      </w:r>
      <w:bookmarkEnd w:id="69"/>
    </w:p>
    <w:p w14:paraId="3B3C7682" w14:textId="7EF04FD0" w:rsidR="00472AA7" w:rsidRDefault="00C442D7" w:rsidP="004C3799">
      <w:pPr>
        <w:pStyle w:val="Nidungvnbn"/>
      </w:pPr>
      <w:r>
        <w:t xml:space="preserve">Cơ sở dư liệu trên là về một cửa hàng tên là No Brand Shop một yêu cầu đặc ra lúc này </w:t>
      </w:r>
      <w:r w:rsidR="007A3C8A">
        <w:t>của công ty là cần thông tin về</w:t>
      </w:r>
      <w:r w:rsidR="002A17DA">
        <w:t xml:space="preserve"> </w:t>
      </w:r>
      <w:r w:rsidR="004C3799">
        <w:t>tên của sản phẩm (</w:t>
      </w:r>
      <w:r w:rsidR="004C3799" w:rsidRPr="007A3C8A">
        <w:rPr>
          <w:i/>
          <w:iCs/>
        </w:rPr>
        <w:t>ProductName</w:t>
      </w:r>
      <w:r w:rsidR="004C3799">
        <w:t>), nhà sản xuất của sản phẩm đó (</w:t>
      </w:r>
      <w:r w:rsidR="004C3799" w:rsidRPr="007A3C8A">
        <w:rPr>
          <w:i/>
          <w:iCs/>
        </w:rPr>
        <w:t>CompanyName</w:t>
      </w:r>
      <w:r w:rsidR="004C3799">
        <w:t>), mã định danh đơn hàng (</w:t>
      </w:r>
      <w:r w:rsidR="004C3799" w:rsidRPr="007A3C8A">
        <w:rPr>
          <w:i/>
          <w:iCs/>
        </w:rPr>
        <w:t>OrderID</w:t>
      </w:r>
      <w:r w:rsidR="004C3799">
        <w:t>), tên của nhân viên xử lý</w:t>
      </w:r>
      <w:r w:rsidR="007A3C8A">
        <w:t xml:space="preserve"> của những đơn hàng thuộc tính tới hiện tại được hơn 25 năm tuổi, có giảm giá (</w:t>
      </w:r>
      <w:r w:rsidR="007A3C8A" w:rsidRPr="007A3C8A">
        <w:rPr>
          <w:i/>
          <w:iCs/>
        </w:rPr>
        <w:t>Discount</w:t>
      </w:r>
      <w:r w:rsidR="007A3C8A">
        <w:t>) lớn hơn 0.15 và trong tên những công ty sản xuất có các chữ cái như H, U, Y.</w:t>
      </w:r>
    </w:p>
    <w:p w14:paraId="6432D70C" w14:textId="0D70C433" w:rsidR="007A3C8A" w:rsidRDefault="007A3C8A" w:rsidP="004C3799">
      <w:pPr>
        <w:pStyle w:val="Nidungvnbn"/>
      </w:pPr>
    </w:p>
    <w:p w14:paraId="3A238E07" w14:textId="36097C3A" w:rsidR="007A3C8A" w:rsidRDefault="007A3C8A" w:rsidP="004C3799">
      <w:pPr>
        <w:pStyle w:val="Nidungvnbn"/>
      </w:pPr>
      <w:r>
        <w:t>Một lập trình viên đã viết câu truy vấn như sau:</w:t>
      </w:r>
    </w:p>
    <w:p w14:paraId="2C391D00" w14:textId="77777777" w:rsidR="00B21396" w:rsidRDefault="00B21396" w:rsidP="00B21396">
      <w:pPr>
        <w:pStyle w:val="Caption"/>
        <w:keepNext/>
      </w:pPr>
      <w:r w:rsidRPr="00B21396">
        <w:rPr>
          <w:noProof/>
          <w:lang w:val="vi-VN"/>
        </w:rPr>
        <w:drawing>
          <wp:inline distT="0" distB="0" distL="0" distR="0" wp14:anchorId="2ED8D7E3" wp14:editId="693F1926">
            <wp:extent cx="5029200" cy="3257218"/>
            <wp:effectExtent l="0" t="0" r="0" b="63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5"/>
                    <a:stretch>
                      <a:fillRect/>
                    </a:stretch>
                  </pic:blipFill>
                  <pic:spPr>
                    <a:xfrm>
                      <a:off x="0" y="0"/>
                      <a:ext cx="5029200" cy="3257218"/>
                    </a:xfrm>
                    <a:prstGeom prst="rect">
                      <a:avLst/>
                    </a:prstGeom>
                  </pic:spPr>
                </pic:pic>
              </a:graphicData>
            </a:graphic>
          </wp:inline>
        </w:drawing>
      </w:r>
    </w:p>
    <w:p w14:paraId="24EF9A35" w14:textId="6B414E23" w:rsidR="007A3C8A" w:rsidRDefault="00B21396" w:rsidP="00B21396">
      <w:pPr>
        <w:pStyle w:val="Caption"/>
      </w:pPr>
      <w:bookmarkStart w:id="70" w:name="_Toc121592332"/>
      <w:r>
        <w:t xml:space="preserve">Hình </w:t>
      </w:r>
      <w:r w:rsidR="00000000">
        <w:fldChar w:fldCharType="begin"/>
      </w:r>
      <w:r w:rsidR="00000000">
        <w:instrText xml:space="preserve"> SEQ Hình \* ARABIC </w:instrText>
      </w:r>
      <w:r w:rsidR="00000000">
        <w:fldChar w:fldCharType="separate"/>
      </w:r>
      <w:r w:rsidR="00CD7CA3">
        <w:rPr>
          <w:noProof/>
        </w:rPr>
        <w:t>28</w:t>
      </w:r>
      <w:r w:rsidR="00000000">
        <w:rPr>
          <w:noProof/>
        </w:rPr>
        <w:fldChar w:fldCharType="end"/>
      </w:r>
      <w:r w:rsidR="002B5915">
        <w:rPr>
          <w:noProof/>
        </w:rPr>
        <w:t xml:space="preserve"> Câu query chưa tối ưu</w:t>
      </w:r>
      <w:bookmarkEnd w:id="70"/>
    </w:p>
    <w:p w14:paraId="18A23690" w14:textId="688A11B1" w:rsidR="0018671F" w:rsidRPr="0018671F" w:rsidRDefault="008D5029" w:rsidP="00065067">
      <w:pPr>
        <w:pStyle w:val="Nidungvnbn"/>
      </w:pPr>
      <w:r>
        <w:t>Sau khi chạy câu query trên trong SQL Server thì ta nhận được kết quả như sau:</w:t>
      </w:r>
    </w:p>
    <w:p w14:paraId="48C977C0" w14:textId="77777777" w:rsidR="0061219B" w:rsidRDefault="00922BCF" w:rsidP="0061219B">
      <w:pPr>
        <w:pStyle w:val="Caption"/>
        <w:keepNext/>
      </w:pPr>
      <w:r w:rsidRPr="00922BCF">
        <w:rPr>
          <w:noProof/>
        </w:rPr>
        <w:drawing>
          <wp:inline distT="0" distB="0" distL="0" distR="0" wp14:anchorId="101DFA6B" wp14:editId="0A69E7AD">
            <wp:extent cx="3824023" cy="18923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6">
                      <a:extLst>
                        <a:ext uri="{28A0092B-C50C-407E-A947-70E740481C1C}">
                          <a14:useLocalDpi xmlns:a14="http://schemas.microsoft.com/office/drawing/2010/main" val="0"/>
                        </a:ext>
                      </a:extLst>
                    </a:blip>
                    <a:stretch>
                      <a:fillRect/>
                    </a:stretch>
                  </pic:blipFill>
                  <pic:spPr>
                    <a:xfrm>
                      <a:off x="0" y="0"/>
                      <a:ext cx="3824023" cy="1892300"/>
                    </a:xfrm>
                    <a:prstGeom prst="rect">
                      <a:avLst/>
                    </a:prstGeom>
                  </pic:spPr>
                </pic:pic>
              </a:graphicData>
            </a:graphic>
          </wp:inline>
        </w:drawing>
      </w:r>
    </w:p>
    <w:p w14:paraId="6FF15EDC" w14:textId="0E35BFED" w:rsidR="0018671F" w:rsidRDefault="0061219B" w:rsidP="00B21396">
      <w:pPr>
        <w:pStyle w:val="Caption"/>
      </w:pPr>
      <w:bookmarkStart w:id="71" w:name="_Toc121592333"/>
      <w:r>
        <w:t xml:space="preserve">Hình </w:t>
      </w:r>
      <w:r w:rsidR="00000000">
        <w:fldChar w:fldCharType="begin"/>
      </w:r>
      <w:r w:rsidR="00000000">
        <w:instrText xml:space="preserve"> SEQ Hình \* ARABIC </w:instrText>
      </w:r>
      <w:r w:rsidR="00000000">
        <w:fldChar w:fldCharType="separate"/>
      </w:r>
      <w:r w:rsidR="00CD7CA3">
        <w:rPr>
          <w:noProof/>
        </w:rPr>
        <w:t>29</w:t>
      </w:r>
      <w:r w:rsidR="00000000">
        <w:rPr>
          <w:noProof/>
        </w:rPr>
        <w:fldChar w:fldCharType="end"/>
      </w:r>
      <w:r w:rsidR="00C20E87">
        <w:rPr>
          <w:noProof/>
        </w:rPr>
        <w:t xml:space="preserve"> Kết quả Actual Execution Plan</w:t>
      </w:r>
      <w:bookmarkEnd w:id="71"/>
    </w:p>
    <w:p w14:paraId="19D10DCB" w14:textId="77777777" w:rsidR="0018671F" w:rsidRPr="0018671F" w:rsidRDefault="0018671F" w:rsidP="00065067">
      <w:pPr>
        <w:pStyle w:val="Nidungvnbn"/>
      </w:pPr>
    </w:p>
    <w:p w14:paraId="2B6D4268" w14:textId="040ADF92" w:rsidR="00B21396" w:rsidRDefault="00B21396" w:rsidP="00065067">
      <w:pPr>
        <w:pStyle w:val="Nidungvnbn"/>
      </w:pPr>
    </w:p>
    <w:p w14:paraId="4A502F49" w14:textId="77777777" w:rsidR="0061219B" w:rsidRDefault="00922BCF" w:rsidP="0061219B">
      <w:pPr>
        <w:pStyle w:val="Caption"/>
        <w:keepNext/>
      </w:pPr>
      <w:r w:rsidRPr="00922BCF">
        <w:rPr>
          <w:noProof/>
        </w:rPr>
        <w:lastRenderedPageBreak/>
        <w:drawing>
          <wp:inline distT="0" distB="0" distL="0" distR="0" wp14:anchorId="26C693A9" wp14:editId="2B1B9463">
            <wp:extent cx="3839111" cy="1629002"/>
            <wp:effectExtent l="0" t="0" r="9525" b="9525"/>
            <wp:docPr id="35" name="Picture 35"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Excel&#10;&#10;Description automatically generated"/>
                    <pic:cNvPicPr/>
                  </pic:nvPicPr>
                  <pic:blipFill>
                    <a:blip r:embed="rId47"/>
                    <a:stretch>
                      <a:fillRect/>
                    </a:stretch>
                  </pic:blipFill>
                  <pic:spPr>
                    <a:xfrm>
                      <a:off x="0" y="0"/>
                      <a:ext cx="3839111" cy="1629002"/>
                    </a:xfrm>
                    <a:prstGeom prst="rect">
                      <a:avLst/>
                    </a:prstGeom>
                  </pic:spPr>
                </pic:pic>
              </a:graphicData>
            </a:graphic>
          </wp:inline>
        </w:drawing>
      </w:r>
    </w:p>
    <w:p w14:paraId="010DB38D" w14:textId="036D42BA" w:rsidR="0018671F" w:rsidRDefault="0061219B" w:rsidP="00B21396">
      <w:pPr>
        <w:pStyle w:val="Caption"/>
      </w:pPr>
      <w:bookmarkStart w:id="72" w:name="_Toc121592334"/>
      <w:r>
        <w:t xml:space="preserve">Hình </w:t>
      </w:r>
      <w:r w:rsidR="00000000">
        <w:fldChar w:fldCharType="begin"/>
      </w:r>
      <w:r w:rsidR="00000000">
        <w:instrText xml:space="preserve"> SEQ Hình \* ARABIC </w:instrText>
      </w:r>
      <w:r w:rsidR="00000000">
        <w:fldChar w:fldCharType="separate"/>
      </w:r>
      <w:r w:rsidR="00CD7CA3">
        <w:rPr>
          <w:noProof/>
        </w:rPr>
        <w:t>30</w:t>
      </w:r>
      <w:r w:rsidR="00000000">
        <w:rPr>
          <w:noProof/>
        </w:rPr>
        <w:fldChar w:fldCharType="end"/>
      </w:r>
      <w:r w:rsidR="00C20E87">
        <w:rPr>
          <w:noProof/>
        </w:rPr>
        <w:t xml:space="preserve"> Kết quả Live Query Statistics</w:t>
      </w:r>
      <w:bookmarkEnd w:id="72"/>
    </w:p>
    <w:p w14:paraId="2C3D0FC4" w14:textId="1A8D45F0" w:rsidR="00922BCF" w:rsidRDefault="008D5029" w:rsidP="00B21396">
      <w:pPr>
        <w:pStyle w:val="Nidungvnbn"/>
      </w:pPr>
      <w:r>
        <w:t>Tốn trung bình khoảng 0.016s mặt dù con số không lớn lắm. Tuy nhiên với cơ sở dữ liệu mẫu của chúng ta chỉ 2000 dòng thì con số này không nhỏ lắm</w:t>
      </w:r>
      <w:r w:rsidR="00E176CB">
        <w:t>.</w:t>
      </w:r>
    </w:p>
    <w:p w14:paraId="6CA9EFA6" w14:textId="77777777" w:rsidR="0061219B" w:rsidRDefault="00922BCF" w:rsidP="0061219B">
      <w:pPr>
        <w:pStyle w:val="Caption"/>
        <w:keepNext/>
      </w:pPr>
      <w:r w:rsidRPr="00922BCF">
        <w:rPr>
          <w:noProof/>
        </w:rPr>
        <w:drawing>
          <wp:inline distT="0" distB="0" distL="0" distR="0" wp14:anchorId="626556B7" wp14:editId="348CC353">
            <wp:extent cx="5579745" cy="2153920"/>
            <wp:effectExtent l="0" t="0" r="1905"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pic:nvPicPr>
                  <pic:blipFill>
                    <a:blip r:embed="rId48"/>
                    <a:stretch>
                      <a:fillRect/>
                    </a:stretch>
                  </pic:blipFill>
                  <pic:spPr>
                    <a:xfrm>
                      <a:off x="0" y="0"/>
                      <a:ext cx="5579745" cy="2153920"/>
                    </a:xfrm>
                    <a:prstGeom prst="rect">
                      <a:avLst/>
                    </a:prstGeom>
                  </pic:spPr>
                </pic:pic>
              </a:graphicData>
            </a:graphic>
          </wp:inline>
        </w:drawing>
      </w:r>
    </w:p>
    <w:p w14:paraId="14744D36" w14:textId="7DDD8FD6" w:rsidR="0018671F" w:rsidRDefault="0061219B" w:rsidP="00B21396">
      <w:pPr>
        <w:pStyle w:val="Caption"/>
      </w:pPr>
      <w:bookmarkStart w:id="73" w:name="_Toc121592335"/>
      <w:r>
        <w:t xml:space="preserve">Hình </w:t>
      </w:r>
      <w:r w:rsidR="00000000">
        <w:fldChar w:fldCharType="begin"/>
      </w:r>
      <w:r w:rsidR="00000000">
        <w:instrText xml:space="preserve"> SEQ Hình \* ARABIC </w:instrText>
      </w:r>
      <w:r w:rsidR="00000000">
        <w:fldChar w:fldCharType="separate"/>
      </w:r>
      <w:r w:rsidR="00CD7CA3">
        <w:rPr>
          <w:noProof/>
        </w:rPr>
        <w:t>31</w:t>
      </w:r>
      <w:r w:rsidR="00000000">
        <w:rPr>
          <w:noProof/>
        </w:rPr>
        <w:fldChar w:fldCharType="end"/>
      </w:r>
      <w:r w:rsidR="003F0099">
        <w:rPr>
          <w:noProof/>
        </w:rPr>
        <w:t xml:space="preserve"> Chi tiết Actual Execution Plan</w:t>
      </w:r>
      <w:bookmarkEnd w:id="73"/>
    </w:p>
    <w:p w14:paraId="3D3E266C" w14:textId="6776780D" w:rsidR="00922BCF" w:rsidRDefault="00922BCF" w:rsidP="00065067">
      <w:pPr>
        <w:pStyle w:val="Nidungvnbn"/>
      </w:pPr>
    </w:p>
    <w:p w14:paraId="2BD22733" w14:textId="77777777" w:rsidR="0061219B" w:rsidRDefault="00922BCF" w:rsidP="0061219B">
      <w:pPr>
        <w:pStyle w:val="Caption"/>
        <w:keepNext/>
      </w:pPr>
      <w:r w:rsidRPr="00922BCF">
        <w:rPr>
          <w:noProof/>
        </w:rPr>
        <w:lastRenderedPageBreak/>
        <w:drawing>
          <wp:inline distT="0" distB="0" distL="0" distR="0" wp14:anchorId="1DBADF78" wp14:editId="2FC5DB14">
            <wp:extent cx="5579745" cy="2136140"/>
            <wp:effectExtent l="0" t="0" r="1905" b="0"/>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pic:nvPicPr>
                  <pic:blipFill>
                    <a:blip r:embed="rId49"/>
                    <a:stretch>
                      <a:fillRect/>
                    </a:stretch>
                  </pic:blipFill>
                  <pic:spPr>
                    <a:xfrm>
                      <a:off x="0" y="0"/>
                      <a:ext cx="5579745" cy="2136140"/>
                    </a:xfrm>
                    <a:prstGeom prst="rect">
                      <a:avLst/>
                    </a:prstGeom>
                  </pic:spPr>
                </pic:pic>
              </a:graphicData>
            </a:graphic>
          </wp:inline>
        </w:drawing>
      </w:r>
    </w:p>
    <w:p w14:paraId="481C53B0" w14:textId="6749DB62" w:rsidR="0018671F" w:rsidRDefault="0061219B" w:rsidP="00B21396">
      <w:pPr>
        <w:pStyle w:val="Caption"/>
      </w:pPr>
      <w:bookmarkStart w:id="74" w:name="_Toc121592336"/>
      <w:r>
        <w:t xml:space="preserve">Hình </w:t>
      </w:r>
      <w:r w:rsidR="00000000">
        <w:fldChar w:fldCharType="begin"/>
      </w:r>
      <w:r w:rsidR="00000000">
        <w:instrText xml:space="preserve"> SEQ Hình \* ARABIC </w:instrText>
      </w:r>
      <w:r w:rsidR="00000000">
        <w:fldChar w:fldCharType="separate"/>
      </w:r>
      <w:r w:rsidR="00CD7CA3">
        <w:rPr>
          <w:noProof/>
        </w:rPr>
        <w:t>32</w:t>
      </w:r>
      <w:r w:rsidR="00000000">
        <w:rPr>
          <w:noProof/>
        </w:rPr>
        <w:fldChar w:fldCharType="end"/>
      </w:r>
      <w:r w:rsidR="003F0099">
        <w:rPr>
          <w:noProof/>
        </w:rPr>
        <w:t xml:space="preserve"> Chi tiết Live Query Statistics</w:t>
      </w:r>
      <w:bookmarkEnd w:id="74"/>
    </w:p>
    <w:p w14:paraId="78A2F72D" w14:textId="38C0B85E" w:rsidR="000E6C29" w:rsidRDefault="00E176CB" w:rsidP="000E6C29">
      <w:pPr>
        <w:pStyle w:val="Nidungvnbn"/>
      </w:pPr>
      <w:r>
        <w:t xml:space="preserve">. Ta cùng nhìn lại </w:t>
      </w:r>
      <w:r w:rsidRPr="008D5029">
        <w:rPr>
          <w:i/>
          <w:iCs/>
        </w:rPr>
        <w:t>Actual Execution Plan</w:t>
      </w:r>
      <w:r>
        <w:t xml:space="preserve"> và </w:t>
      </w:r>
      <w:r w:rsidRPr="008D5029">
        <w:rPr>
          <w:i/>
          <w:iCs/>
        </w:rPr>
        <w:t>Live Query Statistics</w:t>
      </w:r>
      <w:r>
        <w:t xml:space="preserve"> ta thấy có vài vấn đề ở đây là chúng toàn sử dụng Table Scan và đọc hết các dòng có trong các bảng mà ta truy vấn từ đó ta sẽ dựa vào các thông tin đó tối ưu hóa câu truy vấn và cơ sở dữ liệu.</w:t>
      </w:r>
    </w:p>
    <w:p w14:paraId="0008E460" w14:textId="77777777" w:rsidR="0061219B" w:rsidRDefault="004B3864" w:rsidP="0061219B">
      <w:pPr>
        <w:pStyle w:val="Caption"/>
        <w:keepNext/>
      </w:pPr>
      <w:r w:rsidRPr="004B3864">
        <w:rPr>
          <w:noProof/>
        </w:rPr>
        <w:drawing>
          <wp:inline distT="0" distB="0" distL="0" distR="0" wp14:anchorId="362EDD13" wp14:editId="1572AF85">
            <wp:extent cx="3825875" cy="3350260"/>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25875" cy="3350260"/>
                    </a:xfrm>
                    <a:prstGeom prst="rect">
                      <a:avLst/>
                    </a:prstGeom>
                    <a:noFill/>
                    <a:ln>
                      <a:noFill/>
                    </a:ln>
                  </pic:spPr>
                </pic:pic>
              </a:graphicData>
            </a:graphic>
          </wp:inline>
        </w:drawing>
      </w:r>
    </w:p>
    <w:p w14:paraId="438DBC1D" w14:textId="7AEF7DEA" w:rsidR="0018671F" w:rsidRDefault="0061219B" w:rsidP="00B21396">
      <w:pPr>
        <w:pStyle w:val="Caption"/>
      </w:pPr>
      <w:bookmarkStart w:id="75" w:name="_Toc121592337"/>
      <w:r>
        <w:t xml:space="preserve">Hình </w:t>
      </w:r>
      <w:r w:rsidR="00000000">
        <w:fldChar w:fldCharType="begin"/>
      </w:r>
      <w:r w:rsidR="00000000">
        <w:instrText xml:space="preserve"> SEQ Hình \* ARABIC </w:instrText>
      </w:r>
      <w:r w:rsidR="00000000">
        <w:fldChar w:fldCharType="separate"/>
      </w:r>
      <w:r w:rsidR="00CD7CA3">
        <w:rPr>
          <w:noProof/>
        </w:rPr>
        <w:t>33</w:t>
      </w:r>
      <w:r w:rsidR="00000000">
        <w:rPr>
          <w:noProof/>
        </w:rPr>
        <w:fldChar w:fldCharType="end"/>
      </w:r>
      <w:r w:rsidR="003F0099">
        <w:rPr>
          <w:noProof/>
        </w:rPr>
        <w:t xml:space="preserve"> Khóa chính, nối khóa ngoại, đánh index, … cho database</w:t>
      </w:r>
      <w:bookmarkEnd w:id="75"/>
    </w:p>
    <w:p w14:paraId="393488AD" w14:textId="77777777" w:rsidR="001626C1" w:rsidRDefault="001626C1" w:rsidP="00065067">
      <w:pPr>
        <w:pStyle w:val="Nidungvnbn"/>
      </w:pPr>
    </w:p>
    <w:p w14:paraId="648444E4" w14:textId="77777777" w:rsidR="001626C1" w:rsidRDefault="001626C1" w:rsidP="00065067">
      <w:pPr>
        <w:pStyle w:val="Nidungvnbn"/>
      </w:pPr>
    </w:p>
    <w:p w14:paraId="1C6D88E2" w14:textId="2F6C3043" w:rsidR="00D76EAC" w:rsidRDefault="00E176CB" w:rsidP="00065067">
      <w:pPr>
        <w:pStyle w:val="Nidungvnbn"/>
      </w:pPr>
      <w:r>
        <w:lastRenderedPageBreak/>
        <w:t>Sau khi đánh index cho các bảng, nối khóa ngoại ta chạy lại thử:</w:t>
      </w:r>
    </w:p>
    <w:p w14:paraId="7AE4941A" w14:textId="77777777" w:rsidR="0061219B" w:rsidRDefault="004B3864" w:rsidP="0061219B">
      <w:pPr>
        <w:pStyle w:val="Caption"/>
        <w:keepNext/>
      </w:pPr>
      <w:r w:rsidRPr="004B3864">
        <w:rPr>
          <w:noProof/>
        </w:rPr>
        <w:drawing>
          <wp:inline distT="0" distB="0" distL="0" distR="0" wp14:anchorId="51D55895" wp14:editId="00B42479">
            <wp:extent cx="4848902" cy="2048161"/>
            <wp:effectExtent l="0" t="0" r="8890" b="9525"/>
            <wp:docPr id="39" name="Picture 39"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 schematic&#10;&#10;Description automatically generated"/>
                    <pic:cNvPicPr/>
                  </pic:nvPicPr>
                  <pic:blipFill>
                    <a:blip r:embed="rId51"/>
                    <a:stretch>
                      <a:fillRect/>
                    </a:stretch>
                  </pic:blipFill>
                  <pic:spPr>
                    <a:xfrm>
                      <a:off x="0" y="0"/>
                      <a:ext cx="4848902" cy="2048161"/>
                    </a:xfrm>
                    <a:prstGeom prst="rect">
                      <a:avLst/>
                    </a:prstGeom>
                  </pic:spPr>
                </pic:pic>
              </a:graphicData>
            </a:graphic>
          </wp:inline>
        </w:drawing>
      </w:r>
    </w:p>
    <w:p w14:paraId="1F0391FB" w14:textId="36A3A51E" w:rsidR="0018671F" w:rsidRDefault="0061219B" w:rsidP="00B21396">
      <w:pPr>
        <w:pStyle w:val="Caption"/>
      </w:pPr>
      <w:bookmarkStart w:id="76" w:name="_Toc121592338"/>
      <w:r>
        <w:t xml:space="preserve">Hình </w:t>
      </w:r>
      <w:r w:rsidR="00000000">
        <w:fldChar w:fldCharType="begin"/>
      </w:r>
      <w:r w:rsidR="00000000">
        <w:instrText xml:space="preserve"> SEQ Hình \* ARABIC </w:instrText>
      </w:r>
      <w:r w:rsidR="00000000">
        <w:fldChar w:fldCharType="separate"/>
      </w:r>
      <w:r w:rsidR="00CD7CA3">
        <w:rPr>
          <w:noProof/>
        </w:rPr>
        <w:t>34</w:t>
      </w:r>
      <w:r w:rsidR="00000000">
        <w:rPr>
          <w:noProof/>
        </w:rPr>
        <w:fldChar w:fldCharType="end"/>
      </w:r>
      <w:r w:rsidR="00913D85">
        <w:rPr>
          <w:noProof/>
        </w:rPr>
        <w:t xml:space="preserve"> Kết quả với Actual Execution Plan</w:t>
      </w:r>
      <w:bookmarkEnd w:id="76"/>
    </w:p>
    <w:p w14:paraId="23C8687E" w14:textId="23E4177E" w:rsidR="004B3864" w:rsidRDefault="004B3864" w:rsidP="00065067">
      <w:pPr>
        <w:pStyle w:val="Nidungvnbn"/>
      </w:pPr>
    </w:p>
    <w:p w14:paraId="6DE400A9" w14:textId="77777777" w:rsidR="0061219B" w:rsidRDefault="004B3864" w:rsidP="0061219B">
      <w:pPr>
        <w:pStyle w:val="Caption"/>
        <w:keepNext/>
      </w:pPr>
      <w:r w:rsidRPr="004B3864">
        <w:rPr>
          <w:noProof/>
        </w:rPr>
        <w:drawing>
          <wp:inline distT="0" distB="0" distL="0" distR="0" wp14:anchorId="73C62333" wp14:editId="445E0347">
            <wp:extent cx="5579745" cy="1913255"/>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2"/>
                    <a:stretch>
                      <a:fillRect/>
                    </a:stretch>
                  </pic:blipFill>
                  <pic:spPr>
                    <a:xfrm>
                      <a:off x="0" y="0"/>
                      <a:ext cx="5579745" cy="1913255"/>
                    </a:xfrm>
                    <a:prstGeom prst="rect">
                      <a:avLst/>
                    </a:prstGeom>
                  </pic:spPr>
                </pic:pic>
              </a:graphicData>
            </a:graphic>
          </wp:inline>
        </w:drawing>
      </w:r>
    </w:p>
    <w:p w14:paraId="5EB3D953" w14:textId="2B277F39" w:rsidR="0018671F" w:rsidRDefault="0061219B" w:rsidP="00B21396">
      <w:pPr>
        <w:pStyle w:val="Caption"/>
      </w:pPr>
      <w:bookmarkStart w:id="77" w:name="_Toc121592339"/>
      <w:r>
        <w:t xml:space="preserve">Hình </w:t>
      </w:r>
      <w:r w:rsidR="00000000">
        <w:fldChar w:fldCharType="begin"/>
      </w:r>
      <w:r w:rsidR="00000000">
        <w:instrText xml:space="preserve"> SEQ Hình \* ARABIC </w:instrText>
      </w:r>
      <w:r w:rsidR="00000000">
        <w:fldChar w:fldCharType="separate"/>
      </w:r>
      <w:r w:rsidR="00CD7CA3">
        <w:rPr>
          <w:noProof/>
        </w:rPr>
        <w:t>35</w:t>
      </w:r>
      <w:r w:rsidR="00000000">
        <w:rPr>
          <w:noProof/>
        </w:rPr>
        <w:fldChar w:fldCharType="end"/>
      </w:r>
      <w:r w:rsidR="00913D85">
        <w:rPr>
          <w:noProof/>
        </w:rPr>
        <w:t xml:space="preserve"> Kết quả với Live Query Statistics</w:t>
      </w:r>
      <w:bookmarkEnd w:id="77"/>
    </w:p>
    <w:p w14:paraId="34A51FAB" w14:textId="77777777" w:rsidR="0018671F" w:rsidRPr="0018671F" w:rsidRDefault="0018671F" w:rsidP="00065067">
      <w:pPr>
        <w:pStyle w:val="Nidungvnbn"/>
      </w:pPr>
    </w:p>
    <w:p w14:paraId="4162A69C" w14:textId="65380807" w:rsidR="004B3864" w:rsidRDefault="00805C7B" w:rsidP="00065067">
      <w:pPr>
        <w:pStyle w:val="Nidungvnbn"/>
      </w:pPr>
      <w:r>
        <w:t>Kết quả là thời gian giảm được một chút 0.016 xuống 0.007. Tiếp theo ta sẽ tối ưu hóa câu query</w:t>
      </w:r>
      <w:r w:rsidR="00EB5D88">
        <w:t xml:space="preserve"> và chạy lại thử.</w:t>
      </w:r>
    </w:p>
    <w:p w14:paraId="23B8D5E5" w14:textId="77777777" w:rsidR="002D7BA7" w:rsidRDefault="002D7BA7" w:rsidP="0061219B">
      <w:pPr>
        <w:pStyle w:val="Caption"/>
        <w:keepNext/>
      </w:pPr>
    </w:p>
    <w:p w14:paraId="640A8D95" w14:textId="77777777" w:rsidR="002D7BA7" w:rsidRDefault="002D7BA7" w:rsidP="0061219B">
      <w:pPr>
        <w:pStyle w:val="Caption"/>
        <w:keepNext/>
      </w:pPr>
    </w:p>
    <w:p w14:paraId="3B2B3132" w14:textId="77777777" w:rsidR="002D7BA7" w:rsidRDefault="002D7BA7" w:rsidP="0061219B">
      <w:pPr>
        <w:pStyle w:val="Caption"/>
        <w:keepNext/>
      </w:pPr>
    </w:p>
    <w:p w14:paraId="5B2A84F8" w14:textId="77777777" w:rsidR="002D7BA7" w:rsidRDefault="002D7BA7" w:rsidP="0061219B">
      <w:pPr>
        <w:pStyle w:val="Caption"/>
        <w:keepNext/>
      </w:pPr>
    </w:p>
    <w:p w14:paraId="34E791D7" w14:textId="093BFF48" w:rsidR="0061219B" w:rsidRDefault="004B3864" w:rsidP="0061219B">
      <w:pPr>
        <w:pStyle w:val="Caption"/>
        <w:keepNext/>
      </w:pPr>
      <w:r w:rsidRPr="004B3864">
        <w:rPr>
          <w:noProof/>
        </w:rPr>
        <w:drawing>
          <wp:inline distT="0" distB="0" distL="0" distR="0" wp14:anchorId="5E91D4BC" wp14:editId="1A707F10">
            <wp:extent cx="5579745" cy="1264285"/>
            <wp:effectExtent l="0" t="0" r="1905"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3"/>
                    <a:stretch>
                      <a:fillRect/>
                    </a:stretch>
                  </pic:blipFill>
                  <pic:spPr>
                    <a:xfrm>
                      <a:off x="0" y="0"/>
                      <a:ext cx="5579745" cy="1264285"/>
                    </a:xfrm>
                    <a:prstGeom prst="rect">
                      <a:avLst/>
                    </a:prstGeom>
                  </pic:spPr>
                </pic:pic>
              </a:graphicData>
            </a:graphic>
          </wp:inline>
        </w:drawing>
      </w:r>
    </w:p>
    <w:p w14:paraId="2DE4F01C" w14:textId="0C25FA0A" w:rsidR="0018671F" w:rsidRDefault="0061219B" w:rsidP="00B21396">
      <w:pPr>
        <w:pStyle w:val="Caption"/>
      </w:pPr>
      <w:bookmarkStart w:id="78" w:name="_Toc121592340"/>
      <w:r>
        <w:t xml:space="preserve">Hình </w:t>
      </w:r>
      <w:r w:rsidR="00000000">
        <w:fldChar w:fldCharType="begin"/>
      </w:r>
      <w:r w:rsidR="00000000">
        <w:instrText xml:space="preserve"> SEQ Hình \* ARABIC </w:instrText>
      </w:r>
      <w:r w:rsidR="00000000">
        <w:fldChar w:fldCharType="separate"/>
      </w:r>
      <w:r w:rsidR="00CD7CA3">
        <w:rPr>
          <w:noProof/>
        </w:rPr>
        <w:t>36</w:t>
      </w:r>
      <w:r w:rsidR="00000000">
        <w:rPr>
          <w:noProof/>
        </w:rPr>
        <w:fldChar w:fldCharType="end"/>
      </w:r>
      <w:r w:rsidR="00913D85">
        <w:rPr>
          <w:noProof/>
        </w:rPr>
        <w:t xml:space="preserve"> Chi tiết Live Query Statistics</w:t>
      </w:r>
      <w:bookmarkEnd w:id="78"/>
    </w:p>
    <w:p w14:paraId="5F0442F2" w14:textId="3CADAC1C" w:rsidR="004B3864" w:rsidRDefault="004B3864" w:rsidP="00065067">
      <w:pPr>
        <w:pStyle w:val="Nidungvnbn"/>
      </w:pPr>
    </w:p>
    <w:p w14:paraId="6DB07B92" w14:textId="2681823B" w:rsidR="002D7BA7" w:rsidRDefault="002D7BA7" w:rsidP="00065067">
      <w:pPr>
        <w:pStyle w:val="Nidungvnbn"/>
      </w:pPr>
    </w:p>
    <w:p w14:paraId="516DE461" w14:textId="77777777" w:rsidR="002D7BA7" w:rsidRDefault="002D7BA7" w:rsidP="00065067">
      <w:pPr>
        <w:pStyle w:val="Nidungvnbn"/>
      </w:pPr>
    </w:p>
    <w:p w14:paraId="585F591D" w14:textId="77777777" w:rsidR="0061219B" w:rsidRDefault="004B3864" w:rsidP="0061219B">
      <w:pPr>
        <w:pStyle w:val="Caption"/>
        <w:keepNext/>
      </w:pPr>
      <w:r w:rsidRPr="004B3864">
        <w:rPr>
          <w:noProof/>
        </w:rPr>
        <w:drawing>
          <wp:inline distT="0" distB="0" distL="0" distR="0" wp14:anchorId="524CB85D" wp14:editId="145CC379">
            <wp:extent cx="5579745" cy="1334135"/>
            <wp:effectExtent l="0" t="0" r="1905" b="0"/>
            <wp:docPr id="42" name="Picture 42"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diagram&#10;&#10;Description automatically generated with medium confidence"/>
                    <pic:cNvPicPr/>
                  </pic:nvPicPr>
                  <pic:blipFill>
                    <a:blip r:embed="rId54"/>
                    <a:stretch>
                      <a:fillRect/>
                    </a:stretch>
                  </pic:blipFill>
                  <pic:spPr>
                    <a:xfrm>
                      <a:off x="0" y="0"/>
                      <a:ext cx="5579745" cy="1334135"/>
                    </a:xfrm>
                    <a:prstGeom prst="rect">
                      <a:avLst/>
                    </a:prstGeom>
                  </pic:spPr>
                </pic:pic>
              </a:graphicData>
            </a:graphic>
          </wp:inline>
        </w:drawing>
      </w:r>
    </w:p>
    <w:p w14:paraId="564517B3" w14:textId="6E832EA8" w:rsidR="0018671F" w:rsidRDefault="0061219B" w:rsidP="00B21396">
      <w:pPr>
        <w:pStyle w:val="Caption"/>
      </w:pPr>
      <w:bookmarkStart w:id="79" w:name="_Toc121592341"/>
      <w:r>
        <w:t xml:space="preserve">Hình </w:t>
      </w:r>
      <w:r w:rsidR="00000000">
        <w:fldChar w:fldCharType="begin"/>
      </w:r>
      <w:r w:rsidR="00000000">
        <w:instrText xml:space="preserve"> SEQ Hình \* ARABIC </w:instrText>
      </w:r>
      <w:r w:rsidR="00000000">
        <w:fldChar w:fldCharType="separate"/>
      </w:r>
      <w:r w:rsidR="00CD7CA3">
        <w:rPr>
          <w:noProof/>
        </w:rPr>
        <w:t>37</w:t>
      </w:r>
      <w:r w:rsidR="00000000">
        <w:rPr>
          <w:noProof/>
        </w:rPr>
        <w:fldChar w:fldCharType="end"/>
      </w:r>
      <w:r w:rsidR="00913D85">
        <w:rPr>
          <w:noProof/>
        </w:rPr>
        <w:t xml:space="preserve"> Chi tiết Actual Execution Plan</w:t>
      </w:r>
      <w:bookmarkEnd w:id="79"/>
    </w:p>
    <w:p w14:paraId="3DF93936" w14:textId="330ED9DE" w:rsidR="004B3864" w:rsidRDefault="004B3864" w:rsidP="00065067">
      <w:pPr>
        <w:pStyle w:val="Nidungvnbn"/>
      </w:pPr>
    </w:p>
    <w:p w14:paraId="29B7B761" w14:textId="77777777" w:rsidR="0061219B" w:rsidRDefault="0064515D" w:rsidP="0061219B">
      <w:pPr>
        <w:pStyle w:val="Caption"/>
        <w:keepNext/>
      </w:pPr>
      <w:r>
        <w:rPr>
          <w:noProof/>
        </w:rPr>
        <w:lastRenderedPageBreak/>
        <w:drawing>
          <wp:inline distT="0" distB="0" distL="0" distR="0" wp14:anchorId="41C8E418" wp14:editId="66E31AC1">
            <wp:extent cx="5290612" cy="80010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5" cstate="print">
                      <a:extLst>
                        <a:ext uri="{28A0092B-C50C-407E-A947-70E740481C1C}">
                          <a14:useLocalDpi xmlns:a14="http://schemas.microsoft.com/office/drawing/2010/main" val="0"/>
                        </a:ext>
                      </a:extLst>
                    </a:blip>
                    <a:srcRect t="2053" b="2130"/>
                    <a:stretch/>
                  </pic:blipFill>
                  <pic:spPr bwMode="auto">
                    <a:xfrm>
                      <a:off x="0" y="0"/>
                      <a:ext cx="5291421" cy="8002223"/>
                    </a:xfrm>
                    <a:prstGeom prst="rect">
                      <a:avLst/>
                    </a:prstGeom>
                    <a:ln>
                      <a:noFill/>
                    </a:ln>
                    <a:extLst>
                      <a:ext uri="{53640926-AAD7-44D8-BBD7-CCE9431645EC}">
                        <a14:shadowObscured xmlns:a14="http://schemas.microsoft.com/office/drawing/2010/main"/>
                      </a:ext>
                    </a:extLst>
                  </pic:spPr>
                </pic:pic>
              </a:graphicData>
            </a:graphic>
          </wp:inline>
        </w:drawing>
      </w:r>
    </w:p>
    <w:p w14:paraId="330D7A3C" w14:textId="2303090E" w:rsidR="0018671F" w:rsidRDefault="0061219B" w:rsidP="00B21396">
      <w:pPr>
        <w:pStyle w:val="Caption"/>
      </w:pPr>
      <w:bookmarkStart w:id="80" w:name="_Toc121592342"/>
      <w:r>
        <w:t xml:space="preserve">Hình </w:t>
      </w:r>
      <w:r w:rsidR="00000000">
        <w:fldChar w:fldCharType="begin"/>
      </w:r>
      <w:r w:rsidR="00000000">
        <w:instrText xml:space="preserve"> SEQ Hình \* ARABIC </w:instrText>
      </w:r>
      <w:r w:rsidR="00000000">
        <w:fldChar w:fldCharType="separate"/>
      </w:r>
      <w:r w:rsidR="00CD7CA3">
        <w:rPr>
          <w:noProof/>
        </w:rPr>
        <w:t>38</w:t>
      </w:r>
      <w:r w:rsidR="00000000">
        <w:rPr>
          <w:noProof/>
        </w:rPr>
        <w:fldChar w:fldCharType="end"/>
      </w:r>
      <w:r w:rsidR="00913D85">
        <w:rPr>
          <w:noProof/>
        </w:rPr>
        <w:t xml:space="preserve"> Câu query đã tối ưu</w:t>
      </w:r>
      <w:bookmarkEnd w:id="80"/>
    </w:p>
    <w:p w14:paraId="7EAC90A4" w14:textId="3B0D4D46" w:rsidR="004B3864" w:rsidRDefault="004B3864" w:rsidP="00065067">
      <w:pPr>
        <w:pStyle w:val="Nidungvnbn"/>
      </w:pPr>
    </w:p>
    <w:p w14:paraId="26C82439" w14:textId="77777777" w:rsidR="002D7BA7" w:rsidRDefault="002D7BA7" w:rsidP="0061219B">
      <w:pPr>
        <w:pStyle w:val="Caption"/>
        <w:keepNext/>
      </w:pPr>
    </w:p>
    <w:p w14:paraId="2EAB793A" w14:textId="77777777" w:rsidR="002D7BA7" w:rsidRDefault="002D7BA7" w:rsidP="0061219B">
      <w:pPr>
        <w:pStyle w:val="Caption"/>
        <w:keepNext/>
      </w:pPr>
    </w:p>
    <w:p w14:paraId="60D5FE1D" w14:textId="67226C8E" w:rsidR="0061219B" w:rsidRDefault="0064515D" w:rsidP="0061219B">
      <w:pPr>
        <w:pStyle w:val="Caption"/>
        <w:keepNext/>
      </w:pPr>
      <w:r w:rsidRPr="0064515D">
        <w:rPr>
          <w:noProof/>
        </w:rPr>
        <w:drawing>
          <wp:inline distT="0" distB="0" distL="0" distR="0" wp14:anchorId="2D0CA6F6" wp14:editId="596DF46C">
            <wp:extent cx="3753374" cy="1733792"/>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6"/>
                    <a:stretch>
                      <a:fillRect/>
                    </a:stretch>
                  </pic:blipFill>
                  <pic:spPr>
                    <a:xfrm>
                      <a:off x="0" y="0"/>
                      <a:ext cx="3753374" cy="1733792"/>
                    </a:xfrm>
                    <a:prstGeom prst="rect">
                      <a:avLst/>
                    </a:prstGeom>
                  </pic:spPr>
                </pic:pic>
              </a:graphicData>
            </a:graphic>
          </wp:inline>
        </w:drawing>
      </w:r>
    </w:p>
    <w:p w14:paraId="51493CA1" w14:textId="3CF37A66" w:rsidR="0018671F" w:rsidRDefault="0061219B" w:rsidP="00B21396">
      <w:pPr>
        <w:pStyle w:val="Caption"/>
      </w:pPr>
      <w:bookmarkStart w:id="81" w:name="_Toc121592343"/>
      <w:r>
        <w:t xml:space="preserve">Hình </w:t>
      </w:r>
      <w:r w:rsidR="00000000">
        <w:fldChar w:fldCharType="begin"/>
      </w:r>
      <w:r w:rsidR="00000000">
        <w:instrText xml:space="preserve"> SEQ Hình \* ARABIC </w:instrText>
      </w:r>
      <w:r w:rsidR="00000000">
        <w:fldChar w:fldCharType="separate"/>
      </w:r>
      <w:r w:rsidR="00CD7CA3">
        <w:rPr>
          <w:noProof/>
        </w:rPr>
        <w:t>39</w:t>
      </w:r>
      <w:r w:rsidR="00000000">
        <w:rPr>
          <w:noProof/>
        </w:rPr>
        <w:fldChar w:fldCharType="end"/>
      </w:r>
      <w:r w:rsidR="002D7BA7">
        <w:rPr>
          <w:noProof/>
        </w:rPr>
        <w:t xml:space="preserve"> Kết quả Live Query Statistics</w:t>
      </w:r>
      <w:bookmarkEnd w:id="81"/>
    </w:p>
    <w:p w14:paraId="01A7D923" w14:textId="77777777" w:rsidR="0018671F" w:rsidRPr="0018671F" w:rsidRDefault="0018671F" w:rsidP="00065067">
      <w:pPr>
        <w:pStyle w:val="Nidungvnbn"/>
      </w:pPr>
    </w:p>
    <w:p w14:paraId="5D95F9C9" w14:textId="1F41D5BB" w:rsidR="0064515D" w:rsidRDefault="0064515D" w:rsidP="00065067">
      <w:pPr>
        <w:pStyle w:val="Nidungvnbn"/>
      </w:pPr>
    </w:p>
    <w:p w14:paraId="20B8B8AD" w14:textId="77777777" w:rsidR="0061219B" w:rsidRDefault="0064515D" w:rsidP="0061219B">
      <w:pPr>
        <w:pStyle w:val="Caption"/>
        <w:keepNext/>
      </w:pPr>
      <w:r w:rsidRPr="0064515D">
        <w:rPr>
          <w:noProof/>
        </w:rPr>
        <w:drawing>
          <wp:inline distT="0" distB="0" distL="0" distR="0" wp14:anchorId="2C83ABF8" wp14:editId="52691A3E">
            <wp:extent cx="3829584" cy="1800476"/>
            <wp:effectExtent l="0" t="0" r="0" b="952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57"/>
                    <a:stretch>
                      <a:fillRect/>
                    </a:stretch>
                  </pic:blipFill>
                  <pic:spPr>
                    <a:xfrm>
                      <a:off x="0" y="0"/>
                      <a:ext cx="3829584" cy="1800476"/>
                    </a:xfrm>
                    <a:prstGeom prst="rect">
                      <a:avLst/>
                    </a:prstGeom>
                  </pic:spPr>
                </pic:pic>
              </a:graphicData>
            </a:graphic>
          </wp:inline>
        </w:drawing>
      </w:r>
    </w:p>
    <w:p w14:paraId="76D03854" w14:textId="7A0CD63A" w:rsidR="0018671F" w:rsidRDefault="0061219B" w:rsidP="00B21396">
      <w:pPr>
        <w:pStyle w:val="Caption"/>
      </w:pPr>
      <w:bookmarkStart w:id="82" w:name="_Toc121592344"/>
      <w:r>
        <w:t xml:space="preserve">Hình </w:t>
      </w:r>
      <w:r w:rsidR="00000000">
        <w:fldChar w:fldCharType="begin"/>
      </w:r>
      <w:r w:rsidR="00000000">
        <w:instrText xml:space="preserve"> SEQ Hình \* ARABIC </w:instrText>
      </w:r>
      <w:r w:rsidR="00000000">
        <w:fldChar w:fldCharType="separate"/>
      </w:r>
      <w:r w:rsidR="00CD7CA3">
        <w:rPr>
          <w:noProof/>
        </w:rPr>
        <w:t>40</w:t>
      </w:r>
      <w:r w:rsidR="00000000">
        <w:rPr>
          <w:noProof/>
        </w:rPr>
        <w:fldChar w:fldCharType="end"/>
      </w:r>
      <w:r w:rsidR="002D7BA7">
        <w:rPr>
          <w:noProof/>
        </w:rPr>
        <w:t xml:space="preserve"> Kết quả Actual Execution Plan</w:t>
      </w:r>
      <w:bookmarkEnd w:id="82"/>
    </w:p>
    <w:p w14:paraId="2D0DE02F" w14:textId="303AB0F9" w:rsidR="0018671F" w:rsidRPr="0018671F" w:rsidRDefault="003B4FE5" w:rsidP="00065067">
      <w:pPr>
        <w:pStyle w:val="Nidungvnbn"/>
      </w:pPr>
      <w:r>
        <w:t>Tới đây có vẻ đã nhanh hơn lúc ban đầu 0.016 xuống còn 0.004 giảm được 4 lần.</w:t>
      </w:r>
      <w:r w:rsidR="008803BB">
        <w:t xml:space="preserve"> Cách tối ưu query thì cũng làm tương tự giống phần 1.</w:t>
      </w:r>
    </w:p>
    <w:p w14:paraId="34FD1CFB" w14:textId="085E33AF" w:rsidR="0064515D" w:rsidRDefault="0064515D" w:rsidP="00065067">
      <w:pPr>
        <w:pStyle w:val="Nidungvnbn"/>
      </w:pPr>
    </w:p>
    <w:p w14:paraId="2F45095F" w14:textId="77777777" w:rsidR="002D7BA7" w:rsidRDefault="002D7BA7" w:rsidP="0061219B">
      <w:pPr>
        <w:pStyle w:val="Caption"/>
        <w:keepNext/>
      </w:pPr>
    </w:p>
    <w:p w14:paraId="63424CE6" w14:textId="77777777" w:rsidR="002D7BA7" w:rsidRDefault="002D7BA7" w:rsidP="0061219B">
      <w:pPr>
        <w:pStyle w:val="Caption"/>
        <w:keepNext/>
      </w:pPr>
    </w:p>
    <w:p w14:paraId="1ADA3B0F" w14:textId="77777777" w:rsidR="002D7BA7" w:rsidRDefault="002D7BA7" w:rsidP="0061219B">
      <w:pPr>
        <w:pStyle w:val="Caption"/>
        <w:keepNext/>
      </w:pPr>
    </w:p>
    <w:p w14:paraId="697660A6" w14:textId="77777777" w:rsidR="002D7BA7" w:rsidRDefault="002D7BA7" w:rsidP="0061219B">
      <w:pPr>
        <w:pStyle w:val="Caption"/>
        <w:keepNext/>
      </w:pPr>
    </w:p>
    <w:p w14:paraId="66C0D1C1" w14:textId="77777777" w:rsidR="002D7BA7" w:rsidRDefault="002D7BA7" w:rsidP="0061219B">
      <w:pPr>
        <w:pStyle w:val="Caption"/>
        <w:keepNext/>
      </w:pPr>
    </w:p>
    <w:p w14:paraId="1263CA2D" w14:textId="7D66AB26" w:rsidR="0061219B" w:rsidRDefault="0064515D" w:rsidP="0061219B">
      <w:pPr>
        <w:pStyle w:val="Caption"/>
        <w:keepNext/>
      </w:pPr>
      <w:r w:rsidRPr="0064515D">
        <w:rPr>
          <w:noProof/>
        </w:rPr>
        <w:drawing>
          <wp:inline distT="0" distB="0" distL="0" distR="0" wp14:anchorId="0551D13F" wp14:editId="14E7952F">
            <wp:extent cx="5579745" cy="1605915"/>
            <wp:effectExtent l="0" t="0" r="1905" b="0"/>
            <wp:docPr id="46" name="Picture 4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58"/>
                    <a:stretch>
                      <a:fillRect/>
                    </a:stretch>
                  </pic:blipFill>
                  <pic:spPr>
                    <a:xfrm>
                      <a:off x="0" y="0"/>
                      <a:ext cx="5579745" cy="1605915"/>
                    </a:xfrm>
                    <a:prstGeom prst="rect">
                      <a:avLst/>
                    </a:prstGeom>
                  </pic:spPr>
                </pic:pic>
              </a:graphicData>
            </a:graphic>
          </wp:inline>
        </w:drawing>
      </w:r>
    </w:p>
    <w:p w14:paraId="0E23F80D" w14:textId="540C4C5D" w:rsidR="0018671F" w:rsidRDefault="0061219B" w:rsidP="00B21396">
      <w:pPr>
        <w:pStyle w:val="Caption"/>
      </w:pPr>
      <w:bookmarkStart w:id="83" w:name="_Toc121592345"/>
      <w:r>
        <w:t xml:space="preserve">Hình </w:t>
      </w:r>
      <w:r w:rsidR="00000000">
        <w:fldChar w:fldCharType="begin"/>
      </w:r>
      <w:r w:rsidR="00000000">
        <w:instrText xml:space="preserve"> SEQ Hình \* ARABIC </w:instrText>
      </w:r>
      <w:r w:rsidR="00000000">
        <w:fldChar w:fldCharType="separate"/>
      </w:r>
      <w:r w:rsidR="00CD7CA3">
        <w:rPr>
          <w:noProof/>
        </w:rPr>
        <w:t>41</w:t>
      </w:r>
      <w:r w:rsidR="00000000">
        <w:rPr>
          <w:noProof/>
        </w:rPr>
        <w:fldChar w:fldCharType="end"/>
      </w:r>
      <w:r w:rsidR="002D7BA7">
        <w:rPr>
          <w:noProof/>
        </w:rPr>
        <w:t xml:space="preserve"> Chi tiết Actual Execution Plan</w:t>
      </w:r>
      <w:bookmarkEnd w:id="83"/>
    </w:p>
    <w:p w14:paraId="6C947235" w14:textId="411869A5" w:rsidR="0064515D" w:rsidRDefault="0064515D" w:rsidP="00065067">
      <w:pPr>
        <w:pStyle w:val="Nidungvnbn"/>
      </w:pPr>
    </w:p>
    <w:p w14:paraId="6099B0F3" w14:textId="03263FE2" w:rsidR="002D7BA7" w:rsidRDefault="002D7BA7" w:rsidP="00065067">
      <w:pPr>
        <w:pStyle w:val="Nidungvnbn"/>
      </w:pPr>
    </w:p>
    <w:p w14:paraId="6D6D8043" w14:textId="77777777" w:rsidR="002D7BA7" w:rsidRDefault="002D7BA7" w:rsidP="00065067">
      <w:pPr>
        <w:pStyle w:val="Nidungvnbn"/>
      </w:pPr>
    </w:p>
    <w:p w14:paraId="2F462245" w14:textId="77777777" w:rsidR="0061219B" w:rsidRDefault="0064515D" w:rsidP="0061219B">
      <w:pPr>
        <w:pStyle w:val="Caption"/>
        <w:keepNext/>
      </w:pPr>
      <w:r w:rsidRPr="0064515D">
        <w:rPr>
          <w:noProof/>
        </w:rPr>
        <w:drawing>
          <wp:inline distT="0" distB="0" distL="0" distR="0" wp14:anchorId="0FA90F95" wp14:editId="58DA6EE9">
            <wp:extent cx="5579745" cy="1312545"/>
            <wp:effectExtent l="0" t="0" r="1905" b="190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9"/>
                    <a:stretch>
                      <a:fillRect/>
                    </a:stretch>
                  </pic:blipFill>
                  <pic:spPr>
                    <a:xfrm>
                      <a:off x="0" y="0"/>
                      <a:ext cx="5579745" cy="1312545"/>
                    </a:xfrm>
                    <a:prstGeom prst="rect">
                      <a:avLst/>
                    </a:prstGeom>
                  </pic:spPr>
                </pic:pic>
              </a:graphicData>
            </a:graphic>
          </wp:inline>
        </w:drawing>
      </w:r>
    </w:p>
    <w:p w14:paraId="051ED9FB" w14:textId="00A8EE54" w:rsidR="0018671F" w:rsidRDefault="0061219B" w:rsidP="00B21396">
      <w:pPr>
        <w:pStyle w:val="Caption"/>
      </w:pPr>
      <w:bookmarkStart w:id="84" w:name="_Toc121592346"/>
      <w:r>
        <w:t xml:space="preserve">Hình </w:t>
      </w:r>
      <w:r w:rsidR="00000000">
        <w:fldChar w:fldCharType="begin"/>
      </w:r>
      <w:r w:rsidR="00000000">
        <w:instrText xml:space="preserve"> SEQ Hình \* ARABIC </w:instrText>
      </w:r>
      <w:r w:rsidR="00000000">
        <w:fldChar w:fldCharType="separate"/>
      </w:r>
      <w:r w:rsidR="00CD7CA3">
        <w:rPr>
          <w:noProof/>
        </w:rPr>
        <w:t>42</w:t>
      </w:r>
      <w:r w:rsidR="00000000">
        <w:rPr>
          <w:noProof/>
        </w:rPr>
        <w:fldChar w:fldCharType="end"/>
      </w:r>
      <w:r w:rsidR="002D7BA7">
        <w:rPr>
          <w:noProof/>
        </w:rPr>
        <w:t xml:space="preserve"> Chi tiết Live Query Statistics</w:t>
      </w:r>
      <w:bookmarkEnd w:id="84"/>
    </w:p>
    <w:p w14:paraId="0B9D2DAE" w14:textId="77777777" w:rsidR="0018671F" w:rsidRPr="0018671F" w:rsidRDefault="0018671F" w:rsidP="00065067">
      <w:pPr>
        <w:pStyle w:val="Nidungvnbn"/>
      </w:pPr>
    </w:p>
    <w:p w14:paraId="704DD3C0" w14:textId="27EE283B" w:rsidR="0064515D" w:rsidRPr="00D76EAC" w:rsidRDefault="0064515D" w:rsidP="00065067">
      <w:pPr>
        <w:pStyle w:val="Nidungvnbn"/>
      </w:pPr>
    </w:p>
    <w:p w14:paraId="591DFBEF" w14:textId="15731A3A" w:rsidR="00D76EAC" w:rsidRDefault="00D76EAC" w:rsidP="00D76EAC">
      <w:r>
        <w:br w:type="page"/>
      </w:r>
    </w:p>
    <w:p w14:paraId="6331E097" w14:textId="5DFB5AB9" w:rsidR="00D76EAC" w:rsidRDefault="00D76EAC" w:rsidP="005F0A90">
      <w:pPr>
        <w:pStyle w:val="Chng"/>
        <w:outlineLvl w:val="0"/>
      </w:pPr>
      <w:bookmarkStart w:id="85" w:name="_Toc121592424"/>
      <w:r>
        <w:lastRenderedPageBreak/>
        <w:t>Mô tả thuật toán và sử dụng Python để mô phỏng</w:t>
      </w:r>
      <w:bookmarkEnd w:id="85"/>
    </w:p>
    <w:p w14:paraId="0ED447F9" w14:textId="77777777" w:rsidR="00965465" w:rsidRDefault="00965465" w:rsidP="00965465">
      <w:pPr>
        <w:pStyle w:val="Nidungvnbn"/>
      </w:pPr>
    </w:p>
    <w:p w14:paraId="5E8A3F03" w14:textId="5E2E3F44" w:rsidR="00D76EAC" w:rsidRDefault="00D76EAC" w:rsidP="005F0A90">
      <w:pPr>
        <w:pStyle w:val="Tiumccp1"/>
        <w:outlineLvl w:val="1"/>
      </w:pPr>
      <w:bookmarkStart w:id="86" w:name="_Toc121592425"/>
      <w:r>
        <w:t>Cây B Tree</w:t>
      </w:r>
      <w:bookmarkEnd w:id="86"/>
    </w:p>
    <w:p w14:paraId="3323DFA2" w14:textId="1562CC06" w:rsidR="000C3AD6" w:rsidRDefault="000C3AD6" w:rsidP="000C3AD6">
      <w:pPr>
        <w:pStyle w:val="Nidungvnbn"/>
      </w:pPr>
      <w:r>
        <w:t>B</w:t>
      </w:r>
      <w:r w:rsidR="00A9343D">
        <w:t xml:space="preserve"> </w:t>
      </w:r>
      <w:r w:rsidR="008A53A2">
        <w:t>T</w:t>
      </w:r>
      <w:r>
        <w:t>ree</w:t>
      </w:r>
      <w:r w:rsidR="00522B27">
        <w:t xml:space="preserve"> (còn có tên gọi khác là </w:t>
      </w:r>
      <w:r w:rsidR="00522B27" w:rsidRPr="009104EB">
        <w:t>m-way tree</w:t>
      </w:r>
      <w:r w:rsidR="00522B27">
        <w:t>)</w:t>
      </w:r>
      <w:r>
        <w:t xml:space="preserve"> là một dạng đặc biệt của cây tìm kiếm tự cân bằng (self-balancing search tree) mà ở đó mỗi node có thể chứa nhiều hơn một khóa và mỗi node cũng có thể chứa nhiều hơn nhiều hơn 2 node con trở lên</w:t>
      </w:r>
      <w:r w:rsidR="00BB3478">
        <w:t xml:space="preserve"> tùy thuộc vào giá trị của m</w:t>
      </w:r>
      <w:r>
        <w:t>.</w:t>
      </w:r>
      <w:r w:rsidR="00112F17">
        <w:t xml:space="preserve"> Trong cây B Tree thì giá trị được lưu trữ có thứ tự từ nhỏ hơn bên cây con trái đến giá trị lớn hơn bên cây con phải.</w:t>
      </w:r>
      <w:r>
        <w:t xml:space="preserve"> Có thể nói B</w:t>
      </w:r>
      <w:r w:rsidR="00614A31">
        <w:t xml:space="preserve"> </w:t>
      </w:r>
      <w:r>
        <w:t>Tree là một dạng tổng quát hơn của cây tìm kiếm nhị phân</w:t>
      </w:r>
      <w:r w:rsidR="009104EB">
        <w:t>.</w:t>
      </w:r>
    </w:p>
    <w:p w14:paraId="0247227F" w14:textId="2A9628C6" w:rsidR="000C3AD6" w:rsidRDefault="000C3AD6" w:rsidP="000C3AD6">
      <w:pPr>
        <w:pStyle w:val="Nidungvnbn"/>
      </w:pPr>
    </w:p>
    <w:p w14:paraId="5DA706A6" w14:textId="51DFD966" w:rsidR="00EB30E6" w:rsidRPr="00EB30E6" w:rsidRDefault="00EB30E6" w:rsidP="000C3AD6">
      <w:pPr>
        <w:pStyle w:val="Nidungvnbn"/>
        <w:rPr>
          <w:i/>
          <w:iCs/>
        </w:rPr>
      </w:pPr>
      <w:r w:rsidRPr="00EB30E6">
        <w:rPr>
          <w:i/>
          <w:iCs/>
        </w:rPr>
        <w:t>Tại sao chúng ta lại cần B Tree để làm gì?</w:t>
      </w:r>
    </w:p>
    <w:p w14:paraId="13A410A0" w14:textId="2AF4DE6F" w:rsidR="00EB30E6" w:rsidRDefault="00EB30E6" w:rsidP="000C3AD6">
      <w:pPr>
        <w:pStyle w:val="Nidungvnbn"/>
      </w:pPr>
      <w:r w:rsidRPr="00EB30E6">
        <w:t xml:space="preserve">Cây </w:t>
      </w:r>
      <w:r w:rsidR="00290453">
        <w:t>B T</w:t>
      </w:r>
      <w:r w:rsidRPr="00EB30E6">
        <w:t>ree ra đời phục vụ việc tốn ít thời gian hơn khi truy cập vào đĩa cứng.</w:t>
      </w:r>
    </w:p>
    <w:p w14:paraId="2E4DE679" w14:textId="77777777" w:rsidR="00EB30E6" w:rsidRDefault="00EB30E6" w:rsidP="00EB30E6">
      <w:pPr>
        <w:pStyle w:val="Nidungvnbn"/>
      </w:pPr>
      <w:r>
        <w:t>Các cấu trúc dữ liệu khác như cây tìm kiếm nhị phân, cây avl, cây đỏ đen, v.v. chỉ có thể lưu trữ một khóa trong một nút. Nếu bạn phải lưu trữ một số lượng lớn các khóa, thì chiều cao của những cây như vậy sẽ trở nên rất lớn và thời gian truy cập sẽ tăng lên.</w:t>
      </w:r>
    </w:p>
    <w:p w14:paraId="7DAD22CE" w14:textId="0678FB26" w:rsidR="00EB30E6" w:rsidRDefault="00EB30E6" w:rsidP="00EB30E6">
      <w:pPr>
        <w:pStyle w:val="Nidungvnbn"/>
      </w:pPr>
      <w:r>
        <w:t xml:space="preserve">Tuy nhiên, </w:t>
      </w:r>
      <w:r w:rsidR="00283EDF">
        <w:t>B T</w:t>
      </w:r>
      <w:r w:rsidR="00283EDF" w:rsidRPr="00EB30E6">
        <w:t xml:space="preserve">ree </w:t>
      </w:r>
      <w:r>
        <w:t>có thể lưu trữ nhiều khóa trong một nút và có thể có nhiều nút con. Điều này làm giảm đáng kể chiều cao cho phép truy cập đĩa nhanh hơn.</w:t>
      </w:r>
    </w:p>
    <w:p w14:paraId="411E4C5A" w14:textId="4263E533" w:rsidR="00EB30E6" w:rsidRDefault="00EB30E6" w:rsidP="00EB30E6">
      <w:pPr>
        <w:pStyle w:val="Nidungvnbn"/>
      </w:pPr>
    </w:p>
    <w:p w14:paraId="0D5C9A77" w14:textId="5785F39C" w:rsidR="00EB30E6" w:rsidRPr="00CF19F9" w:rsidRDefault="00CF19F9" w:rsidP="00EB30E6">
      <w:pPr>
        <w:pStyle w:val="Nidungvnbn"/>
        <w:rPr>
          <w:i/>
          <w:iCs/>
        </w:rPr>
      </w:pPr>
      <w:r w:rsidRPr="00CF19F9">
        <w:rPr>
          <w:i/>
          <w:iCs/>
        </w:rPr>
        <w:t>Các thuộc tính của một cây B Tree là gì?</w:t>
      </w:r>
    </w:p>
    <w:p w14:paraId="490E7BF3" w14:textId="69F96F41" w:rsidR="00230EDE" w:rsidRDefault="008B5F2E" w:rsidP="00230EDE">
      <w:pPr>
        <w:pStyle w:val="Nidungvnbn"/>
        <w:numPr>
          <w:ilvl w:val="0"/>
          <w:numId w:val="28"/>
        </w:numPr>
      </w:pPr>
      <w:r>
        <w:t>Với mỗi một node, các khóa sẽ được lưu theo thứ tự tăng dần.</w:t>
      </w:r>
    </w:p>
    <w:p w14:paraId="4BB5E627" w14:textId="088BA836" w:rsidR="00230EDE" w:rsidRDefault="00230EDE" w:rsidP="00230EDE">
      <w:pPr>
        <w:pStyle w:val="Nidungvnbn"/>
        <w:numPr>
          <w:ilvl w:val="0"/>
          <w:numId w:val="28"/>
        </w:numPr>
      </w:pPr>
      <w:r>
        <w:t xml:space="preserve">Trong mỗi </w:t>
      </w:r>
      <w:r w:rsidR="008B5F2E">
        <w:t xml:space="preserve">một </w:t>
      </w:r>
      <w:r>
        <w:t>node, x.</w:t>
      </w:r>
      <w:r w:rsidR="008B5F2E">
        <w:t>isL</w:t>
      </w:r>
      <w:r>
        <w:t xml:space="preserve">eaf = </w:t>
      </w:r>
      <w:r w:rsidR="008B5F2E">
        <w:t>T</w:t>
      </w:r>
      <w:r>
        <w:t xml:space="preserve">rue nếu </w:t>
      </w:r>
      <w:r w:rsidR="008B5F2E">
        <w:t>node hiện tại</w:t>
      </w:r>
      <w:r>
        <w:t xml:space="preserve"> là node lá </w:t>
      </w:r>
      <w:r w:rsidR="008B5F2E">
        <w:t xml:space="preserve">hoặc </w:t>
      </w:r>
      <w:r>
        <w:t>ngược lại</w:t>
      </w:r>
      <w:r w:rsidR="008B5F2E">
        <w:t>.</w:t>
      </w:r>
    </w:p>
    <w:p w14:paraId="1C4B4DF2" w14:textId="31A16A1A" w:rsidR="00230EDE" w:rsidRDefault="00230EDE" w:rsidP="00230EDE">
      <w:pPr>
        <w:pStyle w:val="Nidungvnbn"/>
        <w:numPr>
          <w:ilvl w:val="0"/>
          <w:numId w:val="28"/>
        </w:numPr>
      </w:pPr>
      <w:r>
        <w:t xml:space="preserve">Nếu </w:t>
      </w:r>
      <w:r w:rsidR="008B5F2E">
        <w:t>m</w:t>
      </w:r>
      <w:r>
        <w:t xml:space="preserve"> là bậc </w:t>
      </w:r>
      <w:r w:rsidR="008B5F2E">
        <w:t>(</w:t>
      </w:r>
      <w:r w:rsidR="008B5F2E" w:rsidRPr="008B5F2E">
        <w:t>Degree</w:t>
      </w:r>
      <w:r w:rsidR="008B5F2E">
        <w:t xml:space="preserve">) </w:t>
      </w:r>
      <w:r>
        <w:t xml:space="preserve">của cây, thì </w:t>
      </w:r>
      <w:r w:rsidR="008B5F2E">
        <w:t xml:space="preserve">với mỗi một </w:t>
      </w:r>
      <w:r>
        <w:t>node có thể chứa tối đa</w:t>
      </w:r>
      <w:r w:rsidR="008B5F2E">
        <w:t xml:space="preserve">,  m – 1 </w:t>
      </w:r>
      <w:r>
        <w:t xml:space="preserve">khóa và </w:t>
      </w:r>
      <w:r w:rsidR="008B5F2E">
        <w:t xml:space="preserve">m </w:t>
      </w:r>
      <w:r>
        <w:t>con trỏ tới các node con</w:t>
      </w:r>
      <w:r w:rsidR="008B5F2E">
        <w:t>.</w:t>
      </w:r>
    </w:p>
    <w:p w14:paraId="05D2381D" w14:textId="16A9EF83" w:rsidR="00230EDE" w:rsidRDefault="008B5F2E" w:rsidP="00230EDE">
      <w:pPr>
        <w:pStyle w:val="Nidungvnbn"/>
        <w:numPr>
          <w:ilvl w:val="0"/>
          <w:numId w:val="28"/>
        </w:numPr>
      </w:pPr>
      <w:r>
        <w:t>Đặc biệt quan trọng t</w:t>
      </w:r>
      <w:r w:rsidR="00230EDE">
        <w:t>ất cả các lá có cùng độ sâu</w:t>
      </w:r>
      <w:r>
        <w:t xml:space="preserve"> (điều này hay vi phạm trong lúc xóa khóa)</w:t>
      </w:r>
      <w:r w:rsidR="00230EDE">
        <w:t>.</w:t>
      </w:r>
    </w:p>
    <w:p w14:paraId="6CBF515A" w14:textId="5C2AAF90" w:rsidR="00230EDE" w:rsidRDefault="00E73C19" w:rsidP="00230EDE">
      <w:pPr>
        <w:pStyle w:val="Nidungvnbn"/>
        <w:numPr>
          <w:ilvl w:val="0"/>
          <w:numId w:val="28"/>
        </w:numPr>
      </w:pPr>
      <w:r>
        <w:t>Node gốc</w:t>
      </w:r>
      <w:r w:rsidR="00230EDE">
        <w:t xml:space="preserve"> có ít nhất 2 con và chứa tối thiểu 1 khóa.</w:t>
      </w:r>
    </w:p>
    <w:p w14:paraId="3C16EEDF" w14:textId="1D51C2EE" w:rsidR="00AF520E" w:rsidRPr="00230EDE" w:rsidRDefault="00617B90" w:rsidP="00230EDE">
      <w:pPr>
        <w:pStyle w:val="Nidungvnbn"/>
      </w:pPr>
      <w:r>
        <w:t xml:space="preserve"> </w:t>
      </w:r>
    </w:p>
    <w:p w14:paraId="4FD5E142" w14:textId="4084E5F8" w:rsidR="00965465" w:rsidRDefault="00D76EAC" w:rsidP="00DC6A2F">
      <w:pPr>
        <w:pStyle w:val="Tiumccp2"/>
        <w:outlineLvl w:val="2"/>
      </w:pPr>
      <w:bookmarkStart w:id="87" w:name="_Toc121592426"/>
      <w:r>
        <w:lastRenderedPageBreak/>
        <w:t>Mô tả thuật toán</w:t>
      </w:r>
      <w:bookmarkEnd w:id="87"/>
    </w:p>
    <w:p w14:paraId="5E837D8D" w14:textId="461BD338" w:rsidR="00DC6A2F" w:rsidRDefault="00DC6A2F" w:rsidP="00DC6A2F">
      <w:pPr>
        <w:pStyle w:val="Tiumccp3"/>
      </w:pPr>
      <w:r>
        <w:t>Tìm kiếm</w:t>
      </w:r>
    </w:p>
    <w:p w14:paraId="138DFDFB" w14:textId="613B3108" w:rsidR="00775E42" w:rsidRDefault="00186B18" w:rsidP="00775E42">
      <w:pPr>
        <w:pStyle w:val="Nidungvnbn"/>
      </w:pPr>
      <w:r>
        <w:t xml:space="preserve">Để </w:t>
      </w:r>
      <w:r w:rsidR="00775E42">
        <w:t xml:space="preserve">tìm kiếm một phần tử trong </w:t>
      </w:r>
      <w:r>
        <w:t xml:space="preserve">B Tree thì cũng giống như </w:t>
      </w:r>
      <w:r w:rsidR="00775E42">
        <w:t xml:space="preserve">tìm kiếm trong </w:t>
      </w:r>
      <w:r>
        <w:t>cây nhị phân tìm kiếm (</w:t>
      </w:r>
      <w:r w:rsidR="00775E42">
        <w:t>binary search tree</w:t>
      </w:r>
      <w:r>
        <w:t>) tóm lại qua những bước sau</w:t>
      </w:r>
      <w:r w:rsidR="00775E42">
        <w:t xml:space="preserve"> (</w:t>
      </w:r>
      <w:r>
        <w:t xml:space="preserve">với </w:t>
      </w:r>
      <w:r w:rsidR="00775E42">
        <w:t>k là phần tử muốn tìm kiếm)</w:t>
      </w:r>
      <w:r>
        <w:t>:</w:t>
      </w:r>
    </w:p>
    <w:p w14:paraId="49555528" w14:textId="77777777" w:rsidR="00775E42" w:rsidRDefault="00775E42" w:rsidP="00186B18">
      <w:pPr>
        <w:pStyle w:val="Nidungvnbn"/>
        <w:numPr>
          <w:ilvl w:val="0"/>
          <w:numId w:val="30"/>
        </w:numPr>
      </w:pPr>
      <w:r>
        <w:t>Bắt đầu từ node gốc, so sánh k với khóa đầu tiên của node .</w:t>
      </w:r>
    </w:p>
    <w:p w14:paraId="69B0CA9A" w14:textId="745DAF7A" w:rsidR="00775E42" w:rsidRDefault="00775E42" w:rsidP="00186B18">
      <w:pPr>
        <w:pStyle w:val="Nidungvnbn"/>
        <w:numPr>
          <w:ilvl w:val="0"/>
          <w:numId w:val="30"/>
        </w:numPr>
      </w:pPr>
      <w:r>
        <w:t>Nếu k = khóa đầu tiên của node</w:t>
      </w:r>
      <w:r w:rsidR="00186B18">
        <w:t xml:space="preserve"> thì nhanh chóng trả về True</w:t>
      </w:r>
      <w:r>
        <w:t>.</w:t>
      </w:r>
    </w:p>
    <w:p w14:paraId="06955E52" w14:textId="6CC682FA" w:rsidR="00775E42" w:rsidRDefault="00775E42" w:rsidP="00186B18">
      <w:pPr>
        <w:pStyle w:val="Nidungvnbn"/>
        <w:numPr>
          <w:ilvl w:val="0"/>
          <w:numId w:val="30"/>
        </w:numPr>
      </w:pPr>
      <w:r>
        <w:t xml:space="preserve">Nếu k &lt; khóa đầu tiên của node, tìm kiếm </w:t>
      </w:r>
      <w:r w:rsidR="003447A2">
        <w:t xml:space="preserve">theo </w:t>
      </w:r>
      <w:r>
        <w:t xml:space="preserve">con trái của khóa </w:t>
      </w:r>
      <w:r w:rsidR="003447A2">
        <w:t>này.</w:t>
      </w:r>
    </w:p>
    <w:p w14:paraId="2B502118" w14:textId="7489CD15" w:rsidR="00775E42" w:rsidRDefault="003447A2" w:rsidP="00186B18">
      <w:pPr>
        <w:pStyle w:val="Nidungvnbn"/>
        <w:numPr>
          <w:ilvl w:val="0"/>
          <w:numId w:val="30"/>
        </w:numPr>
      </w:pPr>
      <w:r>
        <w:t xml:space="preserve">Ngược lại </w:t>
      </w:r>
      <w:r w:rsidR="00775E42">
        <w:t>có nhiều hơn một khóa và k &gt; khóa đầu tiên, hãy so sánh k với khóa tiếp theo trong node.</w:t>
      </w:r>
    </w:p>
    <w:p w14:paraId="3C125D20" w14:textId="5F90A158" w:rsidR="00775E42" w:rsidRDefault="00775E42" w:rsidP="00186B18">
      <w:pPr>
        <w:pStyle w:val="Nidungvnbn"/>
        <w:numPr>
          <w:ilvl w:val="0"/>
          <w:numId w:val="30"/>
        </w:numPr>
      </w:pPr>
      <w:r>
        <w:t xml:space="preserve">Nếu k &lt; </w:t>
      </w:r>
      <w:r w:rsidR="003447A2">
        <w:t xml:space="preserve">khóa </w:t>
      </w:r>
      <w:r>
        <w:t>tiếp theo</w:t>
      </w:r>
      <w:r w:rsidR="003447A2">
        <w:t xml:space="preserve"> nào</w:t>
      </w:r>
      <w:r>
        <w:t>, hãy tìm kiếm con bên trái của khóa này (</w:t>
      </w:r>
      <w:r w:rsidR="003447A2">
        <w:t xml:space="preserve">có thể hiểu là </w:t>
      </w:r>
      <w:r>
        <w:t>k nằm giữa khóa thứ nhất và khóa thứ hai).</w:t>
      </w:r>
    </w:p>
    <w:p w14:paraId="278B7270" w14:textId="4092A0DB" w:rsidR="00775E42" w:rsidRDefault="00857F92" w:rsidP="00186B18">
      <w:pPr>
        <w:pStyle w:val="Nidungvnbn"/>
        <w:numPr>
          <w:ilvl w:val="0"/>
          <w:numId w:val="30"/>
        </w:numPr>
      </w:pPr>
      <w:r>
        <w:t xml:space="preserve">Nếu k &gt; hơn tất cả các khóa hiện tại vậy </w:t>
      </w:r>
      <w:r w:rsidR="00775E42">
        <w:t xml:space="preserve">tìm kiếm </w:t>
      </w:r>
      <w:r>
        <w:t xml:space="preserve">theo </w:t>
      </w:r>
      <w:r w:rsidR="00775E42">
        <w:t>con bên phải của khóa.</w:t>
      </w:r>
    </w:p>
    <w:p w14:paraId="2BB1F60D" w14:textId="547DB209" w:rsidR="00775E42" w:rsidRDefault="00857F92" w:rsidP="00186B18">
      <w:pPr>
        <w:pStyle w:val="Nidungvnbn"/>
        <w:numPr>
          <w:ilvl w:val="0"/>
          <w:numId w:val="30"/>
        </w:numPr>
      </w:pPr>
      <w:r>
        <w:t xml:space="preserve">Trả về False nếu </w:t>
      </w:r>
      <w:r w:rsidR="00EB457E">
        <w:t>node hiện tại là node lá và k không khác tất các các giá trị của node lá hiện tại.</w:t>
      </w:r>
    </w:p>
    <w:p w14:paraId="3482F5E5" w14:textId="2F4D2DAD" w:rsidR="00775E42" w:rsidRDefault="00775E42" w:rsidP="00827D38">
      <w:pPr>
        <w:pStyle w:val="Nidungvnbn"/>
      </w:pPr>
    </w:p>
    <w:p w14:paraId="6050A6C4" w14:textId="77777777" w:rsidR="00E6697E" w:rsidRDefault="00E6697E" w:rsidP="00E6697E">
      <w:pPr>
        <w:pStyle w:val="Caption"/>
        <w:keepNext/>
      </w:pPr>
      <w:r>
        <w:rPr>
          <w:noProof/>
        </w:rPr>
        <w:drawing>
          <wp:inline distT="0" distB="0" distL="0" distR="0" wp14:anchorId="76046C68" wp14:editId="015AB790">
            <wp:extent cx="5029200" cy="1303803"/>
            <wp:effectExtent l="0" t="0" r="0" b="0"/>
            <wp:docPr id="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imeli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9200" cy="1303803"/>
                    </a:xfrm>
                    <a:prstGeom prst="rect">
                      <a:avLst/>
                    </a:prstGeom>
                    <a:noFill/>
                    <a:ln>
                      <a:noFill/>
                    </a:ln>
                  </pic:spPr>
                </pic:pic>
              </a:graphicData>
            </a:graphic>
          </wp:inline>
        </w:drawing>
      </w:r>
    </w:p>
    <w:p w14:paraId="3EDE1353" w14:textId="3A09D6D6" w:rsidR="00186B18" w:rsidRDefault="00E6697E" w:rsidP="00E6697E">
      <w:pPr>
        <w:pStyle w:val="Caption"/>
      </w:pPr>
      <w:bookmarkStart w:id="88" w:name="_Toc121592347"/>
      <w:r>
        <w:t xml:space="preserve">Hình </w:t>
      </w:r>
      <w:r w:rsidR="00000000">
        <w:fldChar w:fldCharType="begin"/>
      </w:r>
      <w:r w:rsidR="00000000">
        <w:instrText xml:space="preserve"> SEQ Hình \* ARABIC </w:instrText>
      </w:r>
      <w:r w:rsidR="00000000">
        <w:fldChar w:fldCharType="separate"/>
      </w:r>
      <w:r w:rsidR="00CD7CA3">
        <w:rPr>
          <w:noProof/>
        </w:rPr>
        <w:t>43</w:t>
      </w:r>
      <w:r w:rsidR="00000000">
        <w:rPr>
          <w:noProof/>
        </w:rPr>
        <w:fldChar w:fldCharType="end"/>
      </w:r>
      <w:r>
        <w:t xml:space="preserve"> Cây B Tree </w:t>
      </w:r>
      <w:r w:rsidR="00575081">
        <w:t>bậc 3</w:t>
      </w:r>
      <w:bookmarkEnd w:id="88"/>
    </w:p>
    <w:p w14:paraId="1507F114" w14:textId="3E05E371" w:rsidR="00E6697E" w:rsidRDefault="003274C4" w:rsidP="00D20CA2">
      <w:pPr>
        <w:pStyle w:val="Nidungvnbn"/>
      </w:pPr>
      <w:r>
        <w:t>Ta có cây B Tree đã cho như hình trên</w:t>
      </w:r>
      <w:r w:rsidR="00AA5004">
        <w:t>. Ta sẽ thử tìm khóa trong 2 trường hợp.</w:t>
      </w:r>
    </w:p>
    <w:p w14:paraId="06F11DDF" w14:textId="18123F62" w:rsidR="003274C4" w:rsidRDefault="003274C4" w:rsidP="003274C4">
      <w:pPr>
        <w:pStyle w:val="Nidungvnbn"/>
        <w:numPr>
          <w:ilvl w:val="0"/>
          <w:numId w:val="31"/>
        </w:numPr>
      </w:pPr>
      <w:r>
        <w:t>Thử tìm thử khóa 55</w:t>
      </w:r>
      <w:r w:rsidR="007E5A6A">
        <w:t xml:space="preserve"> (k = 55)</w:t>
      </w:r>
    </w:p>
    <w:p w14:paraId="3F8B67C6" w14:textId="02E12638" w:rsidR="003274C4" w:rsidRDefault="003274C4" w:rsidP="003274C4">
      <w:pPr>
        <w:pStyle w:val="Nidungvnbn"/>
        <w:numPr>
          <w:ilvl w:val="0"/>
          <w:numId w:val="31"/>
        </w:numPr>
      </w:pPr>
      <w:r>
        <w:t>Thử tìm khóa 80</w:t>
      </w:r>
      <w:r w:rsidR="007E5A6A">
        <w:t xml:space="preserve"> (k = 80)</w:t>
      </w:r>
    </w:p>
    <w:p w14:paraId="223A2AD1" w14:textId="2C8965F9" w:rsidR="003274C4" w:rsidRDefault="003274C4" w:rsidP="003274C4">
      <w:pPr>
        <w:pStyle w:val="Nidungvnbn"/>
      </w:pPr>
    </w:p>
    <w:p w14:paraId="2E19D754" w14:textId="6997EF3D" w:rsidR="003274C4" w:rsidRDefault="003274C4" w:rsidP="003274C4">
      <w:pPr>
        <w:pStyle w:val="Nidungvnbn"/>
      </w:pPr>
      <w:r>
        <w:t>Thử tìm khóa 55</w:t>
      </w:r>
      <w:r w:rsidR="007E5A6A">
        <w:t xml:space="preserve"> (k = 55)</w:t>
      </w:r>
    </w:p>
    <w:p w14:paraId="6CA876A8" w14:textId="77777777" w:rsidR="005C34FE" w:rsidRDefault="007E5A6A" w:rsidP="005C34FE">
      <w:pPr>
        <w:pStyle w:val="Caption"/>
        <w:keepNext/>
      </w:pPr>
      <w:r>
        <w:rPr>
          <w:noProof/>
        </w:rPr>
        <w:lastRenderedPageBreak/>
        <w:drawing>
          <wp:inline distT="0" distB="0" distL="0" distR="0" wp14:anchorId="6DE46C90" wp14:editId="70594C58">
            <wp:extent cx="5029200" cy="12992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7C795394" w14:textId="14B00965" w:rsidR="003274C4" w:rsidRDefault="005C34FE" w:rsidP="005C34FE">
      <w:pPr>
        <w:pStyle w:val="Caption"/>
      </w:pPr>
      <w:bookmarkStart w:id="89" w:name="_Toc121592348"/>
      <w:r>
        <w:t xml:space="preserve">Hình </w:t>
      </w:r>
      <w:r w:rsidR="00000000">
        <w:fldChar w:fldCharType="begin"/>
      </w:r>
      <w:r w:rsidR="00000000">
        <w:instrText xml:space="preserve"> SEQ Hình \* ARABIC </w:instrText>
      </w:r>
      <w:r w:rsidR="00000000">
        <w:fldChar w:fldCharType="separate"/>
      </w:r>
      <w:r w:rsidR="00CD7CA3">
        <w:rPr>
          <w:noProof/>
        </w:rPr>
        <w:t>44</w:t>
      </w:r>
      <w:r w:rsidR="00000000">
        <w:rPr>
          <w:noProof/>
        </w:rPr>
        <w:fldChar w:fldCharType="end"/>
      </w:r>
      <w:r w:rsidR="002D7BA7">
        <w:t xml:space="preserve"> Tìm kiếm</w:t>
      </w:r>
      <w:r w:rsidR="00662910">
        <w:t xml:space="preserve"> khóa 55</w:t>
      </w:r>
      <w:r w:rsidR="002D7BA7">
        <w:t xml:space="preserve"> bước 1</w:t>
      </w:r>
      <w:bookmarkEnd w:id="89"/>
    </w:p>
    <w:p w14:paraId="53FAB12C" w14:textId="4412EAC0" w:rsidR="007E5A6A" w:rsidRDefault="007E5A6A" w:rsidP="003274C4">
      <w:pPr>
        <w:pStyle w:val="Nidungvnbn"/>
      </w:pPr>
      <w:r>
        <w:t>Ta chọn node gốc sau đó lấy khóa đầu tiên 57 so với k</w:t>
      </w:r>
      <w:r w:rsidR="00BB6D28">
        <w:t xml:space="preserve"> ta thấy 57 &gt; 50 vậy ta chọn con đầu tiên của node là (20, 45)</w:t>
      </w:r>
      <w:r w:rsidR="00AE07B5">
        <w:t>.</w:t>
      </w:r>
    </w:p>
    <w:p w14:paraId="78AF3B30" w14:textId="77777777" w:rsidR="005C34FE" w:rsidRDefault="00AE07B5" w:rsidP="005C34FE">
      <w:pPr>
        <w:pStyle w:val="Caption"/>
        <w:keepNext/>
      </w:pPr>
      <w:r>
        <w:rPr>
          <w:noProof/>
        </w:rPr>
        <w:drawing>
          <wp:inline distT="0" distB="0" distL="0" distR="0" wp14:anchorId="6B063368" wp14:editId="512CAA0F">
            <wp:extent cx="5029200" cy="1299224"/>
            <wp:effectExtent l="0" t="0" r="0" b="0"/>
            <wp:docPr id="50" name="Picture 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24C4A7E3" w14:textId="4C58A866" w:rsidR="00AE07B5" w:rsidRDefault="005C34FE" w:rsidP="005C34FE">
      <w:pPr>
        <w:pStyle w:val="Caption"/>
      </w:pPr>
      <w:bookmarkStart w:id="90" w:name="_Toc121592349"/>
      <w:r>
        <w:t xml:space="preserve">Hình </w:t>
      </w:r>
      <w:r w:rsidR="00000000">
        <w:fldChar w:fldCharType="begin"/>
      </w:r>
      <w:r w:rsidR="00000000">
        <w:instrText xml:space="preserve"> SEQ Hình \* ARABIC </w:instrText>
      </w:r>
      <w:r w:rsidR="00000000">
        <w:fldChar w:fldCharType="separate"/>
      </w:r>
      <w:r w:rsidR="00CD7CA3">
        <w:rPr>
          <w:noProof/>
        </w:rPr>
        <w:t>45</w:t>
      </w:r>
      <w:r w:rsidR="00000000">
        <w:rPr>
          <w:noProof/>
        </w:rPr>
        <w:fldChar w:fldCharType="end"/>
      </w:r>
      <w:r w:rsidR="002D7BA7">
        <w:t xml:space="preserve"> Tìm kiếm </w:t>
      </w:r>
      <w:r w:rsidR="00662910">
        <w:t xml:space="preserve">khóa 55 </w:t>
      </w:r>
      <w:r w:rsidR="002D7BA7">
        <w:t>bước 2</w:t>
      </w:r>
      <w:bookmarkEnd w:id="90"/>
    </w:p>
    <w:p w14:paraId="00912FE4" w14:textId="76D1752C" w:rsidR="00AE07B5" w:rsidRDefault="00AE07B5" w:rsidP="003274C4">
      <w:pPr>
        <w:pStyle w:val="Nidungvnbn"/>
      </w:pPr>
      <w:r>
        <w:t>Ta cũng lấy khóa đầu tiên 20 so với k ta thấy k lớn hơn nên bỏ qua tiếp lấy khóa 45 so với k ta lại thấy k lớn hơn bỏ qua. Lúc này đã hết khóa so sánh và node hiện tại cũng không phải node lá nên ta lấy node con cuối cùng (48, 55).</w:t>
      </w:r>
    </w:p>
    <w:p w14:paraId="3AF69C48" w14:textId="77777777" w:rsidR="005C34FE" w:rsidRDefault="00AE07B5" w:rsidP="005C34FE">
      <w:pPr>
        <w:pStyle w:val="Caption"/>
        <w:keepNext/>
      </w:pPr>
      <w:r>
        <w:rPr>
          <w:noProof/>
        </w:rPr>
        <w:drawing>
          <wp:inline distT="0" distB="0" distL="0" distR="0" wp14:anchorId="13693EB7" wp14:editId="44CCA421">
            <wp:extent cx="5029200" cy="1299224"/>
            <wp:effectExtent l="0" t="0" r="0" b="0"/>
            <wp:docPr id="56" name="Picture 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5C8907CD" w14:textId="6B517BA6" w:rsidR="00AE07B5" w:rsidRDefault="005C34FE" w:rsidP="005C34FE">
      <w:pPr>
        <w:pStyle w:val="Caption"/>
      </w:pPr>
      <w:bookmarkStart w:id="91" w:name="_Toc121592350"/>
      <w:r>
        <w:t xml:space="preserve">Hình </w:t>
      </w:r>
      <w:r w:rsidR="00000000">
        <w:fldChar w:fldCharType="begin"/>
      </w:r>
      <w:r w:rsidR="00000000">
        <w:instrText xml:space="preserve"> SEQ Hình \* ARABIC </w:instrText>
      </w:r>
      <w:r w:rsidR="00000000">
        <w:fldChar w:fldCharType="separate"/>
      </w:r>
      <w:r w:rsidR="00CD7CA3">
        <w:rPr>
          <w:noProof/>
        </w:rPr>
        <w:t>46</w:t>
      </w:r>
      <w:r w:rsidR="00000000">
        <w:rPr>
          <w:noProof/>
        </w:rPr>
        <w:fldChar w:fldCharType="end"/>
      </w:r>
      <w:r w:rsidR="002D7BA7">
        <w:t xml:space="preserve"> Tìm kiếm </w:t>
      </w:r>
      <w:r w:rsidR="00662910">
        <w:t xml:space="preserve">khóa 55 </w:t>
      </w:r>
      <w:r w:rsidR="002D7BA7">
        <w:t>bước 3</w:t>
      </w:r>
      <w:bookmarkEnd w:id="91"/>
    </w:p>
    <w:p w14:paraId="310996E2" w14:textId="33606CC9" w:rsidR="00AE07B5" w:rsidRDefault="00AE07B5" w:rsidP="003274C4">
      <w:pPr>
        <w:pStyle w:val="Nidungvnbn"/>
      </w:pPr>
      <w:r>
        <w:t xml:space="preserve">Ta lại lấy khóa đầu tiên 48 so với k ta thấy k lớn hơn nên bỏ qua khóa này tiếp tục lấy khóa 55 so với k ta thấy bằng nhau vậy trả về </w:t>
      </w:r>
      <w:r w:rsidRPr="00B538FA">
        <w:rPr>
          <w:b/>
          <w:bCs/>
        </w:rPr>
        <w:t>TRUE</w:t>
      </w:r>
      <w:r w:rsidR="00B538FA">
        <w:t xml:space="preserve"> (dừng thuật toán).</w:t>
      </w:r>
    </w:p>
    <w:p w14:paraId="6739A1FB" w14:textId="368AF72B" w:rsidR="003274C4" w:rsidRPr="00E6697E" w:rsidRDefault="003274C4" w:rsidP="003274C4">
      <w:pPr>
        <w:pStyle w:val="Nidungvnbn"/>
      </w:pPr>
      <w:r>
        <w:t>Thử tìm khóa 80</w:t>
      </w:r>
      <w:r w:rsidR="007E5A6A">
        <w:t xml:space="preserve"> (k = 80)</w:t>
      </w:r>
    </w:p>
    <w:p w14:paraId="275904A0" w14:textId="77777777" w:rsidR="005C34FE" w:rsidRDefault="009E0A9D" w:rsidP="005C34FE">
      <w:pPr>
        <w:pStyle w:val="Caption"/>
        <w:keepNext/>
      </w:pPr>
      <w:r>
        <w:rPr>
          <w:noProof/>
        </w:rPr>
        <w:lastRenderedPageBreak/>
        <w:drawing>
          <wp:inline distT="0" distB="0" distL="0" distR="0" wp14:anchorId="2044962C" wp14:editId="45836225">
            <wp:extent cx="5029200" cy="1299224"/>
            <wp:effectExtent l="0" t="0" r="0" b="0"/>
            <wp:docPr id="61" name="Picture 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imeli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2C1CF912" w14:textId="7D977E29" w:rsidR="00E6697E" w:rsidRDefault="005C34FE" w:rsidP="005C34FE">
      <w:pPr>
        <w:pStyle w:val="Caption"/>
      </w:pPr>
      <w:bookmarkStart w:id="92" w:name="_Toc121592351"/>
      <w:r>
        <w:t xml:space="preserve">Hình </w:t>
      </w:r>
      <w:r w:rsidR="00000000">
        <w:fldChar w:fldCharType="begin"/>
      </w:r>
      <w:r w:rsidR="00000000">
        <w:instrText xml:space="preserve"> SEQ Hình \* ARABIC </w:instrText>
      </w:r>
      <w:r w:rsidR="00000000">
        <w:fldChar w:fldCharType="separate"/>
      </w:r>
      <w:r w:rsidR="00CD7CA3">
        <w:rPr>
          <w:noProof/>
        </w:rPr>
        <w:t>47</w:t>
      </w:r>
      <w:r w:rsidR="00000000">
        <w:rPr>
          <w:noProof/>
        </w:rPr>
        <w:fldChar w:fldCharType="end"/>
      </w:r>
      <w:r w:rsidR="002D7BA7">
        <w:t xml:space="preserve"> Tìm kiếm</w:t>
      </w:r>
      <w:r w:rsidR="002F05A2">
        <w:t xml:space="preserve"> khóa 80 </w:t>
      </w:r>
      <w:r w:rsidR="002D7BA7">
        <w:t>bước 1</w:t>
      </w:r>
      <w:bookmarkEnd w:id="92"/>
    </w:p>
    <w:p w14:paraId="2DDDFB1C" w14:textId="7577CE39" w:rsidR="009E0A9D" w:rsidRDefault="009E0A9D" w:rsidP="00827D38">
      <w:pPr>
        <w:pStyle w:val="Nidungvnbn"/>
      </w:pPr>
      <w:r>
        <w:t>Ta chọn gốc để bắt đầu ta lấy khóa 57 so với k ta thấy k lớn hơn nên bỏ qua tương tự khóa 70 cũng nhỏ hơn k bên bỏ qua nốt. Vậy đã hết khóa trên node hiện tại và node này cũng không phải node lá nên ta chọn node con bên phải (86).</w:t>
      </w:r>
    </w:p>
    <w:p w14:paraId="391C79A1" w14:textId="77777777" w:rsidR="005C34FE" w:rsidRDefault="009E0A9D" w:rsidP="005C34FE">
      <w:pPr>
        <w:pStyle w:val="Caption"/>
        <w:keepNext/>
      </w:pPr>
      <w:r>
        <w:rPr>
          <w:noProof/>
        </w:rPr>
        <w:drawing>
          <wp:inline distT="0" distB="0" distL="0" distR="0" wp14:anchorId="7B34B84D" wp14:editId="4BDB51D9">
            <wp:extent cx="5029200" cy="1299224"/>
            <wp:effectExtent l="0" t="0" r="0"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102F5C31" w14:textId="3B89552A" w:rsidR="009E0A9D" w:rsidRDefault="005C34FE" w:rsidP="005C34FE">
      <w:pPr>
        <w:pStyle w:val="Caption"/>
      </w:pPr>
      <w:bookmarkStart w:id="93" w:name="_Toc121592352"/>
      <w:r>
        <w:t xml:space="preserve">Hình </w:t>
      </w:r>
      <w:r w:rsidR="00000000">
        <w:fldChar w:fldCharType="begin"/>
      </w:r>
      <w:r w:rsidR="00000000">
        <w:instrText xml:space="preserve"> SEQ Hình \* ARABIC </w:instrText>
      </w:r>
      <w:r w:rsidR="00000000">
        <w:fldChar w:fldCharType="separate"/>
      </w:r>
      <w:r w:rsidR="00CD7CA3">
        <w:rPr>
          <w:noProof/>
        </w:rPr>
        <w:t>48</w:t>
      </w:r>
      <w:r w:rsidR="00000000">
        <w:rPr>
          <w:noProof/>
        </w:rPr>
        <w:fldChar w:fldCharType="end"/>
      </w:r>
      <w:r w:rsidR="002D7BA7">
        <w:t xml:space="preserve"> Tìm kiếm </w:t>
      </w:r>
      <w:r w:rsidR="005F4803">
        <w:t xml:space="preserve">khóa 80 </w:t>
      </w:r>
      <w:r w:rsidR="002D7BA7">
        <w:t>bước 2</w:t>
      </w:r>
      <w:bookmarkEnd w:id="93"/>
    </w:p>
    <w:p w14:paraId="316F2E1D" w14:textId="3069E6C5" w:rsidR="009E0A9D" w:rsidRDefault="009E0A9D" w:rsidP="00827D38">
      <w:pPr>
        <w:pStyle w:val="Nidungvnbn"/>
      </w:pPr>
      <w:r>
        <w:t>Ta so sánh khóa 86 với k ta thấy k bé hơn nên ta lấy node con bên trái của node hiện tại (77).</w:t>
      </w:r>
    </w:p>
    <w:p w14:paraId="48987D72" w14:textId="77777777" w:rsidR="005C34FE" w:rsidRDefault="009E0A9D" w:rsidP="005C34FE">
      <w:pPr>
        <w:pStyle w:val="Caption"/>
        <w:keepNext/>
      </w:pPr>
      <w:r>
        <w:rPr>
          <w:noProof/>
        </w:rPr>
        <w:drawing>
          <wp:inline distT="0" distB="0" distL="0" distR="0" wp14:anchorId="4DD255B2" wp14:editId="05E59126">
            <wp:extent cx="5029200" cy="1299224"/>
            <wp:effectExtent l="0" t="0" r="0" b="0"/>
            <wp:docPr id="69" name="Picture 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imelin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09806617" w14:textId="44A58DD0" w:rsidR="009E0A9D" w:rsidRDefault="005C34FE" w:rsidP="005C34FE">
      <w:pPr>
        <w:pStyle w:val="Caption"/>
      </w:pPr>
      <w:bookmarkStart w:id="94" w:name="_Toc121592353"/>
      <w:r>
        <w:t xml:space="preserve">Hình </w:t>
      </w:r>
      <w:r w:rsidR="00000000">
        <w:fldChar w:fldCharType="begin"/>
      </w:r>
      <w:r w:rsidR="00000000">
        <w:instrText xml:space="preserve"> SEQ Hình \* ARABIC </w:instrText>
      </w:r>
      <w:r w:rsidR="00000000">
        <w:fldChar w:fldCharType="separate"/>
      </w:r>
      <w:r w:rsidR="00CD7CA3">
        <w:rPr>
          <w:noProof/>
        </w:rPr>
        <w:t>49</w:t>
      </w:r>
      <w:r w:rsidR="00000000">
        <w:rPr>
          <w:noProof/>
        </w:rPr>
        <w:fldChar w:fldCharType="end"/>
      </w:r>
      <w:r w:rsidR="002D7BA7">
        <w:t xml:space="preserve"> Tìm kiếm</w:t>
      </w:r>
      <w:r w:rsidR="005F4803">
        <w:t xml:space="preserve"> khóa 80</w:t>
      </w:r>
      <w:r w:rsidR="002D7BA7">
        <w:t xml:space="preserve"> bước 3</w:t>
      </w:r>
      <w:bookmarkEnd w:id="94"/>
    </w:p>
    <w:p w14:paraId="13ECF27B" w14:textId="21B1F461" w:rsidR="009E0A9D" w:rsidRPr="00827D38" w:rsidRDefault="009E0A9D" w:rsidP="00827D38">
      <w:pPr>
        <w:pStyle w:val="Nidungvnbn"/>
      </w:pPr>
      <w:r>
        <w:t>Ta so sánh 77 với k ta thấy 77 nhỏ hơn k nên bỏ ta, tiếp ta thấy node đã hết khóa và node hiện tại lại là node lá nên trả về FALSE (dừng thuật toán).</w:t>
      </w:r>
    </w:p>
    <w:p w14:paraId="45773216" w14:textId="5D72335E" w:rsidR="00DC6A2F" w:rsidRDefault="00DC6A2F" w:rsidP="00DC6A2F">
      <w:pPr>
        <w:pStyle w:val="Tiumccp3"/>
      </w:pPr>
      <w:r>
        <w:t>Chèn</w:t>
      </w:r>
    </w:p>
    <w:p w14:paraId="2CD959A5" w14:textId="42406DE4" w:rsidR="00582A8C" w:rsidRDefault="00017001" w:rsidP="00D13DF1">
      <w:pPr>
        <w:pStyle w:val="Nidungvnbn"/>
      </w:pPr>
      <w:r>
        <w:lastRenderedPageBreak/>
        <w:t xml:space="preserve">Để chèn một phần tử vào cây B Tree bước đầu tiên là ta phải tìm cho được chổ thích hợp để chèn bước này khá giống như tìm kiếm một phần tử trong cây. </w:t>
      </w:r>
      <w:r w:rsidR="002F00DA">
        <w:t xml:space="preserve">Một vài lưu ý khi chèn phần tử vào một cây B Tree là với mỗi node bất kì thì chỉ chứa tối đa m – 1 khóa với m là </w:t>
      </w:r>
      <w:r w:rsidR="00D13DF1">
        <w:t>cấp độ (</w:t>
      </w:r>
      <w:r w:rsidR="00D13DF1" w:rsidRPr="00D13DF1">
        <w:t>Degree</w:t>
      </w:r>
      <w:r w:rsidR="00D13DF1">
        <w:t>) của cây và mỗi node không phải node lá thì chỉ chứa tối đa m con mà thôi</w:t>
      </w:r>
      <w:r w:rsidR="00C975C8">
        <w:t>.</w:t>
      </w:r>
    </w:p>
    <w:p w14:paraId="3CC48F48" w14:textId="1AB7EFB5" w:rsidR="00717AFE" w:rsidRDefault="00717AFE" w:rsidP="00D13DF1">
      <w:pPr>
        <w:pStyle w:val="Nidungvnbn"/>
      </w:pPr>
      <w:r>
        <w:t>Tóm lại ta có các bước như sau:</w:t>
      </w:r>
    </w:p>
    <w:p w14:paraId="1D73AE07" w14:textId="789C865A" w:rsidR="00717AFE" w:rsidRDefault="00717AFE" w:rsidP="00717AFE">
      <w:pPr>
        <w:pStyle w:val="Nidungvnbn"/>
        <w:numPr>
          <w:ilvl w:val="0"/>
          <w:numId w:val="29"/>
        </w:numPr>
      </w:pPr>
      <w:r>
        <w:t>Tìm chổ thích hợp để chèn sau đó chèn vào</w:t>
      </w:r>
    </w:p>
    <w:p w14:paraId="27DB116C" w14:textId="13F8987E" w:rsidR="00717AFE" w:rsidRDefault="00717AFE" w:rsidP="00717AFE">
      <w:pPr>
        <w:pStyle w:val="Nidungvnbn"/>
        <w:numPr>
          <w:ilvl w:val="0"/>
          <w:numId w:val="29"/>
        </w:numPr>
      </w:pPr>
      <w:r>
        <w:t>Kiểm tra node mới chèn có vi phạm điều kiện &gt; m – 1 khóa hay không</w:t>
      </w:r>
    </w:p>
    <w:p w14:paraId="42FED93D" w14:textId="7B0D83CD" w:rsidR="00717AFE" w:rsidRDefault="00717AFE" w:rsidP="00717AFE">
      <w:pPr>
        <w:pStyle w:val="Nidungvnbn"/>
        <w:numPr>
          <w:ilvl w:val="0"/>
          <w:numId w:val="29"/>
        </w:numPr>
      </w:pPr>
      <w:r>
        <w:t>Nếu đúng thì thực hiện tách khóa giữa đưa lên trên làm cha (Nếu phía trên có cha thì ta chèn vào node cha đó không cần tạo node mới làm cha).</w:t>
      </w:r>
    </w:p>
    <w:p w14:paraId="2950E1F7" w14:textId="77777777" w:rsidR="00582A8C" w:rsidRDefault="00582A8C" w:rsidP="00582A8C">
      <w:pPr>
        <w:pStyle w:val="Nidungvnbn"/>
      </w:pPr>
    </w:p>
    <w:p w14:paraId="76092489" w14:textId="19CE2CC8" w:rsidR="00582A8C" w:rsidRDefault="00D13DF1" w:rsidP="00582A8C">
      <w:pPr>
        <w:pStyle w:val="Nidungvnbn"/>
      </w:pPr>
      <w:r>
        <w:t xml:space="preserve">Để cụ thể ta </w:t>
      </w:r>
      <w:r w:rsidR="00827D38" w:rsidRPr="00827D38">
        <w:t>sẽ làm một ví dụ</w:t>
      </w:r>
      <w:r w:rsidR="00827D38">
        <w:t xml:space="preserve"> chèn </w:t>
      </w:r>
      <w:r w:rsidR="00A52AC9">
        <w:t>vào cây B Tree có bậc là 3 (</w:t>
      </w:r>
      <w:r w:rsidR="00A52AC9" w:rsidRPr="00575081">
        <w:t>Degree = 3</w:t>
      </w:r>
      <w:r w:rsidR="00A52AC9">
        <w:t xml:space="preserve"> hay là m = 3) </w:t>
      </w:r>
      <w:r w:rsidR="00827D38">
        <w:t>với dãy số sau</w:t>
      </w:r>
      <w:r w:rsidR="00FC3F51">
        <w:t>:</w:t>
      </w:r>
    </w:p>
    <w:p w14:paraId="3F4BF9F5" w14:textId="77777777" w:rsidR="00FC3F51" w:rsidRDefault="00FC3F51" w:rsidP="00FC3F51">
      <w:pPr>
        <w:pStyle w:val="Caption"/>
        <w:keepNext/>
      </w:pPr>
      <w:r w:rsidRPr="00FC3F51">
        <w:rPr>
          <w:noProof/>
        </w:rPr>
        <w:drawing>
          <wp:inline distT="0" distB="0" distL="0" distR="0" wp14:anchorId="3B75B7A5" wp14:editId="31662529">
            <wp:extent cx="5029200" cy="1336427"/>
            <wp:effectExtent l="0" t="0" r="0" b="0"/>
            <wp:docPr id="29" name="Picture 29"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background pattern&#10;&#10;Description automatically generated"/>
                    <pic:cNvPicPr/>
                  </pic:nvPicPr>
                  <pic:blipFill>
                    <a:blip r:embed="rId66"/>
                    <a:stretch>
                      <a:fillRect/>
                    </a:stretch>
                  </pic:blipFill>
                  <pic:spPr>
                    <a:xfrm>
                      <a:off x="0" y="0"/>
                      <a:ext cx="5029200" cy="1336427"/>
                    </a:xfrm>
                    <a:prstGeom prst="rect">
                      <a:avLst/>
                    </a:prstGeom>
                  </pic:spPr>
                </pic:pic>
              </a:graphicData>
            </a:graphic>
          </wp:inline>
        </w:drawing>
      </w:r>
    </w:p>
    <w:p w14:paraId="08759B87" w14:textId="146BD826" w:rsidR="00FC3F51" w:rsidRDefault="00FC3F51" w:rsidP="00FC3F51">
      <w:pPr>
        <w:pStyle w:val="Caption"/>
      </w:pPr>
      <w:bookmarkStart w:id="95" w:name="_Toc121592354"/>
      <w:r>
        <w:t xml:space="preserve">Hình </w:t>
      </w:r>
      <w:r w:rsidR="00000000">
        <w:fldChar w:fldCharType="begin"/>
      </w:r>
      <w:r w:rsidR="00000000">
        <w:instrText xml:space="preserve"> SEQ Hình \* ARABIC </w:instrText>
      </w:r>
      <w:r w:rsidR="00000000">
        <w:fldChar w:fldCharType="separate"/>
      </w:r>
      <w:r w:rsidR="00CD7CA3">
        <w:rPr>
          <w:noProof/>
        </w:rPr>
        <w:t>50</w:t>
      </w:r>
      <w:r w:rsidR="00000000">
        <w:rPr>
          <w:noProof/>
        </w:rPr>
        <w:fldChar w:fldCharType="end"/>
      </w:r>
      <w:r w:rsidR="00AE51CC">
        <w:t xml:space="preserve"> </w:t>
      </w:r>
      <w:r w:rsidR="002D7BA7">
        <w:t>Dãy số random ngẫu nhiên</w:t>
      </w:r>
      <w:bookmarkEnd w:id="95"/>
    </w:p>
    <w:p w14:paraId="7DFE4510" w14:textId="0E462B72" w:rsidR="00174028" w:rsidRPr="00174028" w:rsidRDefault="00174028" w:rsidP="00174028">
      <w:pPr>
        <w:pStyle w:val="Nidungvnbn"/>
      </w:pPr>
      <w:r>
        <w:t>Ta cùng bắt đầu chèn từng số</w:t>
      </w:r>
    </w:p>
    <w:p w14:paraId="4FF47E43" w14:textId="77777777" w:rsidR="00D5144B" w:rsidRDefault="007C6DBF" w:rsidP="00D5144B">
      <w:pPr>
        <w:pStyle w:val="Caption"/>
        <w:keepNext/>
      </w:pPr>
      <w:r>
        <w:rPr>
          <w:noProof/>
        </w:rPr>
        <w:drawing>
          <wp:inline distT="0" distB="0" distL="0" distR="0" wp14:anchorId="77821A60" wp14:editId="39D5B88A">
            <wp:extent cx="965835" cy="1346200"/>
            <wp:effectExtent l="0" t="0" r="5715" b="0"/>
            <wp:docPr id="49" name="Picture 4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65835" cy="1346200"/>
                    </a:xfrm>
                    <a:prstGeom prst="rect">
                      <a:avLst/>
                    </a:prstGeom>
                    <a:noFill/>
                    <a:ln>
                      <a:noFill/>
                    </a:ln>
                  </pic:spPr>
                </pic:pic>
              </a:graphicData>
            </a:graphic>
          </wp:inline>
        </w:drawing>
      </w:r>
    </w:p>
    <w:p w14:paraId="47C71A61" w14:textId="16EC3C51" w:rsidR="003D756C" w:rsidRDefault="00D5144B" w:rsidP="00D5144B">
      <w:pPr>
        <w:pStyle w:val="Caption"/>
      </w:pPr>
      <w:bookmarkStart w:id="96" w:name="_Toc121592355"/>
      <w:r>
        <w:t xml:space="preserve">Hình </w:t>
      </w:r>
      <w:r w:rsidR="00000000">
        <w:fldChar w:fldCharType="begin"/>
      </w:r>
      <w:r w:rsidR="00000000">
        <w:instrText xml:space="preserve"> SEQ Hình \* ARABIC </w:instrText>
      </w:r>
      <w:r w:rsidR="00000000">
        <w:fldChar w:fldCharType="separate"/>
      </w:r>
      <w:r w:rsidR="00CD7CA3">
        <w:rPr>
          <w:noProof/>
        </w:rPr>
        <w:t>51</w:t>
      </w:r>
      <w:r w:rsidR="00000000">
        <w:rPr>
          <w:noProof/>
        </w:rPr>
        <w:fldChar w:fldCharType="end"/>
      </w:r>
      <w:r w:rsidR="00BE5421">
        <w:t xml:space="preserve"> </w:t>
      </w:r>
      <w:r w:rsidR="0000072F">
        <w:t>C</w:t>
      </w:r>
      <w:r w:rsidR="00BE5421">
        <w:t>hèn 18 và 57</w:t>
      </w:r>
      <w:bookmarkEnd w:id="96"/>
    </w:p>
    <w:p w14:paraId="68D909EE" w14:textId="10077F4E" w:rsidR="00BE5421" w:rsidRPr="00BE5421" w:rsidRDefault="00BE5421" w:rsidP="00BE5421">
      <w:pPr>
        <w:pStyle w:val="Nidungvnbn"/>
      </w:pPr>
      <w:r>
        <w:t>Lúc này mọi thứ vẫn bình thường chưa có gì vi phạm quy định</w:t>
      </w:r>
    </w:p>
    <w:p w14:paraId="666C4F07" w14:textId="6420B7CD" w:rsidR="007C6DBF" w:rsidRDefault="007C6DBF" w:rsidP="003D756C">
      <w:pPr>
        <w:pStyle w:val="Nidungvnbn"/>
      </w:pPr>
    </w:p>
    <w:p w14:paraId="30E985CF" w14:textId="77777777" w:rsidR="00D5144B" w:rsidRDefault="007C6DBF" w:rsidP="00D5144B">
      <w:pPr>
        <w:pStyle w:val="Caption"/>
        <w:keepNext/>
      </w:pPr>
      <w:r>
        <w:rPr>
          <w:noProof/>
        </w:rPr>
        <w:drawing>
          <wp:inline distT="0" distB="0" distL="0" distR="0" wp14:anchorId="2EAF754F" wp14:editId="5B8F61C8">
            <wp:extent cx="3343275" cy="1346200"/>
            <wp:effectExtent l="0" t="0" r="0" b="0"/>
            <wp:docPr id="51" name="Picture 5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ic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343275" cy="1346200"/>
                    </a:xfrm>
                    <a:prstGeom prst="rect">
                      <a:avLst/>
                    </a:prstGeom>
                    <a:noFill/>
                    <a:ln>
                      <a:noFill/>
                    </a:ln>
                  </pic:spPr>
                </pic:pic>
              </a:graphicData>
            </a:graphic>
          </wp:inline>
        </w:drawing>
      </w:r>
    </w:p>
    <w:p w14:paraId="563821C4" w14:textId="3A604605" w:rsidR="007C6DBF" w:rsidRDefault="00D5144B" w:rsidP="00D5144B">
      <w:pPr>
        <w:pStyle w:val="Caption"/>
      </w:pPr>
      <w:bookmarkStart w:id="97" w:name="_Toc121592356"/>
      <w:r>
        <w:t xml:space="preserve">Hình </w:t>
      </w:r>
      <w:r w:rsidR="00000000">
        <w:fldChar w:fldCharType="begin"/>
      </w:r>
      <w:r w:rsidR="00000000">
        <w:instrText xml:space="preserve"> SEQ Hình \* ARABIC </w:instrText>
      </w:r>
      <w:r w:rsidR="00000000">
        <w:fldChar w:fldCharType="separate"/>
      </w:r>
      <w:r w:rsidR="00CD7CA3">
        <w:rPr>
          <w:noProof/>
        </w:rPr>
        <w:t>52</w:t>
      </w:r>
      <w:r w:rsidR="00000000">
        <w:rPr>
          <w:noProof/>
        </w:rPr>
        <w:fldChar w:fldCharType="end"/>
      </w:r>
      <w:r w:rsidR="0000072F">
        <w:t xml:space="preserve"> Chèn 45</w:t>
      </w:r>
      <w:bookmarkEnd w:id="97"/>
    </w:p>
    <w:p w14:paraId="4A64C1BB" w14:textId="595CD576" w:rsidR="0000072F" w:rsidRDefault="0000072F" w:rsidP="0000072F">
      <w:pPr>
        <w:pStyle w:val="Nidungvnbn"/>
      </w:pPr>
      <w:r>
        <w:t>Lúc này đã có sự vi phạm node đầu tiên có 3 phần tử &gt; m – 1 (3 – 1 = 2) vi phạm là mỗi node chỉ chứa được tối đa m – 1 khóa mà thôi. Xử lý ta lấy phần tử ở giữa đưa lên trên làm một node cha mới.</w:t>
      </w:r>
    </w:p>
    <w:p w14:paraId="1A3C2C58" w14:textId="77777777" w:rsidR="00D5144B" w:rsidRDefault="007C6DBF" w:rsidP="00D5144B">
      <w:pPr>
        <w:pStyle w:val="Caption"/>
        <w:keepNext/>
      </w:pPr>
      <w:r>
        <w:rPr>
          <w:noProof/>
        </w:rPr>
        <w:drawing>
          <wp:inline distT="0" distB="0" distL="0" distR="0" wp14:anchorId="521DEAB7" wp14:editId="1B2D32AF">
            <wp:extent cx="2106930" cy="134424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2106930" cy="1344240"/>
                    </a:xfrm>
                    <a:prstGeom prst="rect">
                      <a:avLst/>
                    </a:prstGeom>
                    <a:noFill/>
                    <a:ln>
                      <a:noFill/>
                    </a:ln>
                  </pic:spPr>
                </pic:pic>
              </a:graphicData>
            </a:graphic>
          </wp:inline>
        </w:drawing>
      </w:r>
    </w:p>
    <w:p w14:paraId="5E42BD65" w14:textId="44C63BCC" w:rsidR="007C6DBF" w:rsidRDefault="00D5144B" w:rsidP="00D5144B">
      <w:pPr>
        <w:pStyle w:val="Caption"/>
      </w:pPr>
      <w:bookmarkStart w:id="98" w:name="_Toc121592357"/>
      <w:r>
        <w:t xml:space="preserve">Hình </w:t>
      </w:r>
      <w:r w:rsidR="00000000">
        <w:fldChar w:fldCharType="begin"/>
      </w:r>
      <w:r w:rsidR="00000000">
        <w:instrText xml:space="preserve"> SEQ Hình \* ARABIC </w:instrText>
      </w:r>
      <w:r w:rsidR="00000000">
        <w:fldChar w:fldCharType="separate"/>
      </w:r>
      <w:r w:rsidR="00CD7CA3">
        <w:rPr>
          <w:noProof/>
        </w:rPr>
        <w:t>53</w:t>
      </w:r>
      <w:r w:rsidR="00000000">
        <w:rPr>
          <w:noProof/>
        </w:rPr>
        <w:fldChar w:fldCharType="end"/>
      </w:r>
      <w:r w:rsidR="00E95722">
        <w:t xml:space="preserve"> Chèn 77</w:t>
      </w:r>
      <w:bookmarkEnd w:id="98"/>
    </w:p>
    <w:p w14:paraId="41C71F65" w14:textId="1C7C279A" w:rsidR="007C6DBF" w:rsidRDefault="00E95722" w:rsidP="003D756C">
      <w:pPr>
        <w:pStyle w:val="Nidungvnbn"/>
      </w:pPr>
      <w:r>
        <w:t>77 chèn không gây ra vi phạm gì cả</w:t>
      </w:r>
    </w:p>
    <w:p w14:paraId="2CCE8F59" w14:textId="77777777" w:rsidR="00D5144B" w:rsidRDefault="007C6DBF" w:rsidP="00D5144B">
      <w:pPr>
        <w:pStyle w:val="Caption"/>
        <w:keepNext/>
      </w:pPr>
      <w:r>
        <w:rPr>
          <w:noProof/>
        </w:rPr>
        <w:drawing>
          <wp:inline distT="0" distB="0" distL="0" distR="0" wp14:anchorId="1E834F3B" wp14:editId="1D94E70B">
            <wp:extent cx="5029200" cy="120192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29200" cy="1201926"/>
                    </a:xfrm>
                    <a:prstGeom prst="rect">
                      <a:avLst/>
                    </a:prstGeom>
                    <a:noFill/>
                    <a:ln>
                      <a:noFill/>
                    </a:ln>
                  </pic:spPr>
                </pic:pic>
              </a:graphicData>
            </a:graphic>
          </wp:inline>
        </w:drawing>
      </w:r>
    </w:p>
    <w:p w14:paraId="63DCD6DA" w14:textId="7C3E627E" w:rsidR="007C6DBF" w:rsidRDefault="00D5144B" w:rsidP="00D5144B">
      <w:pPr>
        <w:pStyle w:val="Caption"/>
      </w:pPr>
      <w:bookmarkStart w:id="99" w:name="_Toc121592358"/>
      <w:r>
        <w:t xml:space="preserve">Hình </w:t>
      </w:r>
      <w:r w:rsidR="00000000">
        <w:fldChar w:fldCharType="begin"/>
      </w:r>
      <w:r w:rsidR="00000000">
        <w:instrText xml:space="preserve"> SEQ Hình \* ARABIC </w:instrText>
      </w:r>
      <w:r w:rsidR="00000000">
        <w:fldChar w:fldCharType="separate"/>
      </w:r>
      <w:r w:rsidR="00CD7CA3">
        <w:rPr>
          <w:noProof/>
        </w:rPr>
        <w:t>54</w:t>
      </w:r>
      <w:r w:rsidR="00000000">
        <w:rPr>
          <w:noProof/>
        </w:rPr>
        <w:fldChar w:fldCharType="end"/>
      </w:r>
      <w:r w:rsidR="00F1704C">
        <w:t xml:space="preserve"> Chèn 5</w:t>
      </w:r>
      <w:r w:rsidR="00D06D8D">
        <w:t>5</w:t>
      </w:r>
      <w:bookmarkEnd w:id="99"/>
    </w:p>
    <w:p w14:paraId="10DF5D7D" w14:textId="0D66A598" w:rsidR="007C6DBF" w:rsidRDefault="00D06D8D" w:rsidP="003D756C">
      <w:pPr>
        <w:pStyle w:val="Nidungvnbn"/>
      </w:pPr>
      <w:r>
        <w:t>Node lá bên phải của node 45 đã mang 3 phần tử &gt; 2 phần tử như đã nêu ở trên ta tiếp tục tách phần tử ở giữa đưa lên trên làm node mới nhưng phía trên đã có node rồi nên ta chèn vào thôi chứ không cần tạo node mới chi nữa.</w:t>
      </w:r>
    </w:p>
    <w:p w14:paraId="1C3CA500" w14:textId="77777777" w:rsidR="00D5144B" w:rsidRDefault="007C6DBF" w:rsidP="00D5144B">
      <w:pPr>
        <w:pStyle w:val="Caption"/>
        <w:keepNext/>
      </w:pPr>
      <w:r>
        <w:rPr>
          <w:noProof/>
        </w:rPr>
        <w:lastRenderedPageBreak/>
        <w:drawing>
          <wp:inline distT="0" distB="0" distL="0" distR="0" wp14:anchorId="74144E94" wp14:editId="75FD86DF">
            <wp:extent cx="3248025" cy="1346200"/>
            <wp:effectExtent l="0" t="0" r="9525" b="0"/>
            <wp:docPr id="54" name="Picture 54" descr="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pplication, calendar&#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48025" cy="1346200"/>
                    </a:xfrm>
                    <a:prstGeom prst="rect">
                      <a:avLst/>
                    </a:prstGeom>
                    <a:noFill/>
                    <a:ln>
                      <a:noFill/>
                    </a:ln>
                  </pic:spPr>
                </pic:pic>
              </a:graphicData>
            </a:graphic>
          </wp:inline>
        </w:drawing>
      </w:r>
    </w:p>
    <w:p w14:paraId="29055C00" w14:textId="61295764" w:rsidR="007C6DBF" w:rsidRDefault="00D5144B" w:rsidP="00D5144B">
      <w:pPr>
        <w:pStyle w:val="Caption"/>
      </w:pPr>
      <w:bookmarkStart w:id="100" w:name="_Toc121592359"/>
      <w:r>
        <w:t xml:space="preserve">Hình </w:t>
      </w:r>
      <w:r w:rsidR="00000000">
        <w:fldChar w:fldCharType="begin"/>
      </w:r>
      <w:r w:rsidR="00000000">
        <w:instrText xml:space="preserve"> SEQ Hình \* ARABIC </w:instrText>
      </w:r>
      <w:r w:rsidR="00000000">
        <w:fldChar w:fldCharType="separate"/>
      </w:r>
      <w:r w:rsidR="00CD7CA3">
        <w:rPr>
          <w:noProof/>
        </w:rPr>
        <w:t>55</w:t>
      </w:r>
      <w:r w:rsidR="00000000">
        <w:rPr>
          <w:noProof/>
        </w:rPr>
        <w:fldChar w:fldCharType="end"/>
      </w:r>
      <w:r w:rsidR="009A5554">
        <w:t xml:space="preserve"> Chèn </w:t>
      </w:r>
      <w:r w:rsidR="00AB72BE">
        <w:t>68</w:t>
      </w:r>
      <w:bookmarkEnd w:id="100"/>
    </w:p>
    <w:p w14:paraId="777C7538" w14:textId="3CA2F37F" w:rsidR="007C6DBF" w:rsidRDefault="00AB72BE" w:rsidP="003D756C">
      <w:pPr>
        <w:pStyle w:val="Nidungvnbn"/>
      </w:pPr>
      <w:r>
        <w:t>Mọi thứ vẫn bình thường</w:t>
      </w:r>
    </w:p>
    <w:p w14:paraId="0DB356E0" w14:textId="77777777" w:rsidR="00D5144B" w:rsidRDefault="00880D8C" w:rsidP="00D5144B">
      <w:pPr>
        <w:pStyle w:val="Caption"/>
        <w:keepNext/>
      </w:pPr>
      <w:r>
        <w:rPr>
          <w:noProof/>
        </w:rPr>
        <w:drawing>
          <wp:inline distT="0" distB="0" distL="0" distR="0" wp14:anchorId="3894E9E3" wp14:editId="5A3C1523">
            <wp:extent cx="5029200" cy="2616764"/>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29200" cy="2616764"/>
                    </a:xfrm>
                    <a:prstGeom prst="rect">
                      <a:avLst/>
                    </a:prstGeom>
                    <a:noFill/>
                    <a:ln>
                      <a:noFill/>
                    </a:ln>
                  </pic:spPr>
                </pic:pic>
              </a:graphicData>
            </a:graphic>
          </wp:inline>
        </w:drawing>
      </w:r>
    </w:p>
    <w:p w14:paraId="1B11336B" w14:textId="39E5FD4B" w:rsidR="007C6DBF" w:rsidRDefault="00D5144B" w:rsidP="00D5144B">
      <w:pPr>
        <w:pStyle w:val="Caption"/>
      </w:pPr>
      <w:bookmarkStart w:id="101" w:name="_Toc121592360"/>
      <w:r>
        <w:t xml:space="preserve">Hình </w:t>
      </w:r>
      <w:r w:rsidR="00000000">
        <w:fldChar w:fldCharType="begin"/>
      </w:r>
      <w:r w:rsidR="00000000">
        <w:instrText xml:space="preserve"> SEQ Hình \* ARABIC </w:instrText>
      </w:r>
      <w:r w:rsidR="00000000">
        <w:fldChar w:fldCharType="separate"/>
      </w:r>
      <w:r w:rsidR="00CD7CA3">
        <w:rPr>
          <w:noProof/>
        </w:rPr>
        <w:t>56</w:t>
      </w:r>
      <w:r w:rsidR="00000000">
        <w:rPr>
          <w:noProof/>
        </w:rPr>
        <w:fldChar w:fldCharType="end"/>
      </w:r>
      <w:r w:rsidR="00D300AE">
        <w:t xml:space="preserve"> Chèn 70</w:t>
      </w:r>
      <w:bookmarkEnd w:id="101"/>
    </w:p>
    <w:p w14:paraId="0AA703E3" w14:textId="7025119B" w:rsidR="00466DE3" w:rsidRDefault="00D300AE" w:rsidP="003D756C">
      <w:pPr>
        <w:pStyle w:val="Nidungvnbn"/>
      </w:pPr>
      <w:r>
        <w:t>Lúc này node con bên phải của node gốc (45, 57) đã chứa 3 phần tử vi phạm, ta xử lý tách khóa giữa là 70 đưa lên trên. Tới đây lại node cha lại vi phạm nên ta lại tiếp tục tách phần tử ở giữa node cha lên làm node cha của node cha hiện tại. Ta có kết quả được như hình cuối cùng (gốc dưới bên phải).</w:t>
      </w:r>
    </w:p>
    <w:p w14:paraId="52B15974" w14:textId="6B3CDCE9" w:rsidR="00466DE3" w:rsidRDefault="00466DE3" w:rsidP="003D756C">
      <w:pPr>
        <w:pStyle w:val="Nidungvnbn"/>
      </w:pPr>
    </w:p>
    <w:p w14:paraId="39944376" w14:textId="77777777" w:rsidR="00D5144B" w:rsidRDefault="00C54586" w:rsidP="00D5144B">
      <w:pPr>
        <w:pStyle w:val="Caption"/>
        <w:keepNext/>
      </w:pPr>
      <w:r>
        <w:rPr>
          <w:noProof/>
        </w:rPr>
        <w:lastRenderedPageBreak/>
        <w:drawing>
          <wp:inline distT="0" distB="0" distL="0" distR="0" wp14:anchorId="13593F41" wp14:editId="042DE89F">
            <wp:extent cx="3818255" cy="1631315"/>
            <wp:effectExtent l="0" t="0" r="0" b="0"/>
            <wp:docPr id="58" name="Picture 58" descr="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pplication, Teams&#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18255" cy="1631315"/>
                    </a:xfrm>
                    <a:prstGeom prst="rect">
                      <a:avLst/>
                    </a:prstGeom>
                    <a:noFill/>
                    <a:ln>
                      <a:noFill/>
                    </a:ln>
                  </pic:spPr>
                </pic:pic>
              </a:graphicData>
            </a:graphic>
          </wp:inline>
        </w:drawing>
      </w:r>
    </w:p>
    <w:p w14:paraId="18F3D188" w14:textId="70619078" w:rsidR="00C54586" w:rsidRDefault="00D5144B" w:rsidP="00D5144B">
      <w:pPr>
        <w:pStyle w:val="Caption"/>
      </w:pPr>
      <w:bookmarkStart w:id="102" w:name="_Toc121592361"/>
      <w:r>
        <w:t xml:space="preserve">Hình </w:t>
      </w:r>
      <w:r w:rsidR="00000000">
        <w:fldChar w:fldCharType="begin"/>
      </w:r>
      <w:r w:rsidR="00000000">
        <w:instrText xml:space="preserve"> SEQ Hình \* ARABIC </w:instrText>
      </w:r>
      <w:r w:rsidR="00000000">
        <w:fldChar w:fldCharType="separate"/>
      </w:r>
      <w:r w:rsidR="00CD7CA3">
        <w:rPr>
          <w:noProof/>
        </w:rPr>
        <w:t>57</w:t>
      </w:r>
      <w:r w:rsidR="00000000">
        <w:rPr>
          <w:noProof/>
        </w:rPr>
        <w:fldChar w:fldCharType="end"/>
      </w:r>
      <w:r w:rsidR="004027D5">
        <w:t xml:space="preserve"> Chèn 20</w:t>
      </w:r>
      <w:bookmarkEnd w:id="102"/>
    </w:p>
    <w:p w14:paraId="6C91C36D" w14:textId="21AD7594" w:rsidR="00C54586" w:rsidRDefault="004027D5" w:rsidP="003D756C">
      <w:pPr>
        <w:pStyle w:val="Nidungvnbn"/>
      </w:pPr>
      <w:r>
        <w:t>Chèn 20 vẫn bình thường không vi phạm.</w:t>
      </w:r>
    </w:p>
    <w:p w14:paraId="24026E40" w14:textId="77777777" w:rsidR="00D5144B" w:rsidRDefault="00C54586" w:rsidP="00D5144B">
      <w:pPr>
        <w:pStyle w:val="Caption"/>
        <w:keepNext/>
      </w:pPr>
      <w:r>
        <w:rPr>
          <w:noProof/>
        </w:rPr>
        <w:drawing>
          <wp:inline distT="0" distB="0" distL="0" distR="0" wp14:anchorId="2E03742E" wp14:editId="0FC1A763">
            <wp:extent cx="3818255" cy="1726565"/>
            <wp:effectExtent l="0" t="0" r="0" b="0"/>
            <wp:docPr id="59" name="Picture 59" descr="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pplication, Teams&#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18255" cy="1726565"/>
                    </a:xfrm>
                    <a:prstGeom prst="rect">
                      <a:avLst/>
                    </a:prstGeom>
                    <a:noFill/>
                    <a:ln>
                      <a:noFill/>
                    </a:ln>
                  </pic:spPr>
                </pic:pic>
              </a:graphicData>
            </a:graphic>
          </wp:inline>
        </w:drawing>
      </w:r>
    </w:p>
    <w:p w14:paraId="2736ADAB" w14:textId="25354C60" w:rsidR="00C54586" w:rsidRDefault="00D5144B" w:rsidP="00D5144B">
      <w:pPr>
        <w:pStyle w:val="Caption"/>
      </w:pPr>
      <w:bookmarkStart w:id="103" w:name="_Toc121592362"/>
      <w:r>
        <w:t xml:space="preserve">Hình </w:t>
      </w:r>
      <w:r w:rsidR="00000000">
        <w:fldChar w:fldCharType="begin"/>
      </w:r>
      <w:r w:rsidR="00000000">
        <w:instrText xml:space="preserve"> SEQ Hình \* ARABIC </w:instrText>
      </w:r>
      <w:r w:rsidR="00000000">
        <w:fldChar w:fldCharType="separate"/>
      </w:r>
      <w:r w:rsidR="00CD7CA3">
        <w:rPr>
          <w:noProof/>
        </w:rPr>
        <w:t>58</w:t>
      </w:r>
      <w:r w:rsidR="00000000">
        <w:rPr>
          <w:noProof/>
        </w:rPr>
        <w:fldChar w:fldCharType="end"/>
      </w:r>
      <w:r w:rsidR="00645671">
        <w:t xml:space="preserve"> Chèn 48</w:t>
      </w:r>
      <w:bookmarkEnd w:id="103"/>
    </w:p>
    <w:p w14:paraId="7F3FD06F" w14:textId="5942AF35" w:rsidR="00394B28" w:rsidRDefault="00645671" w:rsidP="003D756C">
      <w:pPr>
        <w:pStyle w:val="Nidungvnbn"/>
      </w:pPr>
      <w:r>
        <w:t>Chèn 48 vẫn bình thường không có vi phạm.</w:t>
      </w:r>
    </w:p>
    <w:p w14:paraId="1E12FE03" w14:textId="77777777" w:rsidR="00D5144B" w:rsidRDefault="00394B28" w:rsidP="00D5144B">
      <w:pPr>
        <w:pStyle w:val="Caption"/>
        <w:keepNext/>
      </w:pPr>
      <w:r>
        <w:rPr>
          <w:noProof/>
        </w:rPr>
        <w:drawing>
          <wp:inline distT="0" distB="0" distL="0" distR="0" wp14:anchorId="069A7C58" wp14:editId="034B6FEB">
            <wp:extent cx="3818255" cy="1726565"/>
            <wp:effectExtent l="0" t="0" r="0" b="0"/>
            <wp:docPr id="60" name="Picture 60" descr="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pplication, Teams&#10;&#10;Description automatically generated with medium confidenc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818255" cy="1726565"/>
                    </a:xfrm>
                    <a:prstGeom prst="rect">
                      <a:avLst/>
                    </a:prstGeom>
                    <a:noFill/>
                    <a:ln>
                      <a:noFill/>
                    </a:ln>
                  </pic:spPr>
                </pic:pic>
              </a:graphicData>
            </a:graphic>
          </wp:inline>
        </w:drawing>
      </w:r>
    </w:p>
    <w:p w14:paraId="125BA29E" w14:textId="7EFA3DC0" w:rsidR="00394B28" w:rsidRDefault="00D5144B" w:rsidP="00D5144B">
      <w:pPr>
        <w:pStyle w:val="Caption"/>
      </w:pPr>
      <w:bookmarkStart w:id="104" w:name="_Toc121592363"/>
      <w:r>
        <w:t xml:space="preserve">Hình </w:t>
      </w:r>
      <w:r w:rsidR="00000000">
        <w:fldChar w:fldCharType="begin"/>
      </w:r>
      <w:r w:rsidR="00000000">
        <w:instrText xml:space="preserve"> SEQ Hình \* ARABIC </w:instrText>
      </w:r>
      <w:r w:rsidR="00000000">
        <w:fldChar w:fldCharType="separate"/>
      </w:r>
      <w:r w:rsidR="00CD7CA3">
        <w:rPr>
          <w:noProof/>
        </w:rPr>
        <w:t>59</w:t>
      </w:r>
      <w:r w:rsidR="00000000">
        <w:rPr>
          <w:noProof/>
        </w:rPr>
        <w:fldChar w:fldCharType="end"/>
      </w:r>
      <w:r w:rsidR="0042443B">
        <w:t xml:space="preserve"> Chèn 86</w:t>
      </w:r>
      <w:bookmarkEnd w:id="104"/>
    </w:p>
    <w:p w14:paraId="24305BC0" w14:textId="47315C99" w:rsidR="0042443B" w:rsidRPr="0042443B" w:rsidRDefault="0042443B" w:rsidP="0042443B">
      <w:pPr>
        <w:pStyle w:val="Nidungvnbn"/>
      </w:pPr>
      <w:r>
        <w:t>Chèn 86 vẫn bình thường không có vi phạm</w:t>
      </w:r>
      <w:r w:rsidR="006C4752">
        <w:t>.</w:t>
      </w:r>
    </w:p>
    <w:p w14:paraId="4D25F53D" w14:textId="77777777" w:rsidR="00D5144B" w:rsidRDefault="00394B28" w:rsidP="00D5144B">
      <w:pPr>
        <w:pStyle w:val="Caption"/>
        <w:keepNext/>
      </w:pPr>
      <w:r>
        <w:rPr>
          <w:noProof/>
        </w:rPr>
        <w:lastRenderedPageBreak/>
        <w:drawing>
          <wp:inline distT="0" distB="0" distL="0" distR="0" wp14:anchorId="69248695" wp14:editId="3CEAEF4A">
            <wp:extent cx="5029200" cy="805862"/>
            <wp:effectExtent l="0" t="0" r="0" b="0"/>
            <wp:docPr id="62" name="Picture 6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805862"/>
                    </a:xfrm>
                    <a:prstGeom prst="rect">
                      <a:avLst/>
                    </a:prstGeom>
                    <a:noFill/>
                    <a:ln>
                      <a:noFill/>
                    </a:ln>
                  </pic:spPr>
                </pic:pic>
              </a:graphicData>
            </a:graphic>
          </wp:inline>
        </w:drawing>
      </w:r>
    </w:p>
    <w:p w14:paraId="4A644E9A" w14:textId="629FB2F4" w:rsidR="00394B28" w:rsidRDefault="00D5144B" w:rsidP="00D5144B">
      <w:pPr>
        <w:pStyle w:val="Caption"/>
      </w:pPr>
      <w:bookmarkStart w:id="105" w:name="_Toc121592364"/>
      <w:r>
        <w:t xml:space="preserve">Hình </w:t>
      </w:r>
      <w:r w:rsidR="00000000">
        <w:fldChar w:fldCharType="begin"/>
      </w:r>
      <w:r w:rsidR="00000000">
        <w:instrText xml:space="preserve"> SEQ Hình \* ARABIC </w:instrText>
      </w:r>
      <w:r w:rsidR="00000000">
        <w:fldChar w:fldCharType="separate"/>
      </w:r>
      <w:r w:rsidR="00CD7CA3">
        <w:rPr>
          <w:noProof/>
        </w:rPr>
        <w:t>60</w:t>
      </w:r>
      <w:r w:rsidR="00000000">
        <w:rPr>
          <w:noProof/>
        </w:rPr>
        <w:fldChar w:fldCharType="end"/>
      </w:r>
      <w:r w:rsidR="006C4752">
        <w:t xml:space="preserve"> Chèn 21</w:t>
      </w:r>
      <w:bookmarkEnd w:id="105"/>
    </w:p>
    <w:p w14:paraId="54F30116" w14:textId="2B5DBF3A" w:rsidR="00394B28" w:rsidRDefault="006C4752" w:rsidP="003D756C">
      <w:pPr>
        <w:pStyle w:val="Nidungvnbn"/>
      </w:pPr>
      <w:r>
        <w:t>Sau khi chèn 21 thì node con bên trái của node giữa (internal node) 45 lại vi phạm chứa 3 khóa nên ta xử lý tách khóa giữa của node vi phạm đưa lên node cha. Ta có kết quả như phía tay phải.</w:t>
      </w:r>
    </w:p>
    <w:p w14:paraId="001AF5C0" w14:textId="77777777" w:rsidR="00D5144B" w:rsidRDefault="00394B28" w:rsidP="00D5144B">
      <w:pPr>
        <w:pStyle w:val="Caption"/>
        <w:keepNext/>
      </w:pPr>
      <w:r>
        <w:rPr>
          <w:noProof/>
        </w:rPr>
        <w:drawing>
          <wp:inline distT="0" distB="0" distL="0" distR="0" wp14:anchorId="209DAF89" wp14:editId="17B6F807">
            <wp:extent cx="5029200" cy="1827948"/>
            <wp:effectExtent l="0" t="0" r="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9200" cy="1827948"/>
                    </a:xfrm>
                    <a:prstGeom prst="rect">
                      <a:avLst/>
                    </a:prstGeom>
                    <a:noFill/>
                    <a:ln>
                      <a:noFill/>
                    </a:ln>
                  </pic:spPr>
                </pic:pic>
              </a:graphicData>
            </a:graphic>
          </wp:inline>
        </w:drawing>
      </w:r>
    </w:p>
    <w:p w14:paraId="062FA0A5" w14:textId="153AA1DC" w:rsidR="00394B28" w:rsidRDefault="00D5144B" w:rsidP="00D5144B">
      <w:pPr>
        <w:pStyle w:val="Caption"/>
      </w:pPr>
      <w:bookmarkStart w:id="106" w:name="_Toc121592365"/>
      <w:r>
        <w:t xml:space="preserve">Hình </w:t>
      </w:r>
      <w:r w:rsidR="00000000">
        <w:fldChar w:fldCharType="begin"/>
      </w:r>
      <w:r w:rsidR="00000000">
        <w:instrText xml:space="preserve"> SEQ Hình \* ARABIC </w:instrText>
      </w:r>
      <w:r w:rsidR="00000000">
        <w:fldChar w:fldCharType="separate"/>
      </w:r>
      <w:r w:rsidR="00CD7CA3">
        <w:rPr>
          <w:noProof/>
        </w:rPr>
        <w:t>61</w:t>
      </w:r>
      <w:r w:rsidR="00000000">
        <w:rPr>
          <w:noProof/>
        </w:rPr>
        <w:fldChar w:fldCharType="end"/>
      </w:r>
      <w:r w:rsidR="005B0BF2">
        <w:t xml:space="preserve"> Chèn 43</w:t>
      </w:r>
      <w:bookmarkEnd w:id="106"/>
    </w:p>
    <w:p w14:paraId="4F891AC0" w14:textId="2045B267" w:rsidR="00394B28" w:rsidRDefault="005B0BF2" w:rsidP="003D756C">
      <w:pPr>
        <w:pStyle w:val="Nidungvnbn"/>
      </w:pPr>
      <w:r>
        <w:t>Chèn 43 mọi thứ vẫn bình thường.</w:t>
      </w:r>
    </w:p>
    <w:p w14:paraId="1EF59152" w14:textId="77777777" w:rsidR="00D5144B" w:rsidRDefault="00394B28" w:rsidP="00D5144B">
      <w:pPr>
        <w:pStyle w:val="Caption"/>
        <w:keepNext/>
      </w:pPr>
      <w:r>
        <w:rPr>
          <w:noProof/>
        </w:rPr>
        <w:drawing>
          <wp:inline distT="0" distB="0" distL="0" distR="0" wp14:anchorId="738EE6B6" wp14:editId="3713350E">
            <wp:extent cx="5029200" cy="1827948"/>
            <wp:effectExtent l="0" t="0" r="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9200" cy="1827948"/>
                    </a:xfrm>
                    <a:prstGeom prst="rect">
                      <a:avLst/>
                    </a:prstGeom>
                    <a:noFill/>
                    <a:ln>
                      <a:noFill/>
                    </a:ln>
                  </pic:spPr>
                </pic:pic>
              </a:graphicData>
            </a:graphic>
          </wp:inline>
        </w:drawing>
      </w:r>
    </w:p>
    <w:p w14:paraId="5C9C4C52" w14:textId="3E46C6A5" w:rsidR="00394B28" w:rsidRDefault="00D5144B" w:rsidP="00D5144B">
      <w:pPr>
        <w:pStyle w:val="Caption"/>
      </w:pPr>
      <w:bookmarkStart w:id="107" w:name="_Toc121592366"/>
      <w:r>
        <w:t xml:space="preserve">Hình </w:t>
      </w:r>
      <w:r w:rsidR="00000000">
        <w:fldChar w:fldCharType="begin"/>
      </w:r>
      <w:r w:rsidR="00000000">
        <w:instrText xml:space="preserve"> SEQ Hình \* ARABIC </w:instrText>
      </w:r>
      <w:r w:rsidR="00000000">
        <w:fldChar w:fldCharType="separate"/>
      </w:r>
      <w:r w:rsidR="00CD7CA3">
        <w:rPr>
          <w:noProof/>
        </w:rPr>
        <w:t>62</w:t>
      </w:r>
      <w:r w:rsidR="00000000">
        <w:rPr>
          <w:noProof/>
        </w:rPr>
        <w:fldChar w:fldCharType="end"/>
      </w:r>
      <w:r w:rsidR="00DE32DF">
        <w:t xml:space="preserve"> Chèn 62</w:t>
      </w:r>
      <w:bookmarkEnd w:id="107"/>
    </w:p>
    <w:p w14:paraId="5652A457" w14:textId="2CB0DB51" w:rsidR="00394B28" w:rsidRDefault="00DE32DF" w:rsidP="003D756C">
      <w:pPr>
        <w:pStyle w:val="Nidungvnbn"/>
      </w:pPr>
      <w:r>
        <w:t>Chèn 62 mọi thứ vẫn bình thường.</w:t>
      </w:r>
    </w:p>
    <w:p w14:paraId="06B17D1F" w14:textId="77777777" w:rsidR="00D5144B" w:rsidRDefault="00394B28" w:rsidP="00D5144B">
      <w:pPr>
        <w:pStyle w:val="Caption"/>
        <w:keepNext/>
      </w:pPr>
      <w:r>
        <w:rPr>
          <w:noProof/>
        </w:rPr>
        <w:lastRenderedPageBreak/>
        <w:drawing>
          <wp:inline distT="0" distB="0" distL="0" distR="0" wp14:anchorId="3841AF13" wp14:editId="1ED6DBBD">
            <wp:extent cx="5029200" cy="3526221"/>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29200" cy="3526221"/>
                    </a:xfrm>
                    <a:prstGeom prst="rect">
                      <a:avLst/>
                    </a:prstGeom>
                    <a:noFill/>
                    <a:ln>
                      <a:noFill/>
                    </a:ln>
                  </pic:spPr>
                </pic:pic>
              </a:graphicData>
            </a:graphic>
          </wp:inline>
        </w:drawing>
      </w:r>
    </w:p>
    <w:p w14:paraId="729571EB" w14:textId="4B46123D" w:rsidR="00394B28" w:rsidRDefault="00D5144B" w:rsidP="00D5144B">
      <w:pPr>
        <w:pStyle w:val="Caption"/>
      </w:pPr>
      <w:bookmarkStart w:id="108" w:name="_Toc121592367"/>
      <w:r>
        <w:t xml:space="preserve">Hình </w:t>
      </w:r>
      <w:r w:rsidR="00000000">
        <w:fldChar w:fldCharType="begin"/>
      </w:r>
      <w:r w:rsidR="00000000">
        <w:instrText xml:space="preserve"> SEQ Hình \* ARABIC </w:instrText>
      </w:r>
      <w:r w:rsidR="00000000">
        <w:fldChar w:fldCharType="separate"/>
      </w:r>
      <w:r w:rsidR="00CD7CA3">
        <w:rPr>
          <w:noProof/>
        </w:rPr>
        <w:t>63</w:t>
      </w:r>
      <w:r w:rsidR="00000000">
        <w:rPr>
          <w:noProof/>
        </w:rPr>
        <w:fldChar w:fldCharType="end"/>
      </w:r>
      <w:r w:rsidR="006A30AF">
        <w:t xml:space="preserve"> Chèn 87</w:t>
      </w:r>
      <w:bookmarkEnd w:id="108"/>
    </w:p>
    <w:p w14:paraId="4AED08B0" w14:textId="1112D935" w:rsidR="00394B28" w:rsidRDefault="006A30AF" w:rsidP="003D756C">
      <w:pPr>
        <w:pStyle w:val="Nidungvnbn"/>
      </w:pPr>
      <w:r>
        <w:t>Chèn 87 thì node con bên phải của node giữa 70 lại chứa 3 khóa vi phạm nguyên tắc, nên ta xử lý tách khóa giữa của node vi phạm đưa lên node cha.</w:t>
      </w:r>
    </w:p>
    <w:p w14:paraId="72F5990B" w14:textId="77777777" w:rsidR="00D5144B" w:rsidRDefault="00FB2599" w:rsidP="00D5144B">
      <w:pPr>
        <w:pStyle w:val="Caption"/>
        <w:keepNext/>
      </w:pPr>
      <w:r>
        <w:rPr>
          <w:noProof/>
        </w:rPr>
        <w:lastRenderedPageBreak/>
        <w:drawing>
          <wp:inline distT="0" distB="0" distL="0" distR="0" wp14:anchorId="00737384" wp14:editId="76AD9CEB">
            <wp:extent cx="5029200" cy="4277138"/>
            <wp:effectExtent l="0" t="0" r="0" b="0"/>
            <wp:docPr id="68" name="Picture 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eams&#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9200" cy="4277138"/>
                    </a:xfrm>
                    <a:prstGeom prst="rect">
                      <a:avLst/>
                    </a:prstGeom>
                    <a:noFill/>
                    <a:ln>
                      <a:noFill/>
                    </a:ln>
                  </pic:spPr>
                </pic:pic>
              </a:graphicData>
            </a:graphic>
          </wp:inline>
        </w:drawing>
      </w:r>
    </w:p>
    <w:p w14:paraId="15DDE13A" w14:textId="4625B316" w:rsidR="00394B28" w:rsidRDefault="00D5144B" w:rsidP="00D5144B">
      <w:pPr>
        <w:pStyle w:val="Caption"/>
      </w:pPr>
      <w:bookmarkStart w:id="109" w:name="_Toc121592368"/>
      <w:r>
        <w:t xml:space="preserve">Hình </w:t>
      </w:r>
      <w:r w:rsidR="00000000">
        <w:fldChar w:fldCharType="begin"/>
      </w:r>
      <w:r w:rsidR="00000000">
        <w:instrText xml:space="preserve"> SEQ Hình \* ARABIC </w:instrText>
      </w:r>
      <w:r w:rsidR="00000000">
        <w:fldChar w:fldCharType="separate"/>
      </w:r>
      <w:r w:rsidR="00CD7CA3">
        <w:rPr>
          <w:noProof/>
        </w:rPr>
        <w:t>64</w:t>
      </w:r>
      <w:r w:rsidR="00000000">
        <w:rPr>
          <w:noProof/>
        </w:rPr>
        <w:fldChar w:fldCharType="end"/>
      </w:r>
      <w:r w:rsidR="001A789A">
        <w:t xml:space="preserve"> Chèn 69</w:t>
      </w:r>
      <w:bookmarkEnd w:id="109"/>
    </w:p>
    <w:p w14:paraId="1E576778" w14:textId="3B7B2250" w:rsidR="00523AAF" w:rsidRDefault="00523AAF" w:rsidP="00523AAF">
      <w:pPr>
        <w:pStyle w:val="Nidungvnbn"/>
      </w:pPr>
      <w:r>
        <w:t>Sau khi chèn 69 thì node con bên trái của node giữa (70, 86) vi phạm vì có 3 phần tử ta xử lý tách khóa giữa node vi phạm đưa lên node cha. Mà sau khi ta đưa lên node cha thành (68, 70, 86) số lượng khóa là 3 lại vi phạm, nên ta lại tiếp tục tách khóa giữa đẩy lên node cha tiếp. Cuối cùng ta có kết quả như trên.</w:t>
      </w:r>
    </w:p>
    <w:p w14:paraId="7DE02C54" w14:textId="77777777" w:rsidR="00523AAF" w:rsidRPr="003D756C" w:rsidRDefault="00523AAF" w:rsidP="00523AAF">
      <w:pPr>
        <w:pStyle w:val="Nidungvnbn"/>
      </w:pPr>
    </w:p>
    <w:p w14:paraId="6E869690" w14:textId="51A93181" w:rsidR="00DC6A2F" w:rsidRDefault="00DC6A2F" w:rsidP="00DC6A2F">
      <w:pPr>
        <w:pStyle w:val="Tiumccp3"/>
      </w:pPr>
      <w:r>
        <w:t>Xóa</w:t>
      </w:r>
    </w:p>
    <w:p w14:paraId="62DCF1F6" w14:textId="6113D925" w:rsidR="00580346" w:rsidRDefault="004C13BC" w:rsidP="00580346">
      <w:pPr>
        <w:pStyle w:val="Nidungvnbn"/>
      </w:pPr>
      <w:r>
        <w:t xml:space="preserve">Khi xóa một khóa của cây B Tree thì sẽ xảy ra 2 trường hợp </w:t>
      </w:r>
    </w:p>
    <w:p w14:paraId="517E5661" w14:textId="1116EC55" w:rsidR="004C13BC" w:rsidRPr="004C13BC" w:rsidRDefault="004C13BC" w:rsidP="004C13BC">
      <w:pPr>
        <w:pStyle w:val="Nidungvnbn"/>
        <w:numPr>
          <w:ilvl w:val="0"/>
          <w:numId w:val="32"/>
        </w:numPr>
        <w:rPr>
          <w:i/>
          <w:iCs/>
        </w:rPr>
      </w:pPr>
      <w:r w:rsidRPr="004C13BC">
        <w:rPr>
          <w:i/>
          <w:iCs/>
        </w:rPr>
        <w:t>Trường hợp 1: khóa thuộc node lá của cây</w:t>
      </w:r>
    </w:p>
    <w:p w14:paraId="37753785" w14:textId="482EA23D" w:rsidR="004C13BC" w:rsidRDefault="004C13BC" w:rsidP="004C13BC">
      <w:pPr>
        <w:pStyle w:val="Nidungvnbn"/>
        <w:ind w:left="360"/>
      </w:pPr>
      <w:r>
        <w:t>Khóa bị xóa xong không làm node hiện tại vi phạm số lượng node tối thiểu</w:t>
      </w:r>
    </w:p>
    <w:p w14:paraId="4012DBE5" w14:textId="287A502B" w:rsidR="004C13BC" w:rsidRDefault="004C13BC" w:rsidP="004C13BC">
      <w:pPr>
        <w:pStyle w:val="Nidungvnbn"/>
        <w:ind w:left="360"/>
      </w:pPr>
      <w:r>
        <w:t>Khóa bị xóa xnog làm node hiện tại vi phạm số lượng node tối thiểu:</w:t>
      </w:r>
    </w:p>
    <w:p w14:paraId="77625BC2" w14:textId="465C81C7" w:rsidR="004C13BC" w:rsidRDefault="004C13BC" w:rsidP="004C13BC">
      <w:pPr>
        <w:pStyle w:val="Nidungvnbn"/>
        <w:ind w:left="360"/>
      </w:pPr>
      <w:r>
        <w:tab/>
        <w:t>Mượn khóa từ node có khóa nhiều hơn khóa tối thiểu. Thứ tự mượn từ trái sang phải.</w:t>
      </w:r>
    </w:p>
    <w:p w14:paraId="65EB9A83" w14:textId="71564785" w:rsidR="004C13BC" w:rsidRDefault="004C13BC" w:rsidP="004C13BC">
      <w:pPr>
        <w:pStyle w:val="Nidungvnbn"/>
        <w:ind w:left="360"/>
      </w:pPr>
      <w:r>
        <w:lastRenderedPageBreak/>
        <w:tab/>
        <w:t>Nếu không mượn được thì trộn cha với con trái hoặc con phải.</w:t>
      </w:r>
    </w:p>
    <w:p w14:paraId="1C65A731" w14:textId="5D4A65E2" w:rsidR="004C13BC" w:rsidRDefault="004C13BC" w:rsidP="004C13BC">
      <w:pPr>
        <w:pStyle w:val="Nidungvnbn"/>
        <w:ind w:left="360"/>
      </w:pPr>
    </w:p>
    <w:p w14:paraId="2DC68685" w14:textId="36F8613A" w:rsidR="004C13BC" w:rsidRPr="004C13BC" w:rsidRDefault="004C13BC" w:rsidP="004C13BC">
      <w:pPr>
        <w:pStyle w:val="Nidungvnbn"/>
        <w:numPr>
          <w:ilvl w:val="0"/>
          <w:numId w:val="32"/>
        </w:numPr>
        <w:rPr>
          <w:i/>
          <w:iCs/>
        </w:rPr>
      </w:pPr>
      <w:r w:rsidRPr="004C13BC">
        <w:rPr>
          <w:i/>
          <w:iCs/>
        </w:rPr>
        <w:t>Trường hợp 2: khóa thuộc node trong của cây</w:t>
      </w:r>
    </w:p>
    <w:p w14:paraId="71B6B447" w14:textId="61E20D28" w:rsidR="004C13BC" w:rsidRDefault="004C13BC" w:rsidP="004C13BC">
      <w:pPr>
        <w:pStyle w:val="Nidungvnbn"/>
        <w:ind w:left="360"/>
      </w:pPr>
      <w:r>
        <w:t>Khóa bị xóa sẽ được thay thế bằng bởi khóa phải nhất trên con trái hoặc khóa trái nhất bên cây con phải.</w:t>
      </w:r>
    </w:p>
    <w:p w14:paraId="381FB496" w14:textId="22D38823" w:rsidR="004C13BC" w:rsidRDefault="004C13BC" w:rsidP="004C13BC">
      <w:pPr>
        <w:pStyle w:val="Nidungvnbn"/>
        <w:ind w:left="360"/>
      </w:pPr>
      <w:r>
        <w:t>Nếu con trái và con phải đều có số lượng node tối thiểu thì ta trộn chúng lại.</w:t>
      </w:r>
    </w:p>
    <w:p w14:paraId="281A5C4A" w14:textId="5690A28D" w:rsidR="004C13BC" w:rsidRDefault="004C13BC" w:rsidP="004C13BC">
      <w:pPr>
        <w:pStyle w:val="Nidungvnbn"/>
        <w:ind w:left="360"/>
      </w:pPr>
      <w:r>
        <w:t>Sau khi trộn nếu node cha có ít hơn số khóa tối thiểu thì tìm khóa thay thế từ node anh em như trong trường hợp 1.</w:t>
      </w:r>
    </w:p>
    <w:p w14:paraId="05B8DC69" w14:textId="1FEC4BD0" w:rsidR="00460724" w:rsidRDefault="00460724" w:rsidP="004C13BC">
      <w:pPr>
        <w:pStyle w:val="Nidungvnbn"/>
        <w:ind w:left="360"/>
      </w:pPr>
    </w:p>
    <w:p w14:paraId="4D309AD5" w14:textId="77777777" w:rsidR="00803684" w:rsidRDefault="00460724" w:rsidP="00803684">
      <w:pPr>
        <w:pStyle w:val="Nidungvnbn"/>
      </w:pPr>
      <w:r>
        <w:t xml:space="preserve">Để có thể trực quan hơn ta cùng mô phỏng xóa khóa với cây B Tree đã tạo từ phần trên. </w:t>
      </w:r>
    </w:p>
    <w:p w14:paraId="08988775" w14:textId="77777777" w:rsidR="00803684" w:rsidRDefault="00803684" w:rsidP="00803684">
      <w:pPr>
        <w:pStyle w:val="Caption"/>
        <w:keepNext/>
      </w:pPr>
      <w:r>
        <w:rPr>
          <w:noProof/>
        </w:rPr>
        <w:drawing>
          <wp:inline distT="0" distB="0" distL="0" distR="0" wp14:anchorId="284E1DE4" wp14:editId="1ED112B5">
            <wp:extent cx="5029200" cy="1299224"/>
            <wp:effectExtent l="0" t="0" r="0" b="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47252FB9" w14:textId="63A982EE" w:rsidR="00460724" w:rsidRDefault="00803684" w:rsidP="00803684">
      <w:pPr>
        <w:pStyle w:val="Caption"/>
      </w:pPr>
      <w:bookmarkStart w:id="110" w:name="_Toc121592369"/>
      <w:r>
        <w:t xml:space="preserve">Hình </w:t>
      </w:r>
      <w:r w:rsidR="00000000">
        <w:fldChar w:fldCharType="begin"/>
      </w:r>
      <w:r w:rsidR="00000000">
        <w:instrText xml:space="preserve"> SEQ Hình \* ARABIC </w:instrText>
      </w:r>
      <w:r w:rsidR="00000000">
        <w:fldChar w:fldCharType="separate"/>
      </w:r>
      <w:r w:rsidR="00CD7CA3">
        <w:rPr>
          <w:noProof/>
        </w:rPr>
        <w:t>65</w:t>
      </w:r>
      <w:r w:rsidR="00000000">
        <w:rPr>
          <w:noProof/>
        </w:rPr>
        <w:fldChar w:fldCharType="end"/>
      </w:r>
      <w:r w:rsidR="00F3533B">
        <w:t xml:space="preserve"> Cây B Tree </w:t>
      </w:r>
      <w:r w:rsidR="00122070">
        <w:t xml:space="preserve">bật 3 </w:t>
      </w:r>
      <w:r w:rsidR="00F3533B">
        <w:t>dùng để xóa</w:t>
      </w:r>
      <w:bookmarkEnd w:id="110"/>
    </w:p>
    <w:p w14:paraId="3A345AA1" w14:textId="63ACD29A" w:rsidR="00803684" w:rsidRDefault="00B44BBE" w:rsidP="00803684">
      <w:pPr>
        <w:pStyle w:val="Nidungvnbn"/>
      </w:pPr>
      <w:r>
        <w:t xml:space="preserve">Ta sẽ thử </w:t>
      </w:r>
      <w:r w:rsidR="00565AF4">
        <w:t>xem xét hai</w:t>
      </w:r>
      <w:r>
        <w:t xml:space="preserve"> trường hợp xóa</w:t>
      </w:r>
      <w:r w:rsidR="00F7716F">
        <w:t xml:space="preserve"> </w:t>
      </w:r>
      <w:r w:rsidR="00220659">
        <w:t xml:space="preserve">khóa 18 của </w:t>
      </w:r>
      <w:r w:rsidR="00F7716F">
        <w:t>node lá</w:t>
      </w:r>
      <w:r>
        <w:t xml:space="preserve"> </w:t>
      </w:r>
      <w:r w:rsidR="002C3B77">
        <w:t xml:space="preserve">(leaf node) </w:t>
      </w:r>
      <w:r w:rsidR="00127EB1">
        <w:t xml:space="preserve">và </w:t>
      </w:r>
      <w:r w:rsidR="00220659">
        <w:t xml:space="preserve">kháo 68 của </w:t>
      </w:r>
      <w:r w:rsidR="00F7716F">
        <w:t xml:space="preserve">node trong </w:t>
      </w:r>
      <w:r w:rsidR="002C3B77">
        <w:t>(internal node)</w:t>
      </w:r>
      <w:r w:rsidR="0097607F">
        <w:t>.</w:t>
      </w:r>
    </w:p>
    <w:p w14:paraId="4015A965" w14:textId="675AB63D" w:rsidR="0097607F" w:rsidRDefault="00E22EEE" w:rsidP="00803684">
      <w:pPr>
        <w:pStyle w:val="Nidungvnbn"/>
      </w:pPr>
      <w:r>
        <w:t xml:space="preserve">Trường hợp xóa </w:t>
      </w:r>
      <w:r w:rsidR="000B66C4">
        <w:t xml:space="preserve">khóa 18 của </w:t>
      </w:r>
      <w:r>
        <w:t xml:space="preserve">node lá (leaf node) </w:t>
      </w:r>
    </w:p>
    <w:p w14:paraId="6B5A3770" w14:textId="77777777" w:rsidR="00742E22" w:rsidRDefault="00742E22" w:rsidP="00742E22">
      <w:pPr>
        <w:pStyle w:val="Caption"/>
        <w:keepNext/>
      </w:pPr>
      <w:r>
        <w:rPr>
          <w:noProof/>
        </w:rPr>
        <w:lastRenderedPageBreak/>
        <w:drawing>
          <wp:inline distT="0" distB="0" distL="0" distR="0" wp14:anchorId="4E5EC0AA" wp14:editId="54382DA9">
            <wp:extent cx="5029200" cy="474302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9200" cy="4743027"/>
                    </a:xfrm>
                    <a:prstGeom prst="rect">
                      <a:avLst/>
                    </a:prstGeom>
                    <a:noFill/>
                    <a:ln>
                      <a:noFill/>
                    </a:ln>
                  </pic:spPr>
                </pic:pic>
              </a:graphicData>
            </a:graphic>
          </wp:inline>
        </w:drawing>
      </w:r>
    </w:p>
    <w:p w14:paraId="6DB75CDB" w14:textId="6A64D576" w:rsidR="00E22EEE" w:rsidRDefault="00742E22" w:rsidP="00742E22">
      <w:pPr>
        <w:pStyle w:val="Caption"/>
      </w:pPr>
      <w:bookmarkStart w:id="111" w:name="_Toc121592370"/>
      <w:r>
        <w:t xml:space="preserve">Hình </w:t>
      </w:r>
      <w:r w:rsidR="00000000">
        <w:fldChar w:fldCharType="begin"/>
      </w:r>
      <w:r w:rsidR="00000000">
        <w:instrText xml:space="preserve"> SEQ Hình \* ARABIC </w:instrText>
      </w:r>
      <w:r w:rsidR="00000000">
        <w:fldChar w:fldCharType="separate"/>
      </w:r>
      <w:r w:rsidR="00CD7CA3">
        <w:rPr>
          <w:noProof/>
        </w:rPr>
        <w:t>66</w:t>
      </w:r>
      <w:r w:rsidR="00000000">
        <w:rPr>
          <w:noProof/>
        </w:rPr>
        <w:fldChar w:fldCharType="end"/>
      </w:r>
      <w:r>
        <w:t xml:space="preserve"> Xóa </w:t>
      </w:r>
      <w:r w:rsidR="000B66C4">
        <w:t xml:space="preserve">khóa 18 của </w:t>
      </w:r>
      <w:r>
        <w:t>node lá</w:t>
      </w:r>
      <w:bookmarkEnd w:id="111"/>
      <w:r>
        <w:t xml:space="preserve"> </w:t>
      </w:r>
    </w:p>
    <w:p w14:paraId="2781CFAD" w14:textId="6BBE313F" w:rsidR="00742E22" w:rsidRPr="00742E22" w:rsidRDefault="004E44CC" w:rsidP="00742E22">
      <w:pPr>
        <w:pStyle w:val="Nidungvnbn"/>
      </w:pPr>
      <w:r>
        <w:t>Ta nhận thấy sau khi xóa xong thì sẽ bị mất một node lá do đó gây ra sự mất cân bằng về level của các node lá các node lá không cùng level do đó để thay thế sự mất mát của node lá 18 ta sẽ đi từ trái qua phải xem thử có node lá nào còn dư nhiều hơn số lượng khóa tối thiểu ta mượn và dùng phép xoay cây để đưa khóa node đó lên node cha và kéo khóa của node cha xuống thay thế. Cụ thể mô tả như trên.</w:t>
      </w:r>
    </w:p>
    <w:p w14:paraId="501B212B" w14:textId="30920AAA" w:rsidR="00565AF4" w:rsidRDefault="00565AF4" w:rsidP="00803684">
      <w:pPr>
        <w:pStyle w:val="Nidungvnbn"/>
      </w:pPr>
      <w:r>
        <w:t xml:space="preserve">Trường hợp xóa </w:t>
      </w:r>
      <w:r w:rsidR="000B66C4">
        <w:t xml:space="preserve">khóa 68 của  </w:t>
      </w:r>
      <w:r>
        <w:t xml:space="preserve">node trong (internal node) </w:t>
      </w:r>
    </w:p>
    <w:p w14:paraId="4AB6548B" w14:textId="77777777" w:rsidR="00A41C04" w:rsidRDefault="00A41C04" w:rsidP="00A41C04">
      <w:pPr>
        <w:pStyle w:val="Caption"/>
        <w:keepNext/>
      </w:pPr>
      <w:r>
        <w:rPr>
          <w:noProof/>
        </w:rPr>
        <w:lastRenderedPageBreak/>
        <w:drawing>
          <wp:inline distT="0" distB="0" distL="0" distR="0" wp14:anchorId="5819BF13" wp14:editId="39796319">
            <wp:extent cx="5029200" cy="474989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029200" cy="4749895"/>
                    </a:xfrm>
                    <a:prstGeom prst="rect">
                      <a:avLst/>
                    </a:prstGeom>
                    <a:noFill/>
                    <a:ln>
                      <a:noFill/>
                    </a:ln>
                  </pic:spPr>
                </pic:pic>
              </a:graphicData>
            </a:graphic>
          </wp:inline>
        </w:drawing>
      </w:r>
    </w:p>
    <w:p w14:paraId="3194C7E7" w14:textId="0C7F5CBB" w:rsidR="0078400A" w:rsidRDefault="00A41C04" w:rsidP="00A41C04">
      <w:pPr>
        <w:pStyle w:val="Caption"/>
      </w:pPr>
      <w:bookmarkStart w:id="112" w:name="_Toc121592371"/>
      <w:r>
        <w:t xml:space="preserve">Hình </w:t>
      </w:r>
      <w:r w:rsidR="00000000">
        <w:fldChar w:fldCharType="begin"/>
      </w:r>
      <w:r w:rsidR="00000000">
        <w:instrText xml:space="preserve"> SEQ Hình \* ARABIC </w:instrText>
      </w:r>
      <w:r w:rsidR="00000000">
        <w:fldChar w:fldCharType="separate"/>
      </w:r>
      <w:r w:rsidR="00CD7CA3">
        <w:rPr>
          <w:noProof/>
        </w:rPr>
        <w:t>67</w:t>
      </w:r>
      <w:r w:rsidR="00000000">
        <w:rPr>
          <w:noProof/>
        </w:rPr>
        <w:fldChar w:fldCharType="end"/>
      </w:r>
      <w:r>
        <w:t xml:space="preserve"> Xóa </w:t>
      </w:r>
      <w:r w:rsidR="00214ABA">
        <w:t>khóa 68 của node</w:t>
      </w:r>
      <w:r>
        <w:t xml:space="preserve"> trong</w:t>
      </w:r>
      <w:bookmarkEnd w:id="112"/>
      <w:r>
        <w:t xml:space="preserve"> </w:t>
      </w:r>
    </w:p>
    <w:p w14:paraId="0C6DBE64" w14:textId="24E758A9" w:rsidR="00A41C04" w:rsidRPr="00803684" w:rsidRDefault="00214ABA" w:rsidP="00803684">
      <w:pPr>
        <w:pStyle w:val="Nidungvnbn"/>
      </w:pPr>
      <w:r>
        <w:t>Sau khi xóa khóa 68 của node ta thấy là cây bị mất kết nối và khóa bị xóa xong cũng làm node đó vi phạm số lượng khóa tối thiểu, do đó ta sẽ đi qua node anh em cùng level để xem mượn được không lúc này may quá là mượn được từ bên trái ta mượn khóa 45 và dùng phép xoay đưa khóa 45 lên trên node cha kéo khóa 57 từ node cha xuống thay thế sao đó gộp 2 node con lại và nhập thêm node con mới từ bên node mượn qua.</w:t>
      </w:r>
    </w:p>
    <w:p w14:paraId="7BFF074A" w14:textId="1C6D50B9" w:rsidR="00804FCA" w:rsidRDefault="00D97C31" w:rsidP="00D97C31">
      <w:pPr>
        <w:pStyle w:val="Tiumccp3"/>
      </w:pPr>
      <w:r>
        <w:t>Độ phức tạp của thuật toán (bigO)</w:t>
      </w:r>
      <w:r w:rsidR="009A6A93">
        <w:t xml:space="preserve"> </w:t>
      </w:r>
    </w:p>
    <w:p w14:paraId="436F01FC" w14:textId="77777777" w:rsidR="002407AA" w:rsidRDefault="002407AA" w:rsidP="002407AA">
      <w:pPr>
        <w:pStyle w:val="Nidungvnbn"/>
      </w:pPr>
    </w:p>
    <w:p w14:paraId="1A0AA6AE" w14:textId="33F7C5E0" w:rsidR="00A04888" w:rsidRDefault="00A04888" w:rsidP="00A04888">
      <w:pPr>
        <w:pStyle w:val="Caption"/>
        <w:keepNext/>
      </w:pPr>
      <w:r w:rsidRPr="00A04888">
        <w:rPr>
          <w:noProof/>
        </w:rPr>
        <w:lastRenderedPageBreak/>
        <w:drawing>
          <wp:inline distT="0" distB="0" distL="0" distR="0" wp14:anchorId="0AD75EDC" wp14:editId="5AAB1AFD">
            <wp:extent cx="5029200" cy="839059"/>
            <wp:effectExtent l="0" t="0" r="0" b="0"/>
            <wp:docPr id="55" name="Picture 55" descr="Graphical user interface, table&#10;&#10;Description automatically generated">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able&#10;&#10;Description automatically generated">
                      <a:hlinkClick r:id="rId84"/>
                    </pic:cNvPr>
                    <pic:cNvPicPr/>
                  </pic:nvPicPr>
                  <pic:blipFill>
                    <a:blip r:embed="rId85"/>
                    <a:stretch>
                      <a:fillRect/>
                    </a:stretch>
                  </pic:blipFill>
                  <pic:spPr>
                    <a:xfrm>
                      <a:off x="0" y="0"/>
                      <a:ext cx="5029200" cy="839059"/>
                    </a:xfrm>
                    <a:prstGeom prst="rect">
                      <a:avLst/>
                    </a:prstGeom>
                  </pic:spPr>
                </pic:pic>
              </a:graphicData>
            </a:graphic>
          </wp:inline>
        </w:drawing>
      </w:r>
    </w:p>
    <w:p w14:paraId="48075449" w14:textId="592F06CC" w:rsidR="00D97C31" w:rsidRDefault="00A04888" w:rsidP="00A04888">
      <w:pPr>
        <w:pStyle w:val="Caption"/>
      </w:pPr>
      <w:bookmarkStart w:id="113" w:name="_Toc121592372"/>
      <w:r>
        <w:t xml:space="preserve">Hình </w:t>
      </w:r>
      <w:r w:rsidR="00000000">
        <w:fldChar w:fldCharType="begin"/>
      </w:r>
      <w:r w:rsidR="00000000">
        <w:instrText xml:space="preserve"> SEQ Hình \* ARABIC </w:instrText>
      </w:r>
      <w:r w:rsidR="00000000">
        <w:fldChar w:fldCharType="separate"/>
      </w:r>
      <w:r w:rsidR="00CD7CA3">
        <w:rPr>
          <w:noProof/>
        </w:rPr>
        <w:t>68</w:t>
      </w:r>
      <w:r w:rsidR="00000000">
        <w:rPr>
          <w:noProof/>
        </w:rPr>
        <w:fldChar w:fldCharType="end"/>
      </w:r>
      <w:r w:rsidR="00232CE9">
        <w:t xml:space="preserve"> So sánh bigO giữa B Tree và Binary Search Tree</w:t>
      </w:r>
      <w:bookmarkEnd w:id="113"/>
    </w:p>
    <w:p w14:paraId="69F54D09" w14:textId="77777777" w:rsidR="006F15E5" w:rsidRPr="006F15E5" w:rsidRDefault="006F15E5" w:rsidP="006F15E5">
      <w:pPr>
        <w:pStyle w:val="Nidungvnbn"/>
      </w:pPr>
    </w:p>
    <w:p w14:paraId="71A50118" w14:textId="74490D75" w:rsidR="00D76EAC" w:rsidRDefault="00D76EAC" w:rsidP="005F0A90">
      <w:pPr>
        <w:pStyle w:val="Tiumccp2"/>
        <w:outlineLvl w:val="2"/>
      </w:pPr>
      <w:bookmarkStart w:id="114" w:name="_Toc121592427"/>
      <w:r>
        <w:t>Mô phỏng</w:t>
      </w:r>
      <w:bookmarkEnd w:id="114"/>
    </w:p>
    <w:p w14:paraId="0FD19FB6" w14:textId="77777777" w:rsidR="00CD7CA3" w:rsidRDefault="00B57E0F" w:rsidP="00CD7CA3">
      <w:pPr>
        <w:pStyle w:val="Caption"/>
        <w:keepNext/>
      </w:pPr>
      <w:r>
        <w:rPr>
          <w:noProof/>
        </w:rPr>
        <w:drawing>
          <wp:inline distT="0" distB="0" distL="0" distR="0" wp14:anchorId="46A83BAF" wp14:editId="72ED674B">
            <wp:extent cx="2874010" cy="3159760"/>
            <wp:effectExtent l="0" t="0" r="2540" b="2540"/>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74010" cy="3159760"/>
                    </a:xfrm>
                    <a:prstGeom prst="rect">
                      <a:avLst/>
                    </a:prstGeom>
                    <a:noFill/>
                    <a:ln>
                      <a:noFill/>
                    </a:ln>
                  </pic:spPr>
                </pic:pic>
              </a:graphicData>
            </a:graphic>
          </wp:inline>
        </w:drawing>
      </w:r>
    </w:p>
    <w:p w14:paraId="319641C8" w14:textId="134471CC" w:rsidR="008066F1" w:rsidRDefault="00CD7CA3" w:rsidP="00CD7CA3">
      <w:pPr>
        <w:pStyle w:val="Caption"/>
      </w:pPr>
      <w:bookmarkStart w:id="115" w:name="_Toc121592373"/>
      <w:r>
        <w:t xml:space="preserve">Hình </w:t>
      </w:r>
      <w:r>
        <w:fldChar w:fldCharType="begin"/>
      </w:r>
      <w:r>
        <w:instrText xml:space="preserve"> SEQ Hình \* ARABIC </w:instrText>
      </w:r>
      <w:r>
        <w:fldChar w:fldCharType="separate"/>
      </w:r>
      <w:r>
        <w:rPr>
          <w:noProof/>
        </w:rPr>
        <w:t>69</w:t>
      </w:r>
      <w:r>
        <w:fldChar w:fldCharType="end"/>
      </w:r>
      <w:r>
        <w:t xml:space="preserve"> Màng hình khi mới khởi động</w:t>
      </w:r>
      <w:bookmarkEnd w:id="115"/>
    </w:p>
    <w:p w14:paraId="7F906BA3" w14:textId="77777777" w:rsidR="00CD7CA3" w:rsidRDefault="00B57E0F" w:rsidP="00CD7CA3">
      <w:pPr>
        <w:pStyle w:val="Caption"/>
        <w:keepNext/>
      </w:pPr>
      <w:r>
        <w:rPr>
          <w:noProof/>
        </w:rPr>
        <w:lastRenderedPageBreak/>
        <w:drawing>
          <wp:inline distT="0" distB="0" distL="0" distR="0" wp14:anchorId="4CCAAD2D" wp14:editId="55C4C4EF">
            <wp:extent cx="2874010" cy="3159760"/>
            <wp:effectExtent l="0" t="0" r="2540" b="254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874010" cy="3159760"/>
                    </a:xfrm>
                    <a:prstGeom prst="rect">
                      <a:avLst/>
                    </a:prstGeom>
                    <a:noFill/>
                    <a:ln>
                      <a:noFill/>
                    </a:ln>
                  </pic:spPr>
                </pic:pic>
              </a:graphicData>
            </a:graphic>
          </wp:inline>
        </w:drawing>
      </w:r>
    </w:p>
    <w:p w14:paraId="666555C8" w14:textId="58511C2B" w:rsidR="00B57E0F" w:rsidRDefault="00CD7CA3" w:rsidP="00CD7CA3">
      <w:pPr>
        <w:pStyle w:val="Caption"/>
      </w:pPr>
      <w:bookmarkStart w:id="116" w:name="_Toc121592374"/>
      <w:r>
        <w:t xml:space="preserve">Hình </w:t>
      </w:r>
      <w:r>
        <w:fldChar w:fldCharType="begin"/>
      </w:r>
      <w:r>
        <w:instrText xml:space="preserve"> SEQ Hình \* ARABIC </w:instrText>
      </w:r>
      <w:r>
        <w:fldChar w:fldCharType="separate"/>
      </w:r>
      <w:r>
        <w:rPr>
          <w:noProof/>
        </w:rPr>
        <w:t>70</w:t>
      </w:r>
      <w:r>
        <w:fldChar w:fldCharType="end"/>
      </w:r>
      <w:r>
        <w:t xml:space="preserve"> Màng hình khi chèn được vài phần tử</w:t>
      </w:r>
      <w:bookmarkEnd w:id="116"/>
    </w:p>
    <w:p w14:paraId="65538DE5" w14:textId="77777777" w:rsidR="00CD7CA3" w:rsidRDefault="00BA3F8D" w:rsidP="00CD7CA3">
      <w:pPr>
        <w:pStyle w:val="Caption"/>
        <w:keepNext/>
      </w:pPr>
      <w:r w:rsidRPr="00BA3F8D">
        <w:drawing>
          <wp:inline distT="0" distB="0" distL="0" distR="0" wp14:anchorId="5FB31DC9" wp14:editId="758AA4B2">
            <wp:extent cx="3362794" cy="3305636"/>
            <wp:effectExtent l="0" t="0" r="9525" b="9525"/>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88"/>
                    <a:stretch>
                      <a:fillRect/>
                    </a:stretch>
                  </pic:blipFill>
                  <pic:spPr>
                    <a:xfrm>
                      <a:off x="0" y="0"/>
                      <a:ext cx="3362794" cy="3305636"/>
                    </a:xfrm>
                    <a:prstGeom prst="rect">
                      <a:avLst/>
                    </a:prstGeom>
                  </pic:spPr>
                </pic:pic>
              </a:graphicData>
            </a:graphic>
          </wp:inline>
        </w:drawing>
      </w:r>
    </w:p>
    <w:p w14:paraId="70B950F1" w14:textId="6DA725F4" w:rsidR="00B57E0F" w:rsidRDefault="00CD7CA3" w:rsidP="00CD7CA3">
      <w:pPr>
        <w:pStyle w:val="Caption"/>
      </w:pPr>
      <w:bookmarkStart w:id="117" w:name="_Toc121592375"/>
      <w:r>
        <w:t xml:space="preserve">Hình </w:t>
      </w:r>
      <w:r>
        <w:fldChar w:fldCharType="begin"/>
      </w:r>
      <w:r>
        <w:instrText xml:space="preserve"> SEQ Hình \* ARABIC </w:instrText>
      </w:r>
      <w:r>
        <w:fldChar w:fldCharType="separate"/>
      </w:r>
      <w:r>
        <w:rPr>
          <w:noProof/>
        </w:rPr>
        <w:t>71</w:t>
      </w:r>
      <w:r>
        <w:fldChar w:fldCharType="end"/>
      </w:r>
      <w:r>
        <w:t xml:space="preserve"> Màng hình khi tìm kiếm 1</w:t>
      </w:r>
      <w:bookmarkEnd w:id="117"/>
    </w:p>
    <w:p w14:paraId="25BE31B3" w14:textId="77777777" w:rsidR="00CD7CA3" w:rsidRDefault="00BA3F8D" w:rsidP="00CD7CA3">
      <w:pPr>
        <w:pStyle w:val="Caption"/>
        <w:keepNext/>
      </w:pPr>
      <w:r w:rsidRPr="00BA3F8D">
        <w:lastRenderedPageBreak/>
        <w:drawing>
          <wp:inline distT="0" distB="0" distL="0" distR="0" wp14:anchorId="79071669" wp14:editId="1FF3C18B">
            <wp:extent cx="3477110" cy="3334215"/>
            <wp:effectExtent l="0" t="0" r="9525" b="0"/>
            <wp:docPr id="95" name="Picture 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10;&#10;Description automatically generated"/>
                    <pic:cNvPicPr/>
                  </pic:nvPicPr>
                  <pic:blipFill>
                    <a:blip r:embed="rId89"/>
                    <a:stretch>
                      <a:fillRect/>
                    </a:stretch>
                  </pic:blipFill>
                  <pic:spPr>
                    <a:xfrm>
                      <a:off x="0" y="0"/>
                      <a:ext cx="3477110" cy="3334215"/>
                    </a:xfrm>
                    <a:prstGeom prst="rect">
                      <a:avLst/>
                    </a:prstGeom>
                  </pic:spPr>
                </pic:pic>
              </a:graphicData>
            </a:graphic>
          </wp:inline>
        </w:drawing>
      </w:r>
    </w:p>
    <w:p w14:paraId="5E7E45D7" w14:textId="3B931A69" w:rsidR="00BA3F8D" w:rsidRDefault="00CD7CA3" w:rsidP="00CD7CA3">
      <w:pPr>
        <w:pStyle w:val="Caption"/>
      </w:pPr>
      <w:bookmarkStart w:id="118" w:name="_Toc121592376"/>
      <w:r>
        <w:t xml:space="preserve">Hình </w:t>
      </w:r>
      <w:r>
        <w:fldChar w:fldCharType="begin"/>
      </w:r>
      <w:r>
        <w:instrText xml:space="preserve"> SEQ Hình \* ARABIC </w:instrText>
      </w:r>
      <w:r>
        <w:fldChar w:fldCharType="separate"/>
      </w:r>
      <w:r>
        <w:rPr>
          <w:noProof/>
        </w:rPr>
        <w:t>72</w:t>
      </w:r>
      <w:r>
        <w:fldChar w:fldCharType="end"/>
      </w:r>
      <w:r>
        <w:t xml:space="preserve"> Màng hình khi tìm kiếm </w:t>
      </w:r>
      <w:r>
        <w:t>2</w:t>
      </w:r>
      <w:bookmarkEnd w:id="118"/>
    </w:p>
    <w:p w14:paraId="7AB5380C" w14:textId="5A25F073" w:rsidR="00965465" w:rsidRPr="009B0D2F" w:rsidRDefault="005564AA" w:rsidP="009357F8">
      <w:pPr>
        <w:pStyle w:val="Nidungvnbn"/>
      </w:pPr>
      <w:bookmarkStart w:id="119" w:name="_Hlk121429850"/>
      <w:r>
        <w:t xml:space="preserve">Source code mô phỏng nằm ở thư mục </w:t>
      </w:r>
      <w:r w:rsidRPr="009357F8">
        <w:rPr>
          <w:b/>
          <w:bCs/>
          <w:i/>
          <w:iCs/>
        </w:rPr>
        <w:t>Phần 4 (Part 4)</w:t>
      </w:r>
      <w:r w:rsidR="00E96AEA" w:rsidRPr="009357F8">
        <w:rPr>
          <w:b/>
          <w:bCs/>
          <w:i/>
          <w:iCs/>
        </w:rPr>
        <w:t xml:space="preserve"> &gt; Demo B Tree </w:t>
      </w:r>
      <w:r w:rsidR="009B0D2F">
        <w:t xml:space="preserve">link truy cập github nằm ở phần </w:t>
      </w:r>
      <w:hyperlink w:anchor="tomTat" w:history="1">
        <w:r w:rsidR="009B0D2F">
          <w:rPr>
            <w:rStyle w:val="Hyperlink"/>
          </w:rPr>
          <w:t>Tóm tắt</w:t>
        </w:r>
      </w:hyperlink>
      <w:r w:rsidR="0076636B">
        <w:t>.</w:t>
      </w:r>
    </w:p>
    <w:p w14:paraId="08C3A69D" w14:textId="1EBE974C" w:rsidR="00E96AEA" w:rsidRDefault="00E96AEA" w:rsidP="009357F8">
      <w:pPr>
        <w:pStyle w:val="Nidungvnbn"/>
      </w:pPr>
      <w:r>
        <w:t xml:space="preserve">File </w:t>
      </w:r>
      <w:r w:rsidRPr="009357F8">
        <w:rPr>
          <w:b/>
          <w:bCs/>
          <w:i/>
          <w:iCs/>
        </w:rPr>
        <w:t>README.md</w:t>
      </w:r>
      <w:r>
        <w:rPr>
          <w:i/>
          <w:iCs/>
        </w:rPr>
        <w:t xml:space="preserve"> </w:t>
      </w:r>
      <w:r w:rsidRPr="00E96AEA">
        <w:t>là file mô tả là thuật toán làm được những gì và cần làm gì để chạy thuật toán.</w:t>
      </w:r>
    </w:p>
    <w:p w14:paraId="10BEF6CF" w14:textId="77777777" w:rsidR="008938C8" w:rsidRPr="00E96AEA" w:rsidRDefault="008938C8" w:rsidP="009357F8">
      <w:pPr>
        <w:pStyle w:val="Nidungvnbn"/>
      </w:pPr>
    </w:p>
    <w:p w14:paraId="2B141250" w14:textId="64B84BA9" w:rsidR="00D76EAC" w:rsidRDefault="00D76EAC" w:rsidP="005F0A90">
      <w:pPr>
        <w:pStyle w:val="Tiumccp1"/>
        <w:outlineLvl w:val="1"/>
      </w:pPr>
      <w:bookmarkStart w:id="120" w:name="_Toc121592428"/>
      <w:bookmarkEnd w:id="119"/>
      <w:r>
        <w:t>Cây B</w:t>
      </w:r>
      <w:r w:rsidRPr="00DE5035">
        <w:rPr>
          <w:vertAlign w:val="superscript"/>
        </w:rPr>
        <w:t>+</w:t>
      </w:r>
      <w:r>
        <w:t xml:space="preserve"> Tree</w:t>
      </w:r>
      <w:bookmarkEnd w:id="120"/>
    </w:p>
    <w:p w14:paraId="0D3B7C1F" w14:textId="2333743A" w:rsidR="00965465" w:rsidRDefault="008177CD" w:rsidP="00965465">
      <w:pPr>
        <w:pStyle w:val="Nidungvnbn"/>
      </w:pPr>
      <w:r w:rsidRPr="008177CD">
        <w:t xml:space="preserve">B+ </w:t>
      </w:r>
      <w:r>
        <w:t>T</w:t>
      </w:r>
      <w:r w:rsidRPr="008177CD">
        <w:t xml:space="preserve">ree </w:t>
      </w:r>
      <w:r>
        <w:t>là một dạng nâng cao của cây tự cân bằng (</w:t>
      </w:r>
      <w:r w:rsidR="008E0A38" w:rsidRPr="008E0A38">
        <w:t>advanced self-balanced tree</w:t>
      </w:r>
      <w:r>
        <w:t>)</w:t>
      </w:r>
      <w:r w:rsidR="00277C44">
        <w:t xml:space="preserve"> bởi vì mọi con đường từ node gốc đến node lá đều có độ dài bằng nhau</w:t>
      </w:r>
      <w:r w:rsidR="00FF2D35">
        <w:t xml:space="preserve"> (điều này cũng có thể hiểu là tất cả các node lá (leaf) đều ở cùng một level)</w:t>
      </w:r>
      <w:r w:rsidRPr="008177CD">
        <w:t>.</w:t>
      </w:r>
    </w:p>
    <w:p w14:paraId="20A39D42" w14:textId="49B6661F" w:rsidR="00D40FB4" w:rsidRDefault="00AF499F" w:rsidP="00965465">
      <w:pPr>
        <w:pStyle w:val="Nidungvnbn"/>
      </w:pPr>
      <w:r>
        <w:t>Để hiểu rõ B+ Tree ta còn phải hiểu rõ một khái niệm nữa đó là chỉ mục đa cấp (</w:t>
      </w:r>
      <w:r w:rsidR="00D40FB4" w:rsidRPr="00D40FB4">
        <w:t>multilevel indexing</w:t>
      </w:r>
      <w:r>
        <w:t>),</w:t>
      </w:r>
      <w:r w:rsidR="00745292">
        <w:t xml:space="preserve"> vì nó giúp truy cập vào dữ liệu (các khóa) một cách dễ dàng và nhanh chóng hơn.</w:t>
      </w:r>
      <w:r w:rsidR="003147ED">
        <w:t xml:space="preserve"> </w:t>
      </w:r>
    </w:p>
    <w:p w14:paraId="75789A6F" w14:textId="65DD1260" w:rsidR="0086727F" w:rsidRPr="00FF2D35" w:rsidRDefault="00FF2D35" w:rsidP="00965465">
      <w:pPr>
        <w:pStyle w:val="Nidungvnbn"/>
        <w:rPr>
          <w:i/>
          <w:iCs/>
        </w:rPr>
      </w:pPr>
      <w:r w:rsidRPr="00FF2D35">
        <w:rPr>
          <w:i/>
          <w:iCs/>
        </w:rPr>
        <w:t>Tại sao ta tại cây B+ Tree lại được sử dụng?</w:t>
      </w:r>
    </w:p>
    <w:p w14:paraId="3C218E24" w14:textId="70FFC5DE" w:rsidR="00FF2D35" w:rsidRDefault="00CD5D96" w:rsidP="00965465">
      <w:pPr>
        <w:pStyle w:val="Nidungvnbn"/>
      </w:pPr>
      <w:r>
        <w:t>Vì việc</w:t>
      </w:r>
      <w:r w:rsidR="00D64518" w:rsidRPr="00D64518">
        <w:t xml:space="preserve"> lập chỉ mục đa cấp</w:t>
      </w:r>
      <w:r>
        <w:t xml:space="preserve"> (</w:t>
      </w:r>
      <w:r w:rsidR="001C2AAC" w:rsidRPr="001C2AAC">
        <w:t>multi-level indexing</w:t>
      </w:r>
      <w:r w:rsidR="001C2AAC">
        <w:t>)</w:t>
      </w:r>
      <w:r w:rsidR="001305B0">
        <w:t xml:space="preserve"> làm cho </w:t>
      </w:r>
      <w:r w:rsidR="00D64518" w:rsidRPr="00D64518">
        <w:t>việc truy cập dữ liệu trở nên nhanh hơn và dễ dàng hơn.</w:t>
      </w:r>
    </w:p>
    <w:p w14:paraId="707DA851" w14:textId="576D2446" w:rsidR="006D28C0" w:rsidRPr="00C53CFB" w:rsidRDefault="00C53CFB" w:rsidP="00965465">
      <w:pPr>
        <w:pStyle w:val="Nidungvnbn"/>
        <w:rPr>
          <w:i/>
          <w:iCs/>
        </w:rPr>
      </w:pPr>
      <w:r w:rsidRPr="00C53CFB">
        <w:rPr>
          <w:i/>
          <w:iCs/>
        </w:rPr>
        <w:t>Cấu hình của một Node B+ Tree?</w:t>
      </w:r>
    </w:p>
    <w:p w14:paraId="11156C65" w14:textId="1B2AD704" w:rsidR="00C53CFB" w:rsidRDefault="0090638F" w:rsidP="00965465">
      <w:pPr>
        <w:pStyle w:val="Nidungvnbn"/>
      </w:pPr>
      <w:r>
        <w:lastRenderedPageBreak/>
        <w:t>Tại vì để làm cho cây B+ Tree có được sự khác biệt nên cấu hình node của nó cũng có sự khác biệt một chút nâng cao hơn (phức tạp hơn) các loại cấu trúc dữ liệu cây khác (</w:t>
      </w:r>
      <w:r w:rsidRPr="0090638F">
        <w:t>tree data structure</w:t>
      </w:r>
      <w:r>
        <w:t>)</w:t>
      </w:r>
      <w:r w:rsidR="00647411">
        <w:t>.</w:t>
      </w:r>
    </w:p>
    <w:p w14:paraId="3295BAE7" w14:textId="77777777" w:rsidR="00647411" w:rsidRDefault="00647411" w:rsidP="00647411">
      <w:pPr>
        <w:pStyle w:val="Caption"/>
        <w:keepNext/>
      </w:pPr>
      <w:r>
        <w:rPr>
          <w:noProof/>
        </w:rPr>
        <w:drawing>
          <wp:inline distT="0" distB="0" distL="0" distR="0" wp14:anchorId="2E9BD903" wp14:editId="6676FE39">
            <wp:extent cx="5029200" cy="869393"/>
            <wp:effectExtent l="0" t="0" r="0" b="0"/>
            <wp:docPr id="63" name="Picture 63" descr="B tree vs B+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 tree vs B+ tre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29200" cy="869393"/>
                    </a:xfrm>
                    <a:prstGeom prst="rect">
                      <a:avLst/>
                    </a:prstGeom>
                    <a:noFill/>
                    <a:ln>
                      <a:noFill/>
                    </a:ln>
                  </pic:spPr>
                </pic:pic>
              </a:graphicData>
            </a:graphic>
          </wp:inline>
        </w:drawing>
      </w:r>
    </w:p>
    <w:p w14:paraId="5587738B" w14:textId="450B26FE" w:rsidR="00647411" w:rsidRDefault="00647411" w:rsidP="00647411">
      <w:pPr>
        <w:pStyle w:val="Caption"/>
      </w:pPr>
      <w:bookmarkStart w:id="121" w:name="_Toc121592377"/>
      <w:r>
        <w:t xml:space="preserve">Hình </w:t>
      </w:r>
      <w:r w:rsidR="00000000">
        <w:fldChar w:fldCharType="begin"/>
      </w:r>
      <w:r w:rsidR="00000000">
        <w:instrText xml:space="preserve"> SEQ Hình \* ARABIC </w:instrText>
      </w:r>
      <w:r w:rsidR="00000000">
        <w:fldChar w:fldCharType="separate"/>
      </w:r>
      <w:r w:rsidR="00CD7CA3">
        <w:rPr>
          <w:noProof/>
        </w:rPr>
        <w:t>73</w:t>
      </w:r>
      <w:r w:rsidR="00000000">
        <w:rPr>
          <w:noProof/>
        </w:rPr>
        <w:fldChar w:fldCharType="end"/>
      </w:r>
      <w:r>
        <w:t xml:space="preserve"> Cấu hình một node của cây B+ Tree</w:t>
      </w:r>
      <w:bookmarkEnd w:id="121"/>
    </w:p>
    <w:p w14:paraId="6F397CF1" w14:textId="0CB1696C" w:rsidR="00647411" w:rsidRDefault="00F551A0" w:rsidP="00965465">
      <w:pPr>
        <w:pStyle w:val="Nidungvnbn"/>
      </w:pPr>
      <w:r>
        <w:t>Ta có thể dễ dàng quan sát được là một node trên chứa n – 1 khóa và có n con trỏ (pointer).</w:t>
      </w:r>
    </w:p>
    <w:p w14:paraId="57B892B4" w14:textId="260DF150" w:rsidR="00A325ED" w:rsidRPr="00CF19F9" w:rsidRDefault="00A325ED" w:rsidP="00A325ED">
      <w:pPr>
        <w:pStyle w:val="Nidungvnbn"/>
        <w:rPr>
          <w:i/>
          <w:iCs/>
        </w:rPr>
      </w:pPr>
      <w:r w:rsidRPr="00CF19F9">
        <w:rPr>
          <w:i/>
          <w:iCs/>
        </w:rPr>
        <w:t>Các thuộc tính của một cây B</w:t>
      </w:r>
      <w:r>
        <w:rPr>
          <w:i/>
          <w:iCs/>
        </w:rPr>
        <w:t>+</w:t>
      </w:r>
      <w:r w:rsidRPr="00CF19F9">
        <w:rPr>
          <w:i/>
          <w:iCs/>
        </w:rPr>
        <w:t xml:space="preserve"> Tree là gì?</w:t>
      </w:r>
    </w:p>
    <w:p w14:paraId="7E765394" w14:textId="147BE01C" w:rsidR="00020614" w:rsidRPr="008646AE" w:rsidRDefault="00020614" w:rsidP="008646AE">
      <w:pPr>
        <w:pStyle w:val="Nidungvnbn"/>
        <w:numPr>
          <w:ilvl w:val="0"/>
          <w:numId w:val="32"/>
        </w:numPr>
      </w:pPr>
      <w:r>
        <w:t>Tất cả các node lá đều cùng một level (hoặc có thể hiểu là cùng độ cao, chiều sâu).</w:t>
      </w:r>
    </w:p>
    <w:p w14:paraId="070328D4" w14:textId="1804FE66" w:rsidR="0086727F" w:rsidRDefault="008D5819" w:rsidP="00607287">
      <w:pPr>
        <w:pStyle w:val="Nidungvnbn"/>
        <w:numPr>
          <w:ilvl w:val="0"/>
          <w:numId w:val="32"/>
        </w:numPr>
      </w:pPr>
      <w:r>
        <w:t>Node gốc phải có ít nhất là hai node con.</w:t>
      </w:r>
    </w:p>
    <w:p w14:paraId="12A04D7A" w14:textId="041D4E41" w:rsidR="008D5819" w:rsidRDefault="00B11FF3" w:rsidP="00607287">
      <w:pPr>
        <w:pStyle w:val="Nidungvnbn"/>
        <w:numPr>
          <w:ilvl w:val="0"/>
          <w:numId w:val="32"/>
        </w:numPr>
      </w:pPr>
      <w:r>
        <w:t>Mỗi node có thể chứa tối đa m – 1 khóa và tối thiểu [m/2] – 1 khóa</w:t>
      </w:r>
    </w:p>
    <w:p w14:paraId="734FC91C" w14:textId="56E32B89" w:rsidR="002E4ACE" w:rsidRDefault="002E4ACE" w:rsidP="002E4ACE">
      <w:pPr>
        <w:pStyle w:val="Nidungvnbn"/>
      </w:pPr>
    </w:p>
    <w:p w14:paraId="640A040E" w14:textId="11541A5E" w:rsidR="002E4ACE" w:rsidRPr="002E4ACE" w:rsidRDefault="002E4ACE" w:rsidP="002E4ACE">
      <w:pPr>
        <w:pStyle w:val="Nidungvnbn"/>
        <w:rPr>
          <w:i/>
          <w:iCs/>
        </w:rPr>
      </w:pPr>
      <w:r w:rsidRPr="002E4ACE">
        <w:rPr>
          <w:i/>
          <w:iCs/>
        </w:rPr>
        <w:t>So sánh B Tree và B+ Tree</w:t>
      </w:r>
    </w:p>
    <w:p w14:paraId="69E8FA12" w14:textId="77777777" w:rsidR="006A5771" w:rsidRDefault="002E4ACE" w:rsidP="006A5771">
      <w:pPr>
        <w:pStyle w:val="Caption"/>
        <w:keepNext/>
      </w:pPr>
      <w:r>
        <w:rPr>
          <w:noProof/>
        </w:rPr>
        <w:drawing>
          <wp:inline distT="0" distB="0" distL="0" distR="0" wp14:anchorId="44A74FE2" wp14:editId="1F4C6CC7">
            <wp:extent cx="5029200" cy="2197234"/>
            <wp:effectExtent l="0" t="0" r="0" b="0"/>
            <wp:docPr id="70" name="Picture 70" descr="B-tre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B-tree">
                      <a:hlinkClick r:id="rId91"/>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29200" cy="2197234"/>
                    </a:xfrm>
                    <a:prstGeom prst="rect">
                      <a:avLst/>
                    </a:prstGeom>
                    <a:noFill/>
                    <a:ln>
                      <a:noFill/>
                    </a:ln>
                  </pic:spPr>
                </pic:pic>
              </a:graphicData>
            </a:graphic>
          </wp:inline>
        </w:drawing>
      </w:r>
    </w:p>
    <w:p w14:paraId="6284443D" w14:textId="52B38850" w:rsidR="002E4ACE" w:rsidRDefault="006A5771" w:rsidP="006A5771">
      <w:pPr>
        <w:pStyle w:val="Caption"/>
      </w:pPr>
      <w:bookmarkStart w:id="122" w:name="_Toc121592378"/>
      <w:r>
        <w:t xml:space="preserve">Hình </w:t>
      </w:r>
      <w:r w:rsidR="00000000">
        <w:fldChar w:fldCharType="begin"/>
      </w:r>
      <w:r w:rsidR="00000000">
        <w:instrText xml:space="preserve"> SEQ Hình \* ARABIC </w:instrText>
      </w:r>
      <w:r w:rsidR="00000000">
        <w:fldChar w:fldCharType="separate"/>
      </w:r>
      <w:r w:rsidR="00CD7CA3">
        <w:rPr>
          <w:noProof/>
        </w:rPr>
        <w:t>74</w:t>
      </w:r>
      <w:r w:rsidR="00000000">
        <w:rPr>
          <w:noProof/>
        </w:rPr>
        <w:fldChar w:fldCharType="end"/>
      </w:r>
      <w:r>
        <w:t xml:space="preserve"> Mô hình B Tree</w:t>
      </w:r>
      <w:bookmarkEnd w:id="122"/>
    </w:p>
    <w:p w14:paraId="06147B28" w14:textId="77777777" w:rsidR="006A5771" w:rsidRDefault="006A5771" w:rsidP="002E4ACE">
      <w:pPr>
        <w:pStyle w:val="Nidungvnbn"/>
      </w:pPr>
    </w:p>
    <w:p w14:paraId="611125D8" w14:textId="77777777" w:rsidR="006A5771" w:rsidRDefault="002E4ACE" w:rsidP="006A5771">
      <w:pPr>
        <w:pStyle w:val="Caption"/>
        <w:keepNext/>
      </w:pPr>
      <w:r>
        <w:rPr>
          <w:noProof/>
        </w:rPr>
        <w:lastRenderedPageBreak/>
        <w:drawing>
          <wp:inline distT="0" distB="0" distL="0" distR="0" wp14:anchorId="4BB9A082" wp14:editId="2DE8F673">
            <wp:extent cx="5029200" cy="2407285"/>
            <wp:effectExtent l="0" t="0" r="0" b="0"/>
            <wp:docPr id="71" name="Picture 71" descr="B+ tree">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 tree">
                      <a:hlinkClick r:id="rId91"/>
                    </pic:cNvPr>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029200" cy="2407285"/>
                    </a:xfrm>
                    <a:prstGeom prst="rect">
                      <a:avLst/>
                    </a:prstGeom>
                    <a:noFill/>
                    <a:ln>
                      <a:noFill/>
                    </a:ln>
                  </pic:spPr>
                </pic:pic>
              </a:graphicData>
            </a:graphic>
          </wp:inline>
        </w:drawing>
      </w:r>
    </w:p>
    <w:p w14:paraId="4E9FFFCE" w14:textId="76C5653E" w:rsidR="002E4ACE" w:rsidRDefault="006A5771" w:rsidP="006A5771">
      <w:pPr>
        <w:pStyle w:val="Caption"/>
      </w:pPr>
      <w:bookmarkStart w:id="123" w:name="_Toc121592379"/>
      <w:r>
        <w:t xml:space="preserve">Hình </w:t>
      </w:r>
      <w:r w:rsidR="00000000">
        <w:fldChar w:fldCharType="begin"/>
      </w:r>
      <w:r w:rsidR="00000000">
        <w:instrText xml:space="preserve"> SEQ Hình \* ARABIC </w:instrText>
      </w:r>
      <w:r w:rsidR="00000000">
        <w:fldChar w:fldCharType="separate"/>
      </w:r>
      <w:r w:rsidR="00CD7CA3">
        <w:rPr>
          <w:noProof/>
        </w:rPr>
        <w:t>75</w:t>
      </w:r>
      <w:r w:rsidR="00000000">
        <w:rPr>
          <w:noProof/>
        </w:rPr>
        <w:fldChar w:fldCharType="end"/>
      </w:r>
      <w:r>
        <w:t xml:space="preserve"> Mô hình B+ Tree</w:t>
      </w:r>
      <w:bookmarkEnd w:id="123"/>
    </w:p>
    <w:p w14:paraId="75D07D44" w14:textId="77777777" w:rsidR="003A5B5A" w:rsidRDefault="003A5B5A" w:rsidP="00CC30CA">
      <w:pPr>
        <w:pStyle w:val="Nidungvnbn"/>
      </w:pPr>
    </w:p>
    <w:p w14:paraId="3E43202C" w14:textId="2B4AF61D" w:rsidR="00CC30CA" w:rsidRDefault="00CC30CA" w:rsidP="00CC30CA">
      <w:pPr>
        <w:pStyle w:val="Nidungvnbn"/>
      </w:pPr>
      <w:r>
        <w:t xml:space="preserve">Các con trỏ dữ liệu </w:t>
      </w:r>
      <w:r w:rsidR="00F61AC7">
        <w:t xml:space="preserve">(data pointers) </w:t>
      </w:r>
      <w:r>
        <w:t xml:space="preserve">chỉ có mặt tại các </w:t>
      </w:r>
      <w:r w:rsidR="00F61AC7">
        <w:t xml:space="preserve">node </w:t>
      </w:r>
      <w:r>
        <w:t xml:space="preserve">lá trên cây B+ </w:t>
      </w:r>
      <w:r w:rsidR="00F61AC7">
        <w:t xml:space="preserve">Tree </w:t>
      </w:r>
      <w:r>
        <w:t xml:space="preserve">trong khi </w:t>
      </w:r>
      <w:r w:rsidR="00F61AC7">
        <w:t xml:space="preserve">đối với cây B Tree </w:t>
      </w:r>
      <w:r>
        <w:t xml:space="preserve">các con trỏ dữ liệu có mặt trong các </w:t>
      </w:r>
      <w:r w:rsidR="00F61AC7">
        <w:t xml:space="preserve">node </w:t>
      </w:r>
      <w:r>
        <w:t xml:space="preserve">bên trong, </w:t>
      </w:r>
      <w:r w:rsidR="00D467EA">
        <w:t xml:space="preserve">node </w:t>
      </w:r>
      <w:r>
        <w:t xml:space="preserve">lá </w:t>
      </w:r>
      <w:r w:rsidR="00D467EA">
        <w:t xml:space="preserve">và cả trên node </w:t>
      </w:r>
      <w:r>
        <w:t>g</w:t>
      </w:r>
      <w:r w:rsidR="00D467EA">
        <w:t>ốc.</w:t>
      </w:r>
      <w:r>
        <w:t xml:space="preserve"> </w:t>
      </w:r>
    </w:p>
    <w:p w14:paraId="30360CCE" w14:textId="45D46BC3" w:rsidR="00CC30CA" w:rsidRDefault="00AC0057" w:rsidP="00CC30CA">
      <w:pPr>
        <w:pStyle w:val="Nidungvnbn"/>
      </w:pPr>
      <w:r>
        <w:t>Các node l</w:t>
      </w:r>
      <w:r w:rsidR="00CC30CA">
        <w:t xml:space="preserve">á </w:t>
      </w:r>
      <w:r>
        <w:t xml:space="preserve">thì </w:t>
      </w:r>
      <w:r w:rsidR="00CC30CA">
        <w:t xml:space="preserve">không được kết nối với nhau trên cây B </w:t>
      </w:r>
      <w:r>
        <w:t xml:space="preserve">Tree </w:t>
      </w:r>
      <w:r w:rsidR="00CC30CA">
        <w:t xml:space="preserve">trong khi </w:t>
      </w:r>
      <w:r>
        <w:t xml:space="preserve">đó đối với cây B+ Tree </w:t>
      </w:r>
      <w:r w:rsidR="00CC30CA">
        <w:t xml:space="preserve">chúng </w:t>
      </w:r>
      <w:r>
        <w:t xml:space="preserve">lại </w:t>
      </w:r>
      <w:r w:rsidR="00CC30CA">
        <w:t>được kết nối</w:t>
      </w:r>
      <w:r>
        <w:t>.</w:t>
      </w:r>
    </w:p>
    <w:p w14:paraId="40C07161" w14:textId="27CCB87E" w:rsidR="006A5771" w:rsidRPr="006A5771" w:rsidRDefault="003051A2" w:rsidP="00CC30CA">
      <w:pPr>
        <w:pStyle w:val="Nidungvnbn"/>
      </w:pPr>
      <w:r>
        <w:t xml:space="preserve">Các phép toán trên </w:t>
      </w:r>
      <w:r w:rsidR="00CC30CA">
        <w:t xml:space="preserve">cây B+ </w:t>
      </w:r>
      <w:r>
        <w:t xml:space="preserve">Tree </w:t>
      </w:r>
      <w:r w:rsidR="00CC30CA">
        <w:t xml:space="preserve">nhanh hơn trên cây </w:t>
      </w:r>
      <w:r>
        <w:t>B Tree.</w:t>
      </w:r>
    </w:p>
    <w:p w14:paraId="63CBA3A2" w14:textId="4BA48779" w:rsidR="00D76EAC" w:rsidRDefault="00D76EAC" w:rsidP="005F0A90">
      <w:pPr>
        <w:pStyle w:val="Tiumccp2"/>
        <w:outlineLvl w:val="2"/>
      </w:pPr>
      <w:bookmarkStart w:id="124" w:name="_Toc121592429"/>
      <w:r>
        <w:t>Mô tả thuật toán</w:t>
      </w:r>
      <w:bookmarkEnd w:id="124"/>
    </w:p>
    <w:p w14:paraId="01EE1B55" w14:textId="515BC100" w:rsidR="00DC6A2F" w:rsidRDefault="00DC6A2F" w:rsidP="00DC6A2F">
      <w:pPr>
        <w:pStyle w:val="Tiumccp3"/>
      </w:pPr>
      <w:r>
        <w:t xml:space="preserve">Tìm kiếm </w:t>
      </w:r>
    </w:p>
    <w:p w14:paraId="4807EDEC" w14:textId="24331057" w:rsidR="000A2D76" w:rsidRDefault="002719B9" w:rsidP="000A2D76">
      <w:pPr>
        <w:pStyle w:val="Nidungvnbn"/>
      </w:pPr>
      <w:r>
        <w:t>Về giải thuật thì cũng tương tự như B Tree và các loại cây tìm kiếm nhị phân khác (binary search tree). Cho nên ta sẽ cùng đi thẳng vào ví dụ giả sử ta có cây B+ Tree như sau:</w:t>
      </w:r>
    </w:p>
    <w:p w14:paraId="7038B91C" w14:textId="77777777" w:rsidR="00011713" w:rsidRDefault="00BD5175" w:rsidP="00011713">
      <w:pPr>
        <w:pStyle w:val="Caption"/>
        <w:keepNext/>
      </w:pPr>
      <w:r>
        <w:rPr>
          <w:noProof/>
        </w:rPr>
        <w:lastRenderedPageBreak/>
        <w:drawing>
          <wp:inline distT="0" distB="0" distL="0" distR="0" wp14:anchorId="5F1AFC8B" wp14:editId="3BA3A88B">
            <wp:extent cx="3830320" cy="1734185"/>
            <wp:effectExtent l="0" t="0" r="0" b="0"/>
            <wp:docPr id="82" name="Picture 8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eams&#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30320" cy="1734185"/>
                    </a:xfrm>
                    <a:prstGeom prst="rect">
                      <a:avLst/>
                    </a:prstGeom>
                    <a:noFill/>
                    <a:ln>
                      <a:noFill/>
                    </a:ln>
                  </pic:spPr>
                </pic:pic>
              </a:graphicData>
            </a:graphic>
          </wp:inline>
        </w:drawing>
      </w:r>
    </w:p>
    <w:p w14:paraId="5606A61B" w14:textId="0C44FD84" w:rsidR="002719B9" w:rsidRDefault="00011713" w:rsidP="00011713">
      <w:pPr>
        <w:pStyle w:val="Caption"/>
      </w:pPr>
      <w:bookmarkStart w:id="125" w:name="_Toc121592380"/>
      <w:r>
        <w:t xml:space="preserve">Hình </w:t>
      </w:r>
      <w:r w:rsidR="00000000">
        <w:fldChar w:fldCharType="begin"/>
      </w:r>
      <w:r w:rsidR="00000000">
        <w:instrText xml:space="preserve"> SEQ Hình \* ARABIC </w:instrText>
      </w:r>
      <w:r w:rsidR="00000000">
        <w:fldChar w:fldCharType="separate"/>
      </w:r>
      <w:r w:rsidR="00CD7CA3">
        <w:rPr>
          <w:noProof/>
        </w:rPr>
        <w:t>76</w:t>
      </w:r>
      <w:r w:rsidR="00000000">
        <w:rPr>
          <w:noProof/>
        </w:rPr>
        <w:fldChar w:fldCharType="end"/>
      </w:r>
      <w:r>
        <w:t xml:space="preserve"> Cây B+ Tree</w:t>
      </w:r>
      <w:r w:rsidR="00C17222">
        <w:t xml:space="preserve"> bậc 3</w:t>
      </w:r>
      <w:bookmarkEnd w:id="125"/>
    </w:p>
    <w:p w14:paraId="091CFA7C" w14:textId="701FE7A2" w:rsidR="00BD5175" w:rsidRDefault="00BD5175" w:rsidP="000A2D76">
      <w:pPr>
        <w:pStyle w:val="Nidungvnbn"/>
      </w:pPr>
      <w:r>
        <w:t>Ta sẽ tìm 2 khóa là 57 và 20</w:t>
      </w:r>
    </w:p>
    <w:p w14:paraId="1306302F" w14:textId="279ADC99" w:rsidR="00BD5175" w:rsidRDefault="00DC3983" w:rsidP="000A2D76">
      <w:pPr>
        <w:pStyle w:val="Nidungvnbn"/>
      </w:pPr>
      <w:r>
        <w:t>Trường hợp 1 tìm khóa 57</w:t>
      </w:r>
    </w:p>
    <w:p w14:paraId="4242F992" w14:textId="77777777" w:rsidR="007A05BC" w:rsidRDefault="00FF0544" w:rsidP="007A05BC">
      <w:pPr>
        <w:pStyle w:val="Caption"/>
        <w:keepNext/>
      </w:pPr>
      <w:r>
        <w:rPr>
          <w:noProof/>
        </w:rPr>
        <w:drawing>
          <wp:inline distT="0" distB="0" distL="0" distR="0" wp14:anchorId="30FECE11" wp14:editId="6C2993F0">
            <wp:extent cx="3821430" cy="1725295"/>
            <wp:effectExtent l="0" t="0" r="7620" b="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7B0DA5A2" w14:textId="5B8E2DF8" w:rsidR="00DC3983" w:rsidRDefault="007A05BC" w:rsidP="007A05BC">
      <w:pPr>
        <w:pStyle w:val="Caption"/>
      </w:pPr>
      <w:bookmarkStart w:id="126" w:name="_Toc121592381"/>
      <w:r>
        <w:t xml:space="preserve">Hình </w:t>
      </w:r>
      <w:r w:rsidR="00000000">
        <w:fldChar w:fldCharType="begin"/>
      </w:r>
      <w:r w:rsidR="00000000">
        <w:instrText xml:space="preserve"> SEQ Hình \* ARABIC </w:instrText>
      </w:r>
      <w:r w:rsidR="00000000">
        <w:fldChar w:fldCharType="separate"/>
      </w:r>
      <w:r w:rsidR="00CD7CA3">
        <w:rPr>
          <w:noProof/>
        </w:rPr>
        <w:t>77</w:t>
      </w:r>
      <w:r w:rsidR="00000000">
        <w:rPr>
          <w:noProof/>
        </w:rPr>
        <w:fldChar w:fldCharType="end"/>
      </w:r>
      <w:r w:rsidR="00614EEF">
        <w:t xml:space="preserve"> Tìm kiếm khóa 57 bước 1</w:t>
      </w:r>
      <w:bookmarkEnd w:id="126"/>
    </w:p>
    <w:p w14:paraId="2591C130" w14:textId="2F665342" w:rsidR="007A05BC" w:rsidRDefault="003921CC" w:rsidP="000A2D76">
      <w:pPr>
        <w:pStyle w:val="Nidungvnbn"/>
      </w:pPr>
      <w:r>
        <w:t>Đầu tiên ta chọn node gốc sau đó so sánh 57 với gốc thì thấy 57 &gt;= node gốc nên ta đi qua con phải hết là 68.</w:t>
      </w:r>
    </w:p>
    <w:p w14:paraId="46551CB7" w14:textId="77777777" w:rsidR="007A05BC" w:rsidRDefault="00FF0544" w:rsidP="007A05BC">
      <w:pPr>
        <w:pStyle w:val="Caption"/>
        <w:keepNext/>
      </w:pPr>
      <w:r>
        <w:rPr>
          <w:noProof/>
        </w:rPr>
        <w:drawing>
          <wp:inline distT="0" distB="0" distL="0" distR="0" wp14:anchorId="29CB9020" wp14:editId="5FCFFC52">
            <wp:extent cx="3821430" cy="1725295"/>
            <wp:effectExtent l="0" t="0" r="7620" b="0"/>
            <wp:docPr id="84" name="Picture 84" descr="Graphical user interface, 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eams&#10;&#10;Description automatically generated with medium confidenc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57C87940" w14:textId="69084ACB" w:rsidR="00FF0544" w:rsidRDefault="007A05BC" w:rsidP="007A05BC">
      <w:pPr>
        <w:pStyle w:val="Caption"/>
      </w:pPr>
      <w:bookmarkStart w:id="127" w:name="_Toc121592382"/>
      <w:r>
        <w:t xml:space="preserve">Hình </w:t>
      </w:r>
      <w:r w:rsidR="00000000">
        <w:fldChar w:fldCharType="begin"/>
      </w:r>
      <w:r w:rsidR="00000000">
        <w:instrText xml:space="preserve"> SEQ Hình \* ARABIC </w:instrText>
      </w:r>
      <w:r w:rsidR="00000000">
        <w:fldChar w:fldCharType="separate"/>
      </w:r>
      <w:r w:rsidR="00CD7CA3">
        <w:rPr>
          <w:noProof/>
        </w:rPr>
        <w:t>78</w:t>
      </w:r>
      <w:r w:rsidR="00000000">
        <w:rPr>
          <w:noProof/>
        </w:rPr>
        <w:fldChar w:fldCharType="end"/>
      </w:r>
      <w:r w:rsidR="00614EEF">
        <w:t xml:space="preserve"> Tìm kiếm khóa 57 bước 2</w:t>
      </w:r>
      <w:bookmarkEnd w:id="127"/>
    </w:p>
    <w:p w14:paraId="3DA4FC49" w14:textId="2A83C74C" w:rsidR="009B22F1" w:rsidRPr="007A05BC" w:rsidRDefault="009B22F1" w:rsidP="009B22F1">
      <w:pPr>
        <w:pStyle w:val="Nidungvnbn"/>
      </w:pPr>
      <w:r>
        <w:lastRenderedPageBreak/>
        <w:t>Sau khi chọn 68 ta lại thấy 57 nhỏ hơn 68 nên ta tiếp tục đi qua cây con trái hết</w:t>
      </w:r>
      <w:r w:rsidR="00E73AF1">
        <w:t xml:space="preserve"> của node 68 hiện tại.</w:t>
      </w:r>
    </w:p>
    <w:p w14:paraId="6395FC9D" w14:textId="77777777" w:rsidR="007A05BC" w:rsidRDefault="00FF0544" w:rsidP="007A05BC">
      <w:pPr>
        <w:pStyle w:val="Caption"/>
        <w:keepNext/>
      </w:pPr>
      <w:r>
        <w:rPr>
          <w:noProof/>
        </w:rPr>
        <w:drawing>
          <wp:inline distT="0" distB="0" distL="0" distR="0" wp14:anchorId="4AA37236" wp14:editId="06A64576">
            <wp:extent cx="3821430" cy="1725295"/>
            <wp:effectExtent l="0" t="0" r="7620" b="0"/>
            <wp:docPr id="85" name="Picture 8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2C666425" w14:textId="27C5E567" w:rsidR="00FF0544" w:rsidRDefault="007A05BC" w:rsidP="007A05BC">
      <w:pPr>
        <w:pStyle w:val="Caption"/>
      </w:pPr>
      <w:bookmarkStart w:id="128" w:name="_Toc121592383"/>
      <w:r>
        <w:t xml:space="preserve">Hình </w:t>
      </w:r>
      <w:r w:rsidR="00000000">
        <w:fldChar w:fldCharType="begin"/>
      </w:r>
      <w:r w:rsidR="00000000">
        <w:instrText xml:space="preserve"> SEQ Hình \* ARABIC </w:instrText>
      </w:r>
      <w:r w:rsidR="00000000">
        <w:fldChar w:fldCharType="separate"/>
      </w:r>
      <w:r w:rsidR="00CD7CA3">
        <w:rPr>
          <w:noProof/>
        </w:rPr>
        <w:t>79</w:t>
      </w:r>
      <w:r w:rsidR="00000000">
        <w:rPr>
          <w:noProof/>
        </w:rPr>
        <w:fldChar w:fldCharType="end"/>
      </w:r>
      <w:r w:rsidR="00614EEF">
        <w:t xml:space="preserve"> Tìm kiếm khóa 57 bước 3</w:t>
      </w:r>
      <w:bookmarkEnd w:id="128"/>
    </w:p>
    <w:p w14:paraId="01152B0E" w14:textId="7EA8A95F" w:rsidR="00FF0544" w:rsidRDefault="00B57071" w:rsidP="000A2D76">
      <w:pPr>
        <w:pStyle w:val="Nidungvnbn"/>
      </w:pPr>
      <w:r>
        <w:t xml:space="preserve">Tới đây là node lá và khóa hiện tại cũng bằng 57 nên ta trả kết quả trở lại là True nghĩa là tìm thấy hoặc là </w:t>
      </w:r>
      <w:r w:rsidR="00247675">
        <w:t xml:space="preserve">tồn tại </w:t>
      </w:r>
      <w:r>
        <w:t xml:space="preserve">giá trị khóa </w:t>
      </w:r>
      <w:r w:rsidR="006C167A">
        <w:t xml:space="preserve">57 </w:t>
      </w:r>
      <w:r>
        <w:t>trong cây</w:t>
      </w:r>
      <w:r w:rsidR="00CB62F4">
        <w:t xml:space="preserve"> B+ Tree.</w:t>
      </w:r>
    </w:p>
    <w:p w14:paraId="2FCF5482" w14:textId="3FE9B98F" w:rsidR="00FF0544" w:rsidRDefault="00FF0544" w:rsidP="000A2D76">
      <w:pPr>
        <w:pStyle w:val="Nidungvnbn"/>
      </w:pPr>
    </w:p>
    <w:p w14:paraId="0480793C" w14:textId="5E9AEDFE" w:rsidR="00FF0544" w:rsidRDefault="00FF0544" w:rsidP="000A2D76">
      <w:pPr>
        <w:pStyle w:val="Nidungvnbn"/>
      </w:pPr>
      <w:r>
        <w:t>Trường hợp tìm kiếm khóa 50</w:t>
      </w:r>
    </w:p>
    <w:p w14:paraId="4011925C" w14:textId="77777777" w:rsidR="007A05BC" w:rsidRDefault="00FF0544" w:rsidP="007A05BC">
      <w:pPr>
        <w:pStyle w:val="Caption"/>
        <w:keepNext/>
      </w:pPr>
      <w:r>
        <w:rPr>
          <w:noProof/>
        </w:rPr>
        <w:drawing>
          <wp:inline distT="0" distB="0" distL="0" distR="0" wp14:anchorId="5380CA46" wp14:editId="1C4A54B2">
            <wp:extent cx="3821430" cy="1725295"/>
            <wp:effectExtent l="0" t="0" r="7620" b="0"/>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30CB3FE0" w14:textId="429CE92D" w:rsidR="00FF0544" w:rsidRDefault="007A05BC" w:rsidP="007A05BC">
      <w:pPr>
        <w:pStyle w:val="Caption"/>
      </w:pPr>
      <w:bookmarkStart w:id="129" w:name="_Toc121592384"/>
      <w:r>
        <w:t xml:space="preserve">Hình </w:t>
      </w:r>
      <w:r w:rsidR="00000000">
        <w:fldChar w:fldCharType="begin"/>
      </w:r>
      <w:r w:rsidR="00000000">
        <w:instrText xml:space="preserve"> SEQ Hình \* ARABIC </w:instrText>
      </w:r>
      <w:r w:rsidR="00000000">
        <w:fldChar w:fldCharType="separate"/>
      </w:r>
      <w:r w:rsidR="00CD7CA3">
        <w:rPr>
          <w:noProof/>
        </w:rPr>
        <w:t>80</w:t>
      </w:r>
      <w:r w:rsidR="00000000">
        <w:rPr>
          <w:noProof/>
        </w:rPr>
        <w:fldChar w:fldCharType="end"/>
      </w:r>
      <w:r w:rsidR="00614EEF">
        <w:t xml:space="preserve"> Tìm kiếm khóa 50 bước 1</w:t>
      </w:r>
      <w:bookmarkEnd w:id="129"/>
    </w:p>
    <w:p w14:paraId="0C05265E" w14:textId="7EA7DB48" w:rsidR="00FF0544" w:rsidRDefault="00D379A8" w:rsidP="000A2D76">
      <w:pPr>
        <w:pStyle w:val="Nidungvnbn"/>
      </w:pPr>
      <w:r>
        <w:t>Thì đầu tiên ta cũng lấy node gốc 57 so sánh thì ta thấy 50 nhỏ hơn 57 nên ta lấy node con trái hết là 45 tiếp tục tìm kiếm.</w:t>
      </w:r>
    </w:p>
    <w:p w14:paraId="5F5AE690" w14:textId="77777777" w:rsidR="007A05BC" w:rsidRDefault="00FF0544" w:rsidP="007A05BC">
      <w:pPr>
        <w:pStyle w:val="Caption"/>
        <w:keepNext/>
      </w:pPr>
      <w:r>
        <w:rPr>
          <w:noProof/>
        </w:rPr>
        <w:lastRenderedPageBreak/>
        <w:drawing>
          <wp:inline distT="0" distB="0" distL="0" distR="0" wp14:anchorId="52A8CC7D" wp14:editId="79A3156D">
            <wp:extent cx="3821430" cy="1725295"/>
            <wp:effectExtent l="0" t="0" r="7620" b="0"/>
            <wp:docPr id="88" name="Picture 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eams&#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66072214" w14:textId="4BB909B9" w:rsidR="00FF0544" w:rsidRDefault="007A05BC" w:rsidP="007A05BC">
      <w:pPr>
        <w:pStyle w:val="Caption"/>
      </w:pPr>
      <w:bookmarkStart w:id="130" w:name="_Toc121592385"/>
      <w:r>
        <w:t xml:space="preserve">Hình </w:t>
      </w:r>
      <w:r w:rsidR="00000000">
        <w:fldChar w:fldCharType="begin"/>
      </w:r>
      <w:r w:rsidR="00000000">
        <w:instrText xml:space="preserve"> SEQ Hình \* ARABIC </w:instrText>
      </w:r>
      <w:r w:rsidR="00000000">
        <w:fldChar w:fldCharType="separate"/>
      </w:r>
      <w:r w:rsidR="00CD7CA3">
        <w:rPr>
          <w:noProof/>
        </w:rPr>
        <w:t>81</w:t>
      </w:r>
      <w:r w:rsidR="00000000">
        <w:rPr>
          <w:noProof/>
        </w:rPr>
        <w:fldChar w:fldCharType="end"/>
      </w:r>
      <w:r w:rsidR="00614EEF">
        <w:t xml:space="preserve"> Tìm kiếm khóa 50 bước 2</w:t>
      </w:r>
      <w:bookmarkEnd w:id="130"/>
    </w:p>
    <w:p w14:paraId="3B3A7D1A" w14:textId="35648982" w:rsidR="00FF0544" w:rsidRDefault="00022896" w:rsidP="000A2D76">
      <w:pPr>
        <w:pStyle w:val="Nidungvnbn"/>
      </w:pPr>
      <w:r>
        <w:t>Khi node là 45 ta lại so sánh với 50 thì thấy 50 lớn hơn cho nên ta đi qua con phải hết tiếp tục tìm là (45, 55).</w:t>
      </w:r>
    </w:p>
    <w:p w14:paraId="6B9E0FB6" w14:textId="77777777" w:rsidR="007A05BC" w:rsidRDefault="00FF0544" w:rsidP="007A05BC">
      <w:pPr>
        <w:pStyle w:val="Caption"/>
        <w:keepNext/>
      </w:pPr>
      <w:r>
        <w:rPr>
          <w:noProof/>
        </w:rPr>
        <w:drawing>
          <wp:inline distT="0" distB="0" distL="0" distR="0" wp14:anchorId="0DAF4DBC" wp14:editId="121BA649">
            <wp:extent cx="3821430" cy="1725295"/>
            <wp:effectExtent l="0" t="0" r="7620" b="0"/>
            <wp:docPr id="90" name="Picture 90"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imeli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67968F7C" w14:textId="32A6F04B" w:rsidR="00FF0544" w:rsidRDefault="007A05BC" w:rsidP="007A05BC">
      <w:pPr>
        <w:pStyle w:val="Caption"/>
      </w:pPr>
      <w:bookmarkStart w:id="131" w:name="_Toc121592386"/>
      <w:r>
        <w:t xml:space="preserve">Hình </w:t>
      </w:r>
      <w:r w:rsidR="00000000">
        <w:fldChar w:fldCharType="begin"/>
      </w:r>
      <w:r w:rsidR="00000000">
        <w:instrText xml:space="preserve"> SEQ Hình \* ARABIC </w:instrText>
      </w:r>
      <w:r w:rsidR="00000000">
        <w:fldChar w:fldCharType="separate"/>
      </w:r>
      <w:r w:rsidR="00CD7CA3">
        <w:rPr>
          <w:noProof/>
        </w:rPr>
        <w:t>82</w:t>
      </w:r>
      <w:r w:rsidR="00000000">
        <w:rPr>
          <w:noProof/>
        </w:rPr>
        <w:fldChar w:fldCharType="end"/>
      </w:r>
      <w:r w:rsidR="00614EEF">
        <w:t xml:space="preserve"> Tìm kiếm khóa 50 bước 3</w:t>
      </w:r>
      <w:bookmarkEnd w:id="131"/>
    </w:p>
    <w:p w14:paraId="6DC48B94" w14:textId="15952D92" w:rsidR="00FF0544" w:rsidRDefault="007B3CE1" w:rsidP="000A2D76">
      <w:pPr>
        <w:pStyle w:val="Nidungvnbn"/>
      </w:pPr>
      <w:r>
        <w:t>Khi tới đây do node có nhiều khóa nên ta duyệt từng khóa 1 đầu tiên là 45 với 50 thì thấy 45 nhỏ hơn bỏ qua. Tiếp theo là 55 thì ta thấy 55 lớn hơn 50 theo đúng thì ta sẽ lấy con giữa 45 và 55 nhưng do đây đã là node lá rồi cho nên ta trả về kết quả là False nghĩa là không tìm thấy hoặc là khóa 50 không tồn tại trong cây B+ Tree.</w:t>
      </w:r>
    </w:p>
    <w:p w14:paraId="78EA7FD8" w14:textId="42883CB5" w:rsidR="00DC6A2F" w:rsidRDefault="00DC6A2F" w:rsidP="00DC6A2F">
      <w:pPr>
        <w:pStyle w:val="Tiumccp3"/>
      </w:pPr>
      <w:r>
        <w:t>Chèn</w:t>
      </w:r>
    </w:p>
    <w:p w14:paraId="7D2A06A7" w14:textId="2FCC01D3" w:rsidR="000A2D76" w:rsidRDefault="00A47E26" w:rsidP="00B60897">
      <w:pPr>
        <w:pStyle w:val="Nidungvnbn"/>
      </w:pPr>
      <w:r>
        <w:t>Việc chèn khóa vào cây B+ Tree sẽ được quy về chèn khóa vào node lá (leaf node) và sẽ xảy ra 2 trường hợp như sau</w:t>
      </w:r>
      <w:r w:rsidR="00C62D66">
        <w:t>:</w:t>
      </w:r>
    </w:p>
    <w:p w14:paraId="406EBF76" w14:textId="26AD61BB" w:rsidR="00C62D66" w:rsidRDefault="00C62D66" w:rsidP="00B60897">
      <w:pPr>
        <w:pStyle w:val="Nidungvnbn"/>
      </w:pPr>
      <w:r>
        <w:t>Trường hợp 1: Node lá chưa đủ, chèn khóa vào node lá theo thứ tự tăng dần.</w:t>
      </w:r>
    </w:p>
    <w:p w14:paraId="648B0039" w14:textId="11941ED8" w:rsidR="00C62D66" w:rsidRDefault="00C62D66" w:rsidP="00B60897">
      <w:pPr>
        <w:pStyle w:val="Nidungvnbn"/>
      </w:pPr>
      <w:r>
        <w:t>Trường hợp 2</w:t>
      </w:r>
      <w:r w:rsidR="00737728">
        <w:t xml:space="preserve">: </w:t>
      </w:r>
      <w:r w:rsidR="00DD3D50">
        <w:t>Node lá đã đủ, cũng chèn khóa vào node lá theo thứ tự tăng dần sau đó là cân bằng lại cây như sau.</w:t>
      </w:r>
    </w:p>
    <w:p w14:paraId="27A23EBA" w14:textId="65A81E1E" w:rsidR="00DD3D50" w:rsidRDefault="00DD3D50" w:rsidP="00B60897">
      <w:pPr>
        <w:pStyle w:val="Nidungvnbn"/>
      </w:pPr>
      <w:r>
        <w:lastRenderedPageBreak/>
        <w:tab/>
      </w:r>
      <w:r w:rsidR="00A004E2">
        <w:t>Lấy khóa ở vị trí giữa (m / 2), sau đó thêm khóa đó vào node cha</w:t>
      </w:r>
      <w:r w:rsidR="00DC59CF">
        <w:t xml:space="preserve"> (không xóa khóa hiện tại)</w:t>
      </w:r>
      <w:r w:rsidR="00A004E2">
        <w:t>. Trong trường hợp node cha lại đủ thì lập lại theo tác lấy khóa giữa sau đó đưa lên node cha của node cha hiện tại.</w:t>
      </w:r>
    </w:p>
    <w:p w14:paraId="74876D5E" w14:textId="77777777" w:rsidR="006E68AF" w:rsidRDefault="006E68AF" w:rsidP="006E68AF">
      <w:pPr>
        <w:pStyle w:val="Caption"/>
        <w:keepNext/>
      </w:pPr>
      <w:r w:rsidRPr="00FC3F51">
        <w:rPr>
          <w:noProof/>
        </w:rPr>
        <w:drawing>
          <wp:inline distT="0" distB="0" distL="0" distR="0" wp14:anchorId="1D3BB13E" wp14:editId="04AEC793">
            <wp:extent cx="2747561" cy="133642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0">
                      <a:extLst>
                        <a:ext uri="{28A0092B-C50C-407E-A947-70E740481C1C}">
                          <a14:useLocalDpi xmlns:a14="http://schemas.microsoft.com/office/drawing/2010/main" val="0"/>
                        </a:ext>
                      </a:extLst>
                    </a:blip>
                    <a:stretch>
                      <a:fillRect/>
                    </a:stretch>
                  </pic:blipFill>
                  <pic:spPr>
                    <a:xfrm>
                      <a:off x="0" y="0"/>
                      <a:ext cx="2747561" cy="1336427"/>
                    </a:xfrm>
                    <a:prstGeom prst="rect">
                      <a:avLst/>
                    </a:prstGeom>
                  </pic:spPr>
                </pic:pic>
              </a:graphicData>
            </a:graphic>
          </wp:inline>
        </w:drawing>
      </w:r>
    </w:p>
    <w:p w14:paraId="7F8DC776" w14:textId="2A28286D" w:rsidR="000A2D76" w:rsidRDefault="006E68AF" w:rsidP="006E68AF">
      <w:pPr>
        <w:pStyle w:val="Caption"/>
      </w:pPr>
      <w:bookmarkStart w:id="132" w:name="_Toc121592387"/>
      <w:r>
        <w:t xml:space="preserve">Hình </w:t>
      </w:r>
      <w:r w:rsidR="00000000">
        <w:fldChar w:fldCharType="begin"/>
      </w:r>
      <w:r w:rsidR="00000000">
        <w:instrText xml:space="preserve"> SEQ Hình \* ARABIC </w:instrText>
      </w:r>
      <w:r w:rsidR="00000000">
        <w:fldChar w:fldCharType="separate"/>
      </w:r>
      <w:r w:rsidR="00CD7CA3">
        <w:rPr>
          <w:noProof/>
        </w:rPr>
        <w:t>83</w:t>
      </w:r>
      <w:r w:rsidR="00000000">
        <w:rPr>
          <w:noProof/>
        </w:rPr>
        <w:fldChar w:fldCharType="end"/>
      </w:r>
      <w:r>
        <w:t xml:space="preserve"> Dãy số random ngẫu nhiên</w:t>
      </w:r>
      <w:bookmarkEnd w:id="132"/>
    </w:p>
    <w:p w14:paraId="3EE8032A" w14:textId="7BDCBB16" w:rsidR="006E68AF" w:rsidRDefault="006E68AF" w:rsidP="006E68AF">
      <w:pPr>
        <w:pStyle w:val="Nidungvnbn"/>
      </w:pPr>
      <w:r>
        <w:t>Để dễ hình dung ta sẽ đi trực tiếp vào việc mô phỏng chèn từ trái sang phải của dẫy số trên vào cây B+ Tree</w:t>
      </w:r>
      <w:r w:rsidR="00575081">
        <w:t xml:space="preserve"> có bậc là 3 (</w:t>
      </w:r>
      <w:r w:rsidR="00575081" w:rsidRPr="00575081">
        <w:t>Degree = 3</w:t>
      </w:r>
      <w:r w:rsidR="00575081">
        <w:t xml:space="preserve"> hay là m = 3)</w:t>
      </w:r>
      <w:r>
        <w:t>.</w:t>
      </w:r>
    </w:p>
    <w:p w14:paraId="48A1EDF6" w14:textId="77777777" w:rsidR="009C5238" w:rsidRDefault="00352AD6" w:rsidP="009C5238">
      <w:pPr>
        <w:pStyle w:val="Caption"/>
        <w:keepNext/>
      </w:pPr>
      <w:r>
        <w:rPr>
          <w:noProof/>
        </w:rPr>
        <w:drawing>
          <wp:inline distT="0" distB="0" distL="0" distR="0" wp14:anchorId="1DA0B971" wp14:editId="39F6E1A4">
            <wp:extent cx="965835" cy="1346200"/>
            <wp:effectExtent l="0" t="0" r="5715" b="0"/>
            <wp:docPr id="74" name="Picture 7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965835" cy="1346200"/>
                    </a:xfrm>
                    <a:prstGeom prst="rect">
                      <a:avLst/>
                    </a:prstGeom>
                    <a:noFill/>
                    <a:ln>
                      <a:noFill/>
                    </a:ln>
                  </pic:spPr>
                </pic:pic>
              </a:graphicData>
            </a:graphic>
          </wp:inline>
        </w:drawing>
      </w:r>
    </w:p>
    <w:p w14:paraId="098F034D" w14:textId="32DC68CA" w:rsidR="006E68AF" w:rsidRDefault="009C5238" w:rsidP="009C5238">
      <w:pPr>
        <w:pStyle w:val="Caption"/>
      </w:pPr>
      <w:bookmarkStart w:id="133" w:name="_Toc121592388"/>
      <w:r>
        <w:t xml:space="preserve">Hình </w:t>
      </w:r>
      <w:r w:rsidR="00000000">
        <w:fldChar w:fldCharType="begin"/>
      </w:r>
      <w:r w:rsidR="00000000">
        <w:instrText xml:space="preserve"> SEQ Hình \* ARABIC </w:instrText>
      </w:r>
      <w:r w:rsidR="00000000">
        <w:fldChar w:fldCharType="separate"/>
      </w:r>
      <w:r w:rsidR="00CD7CA3">
        <w:rPr>
          <w:noProof/>
        </w:rPr>
        <w:t>84</w:t>
      </w:r>
      <w:r w:rsidR="00000000">
        <w:rPr>
          <w:noProof/>
        </w:rPr>
        <w:fldChar w:fldCharType="end"/>
      </w:r>
      <w:r w:rsidR="002F52A6">
        <w:t xml:space="preserve"> Chèn 18 và 57</w:t>
      </w:r>
      <w:bookmarkEnd w:id="133"/>
    </w:p>
    <w:p w14:paraId="656730EC" w14:textId="1FDEF64F" w:rsidR="009C5238" w:rsidRPr="009C5238" w:rsidRDefault="00B94E1C" w:rsidP="009C5238">
      <w:pPr>
        <w:pStyle w:val="Nidungvnbn"/>
      </w:pPr>
      <w:r>
        <w:t>Chèn 18 với 57 thì mọi việc rất bình thường nhìn rất giống như ví dụ chèn của B Tree.</w:t>
      </w:r>
    </w:p>
    <w:p w14:paraId="6777AF60" w14:textId="77777777" w:rsidR="009C5238" w:rsidRDefault="00710E2A" w:rsidP="009C5238">
      <w:pPr>
        <w:pStyle w:val="Caption"/>
        <w:keepNext/>
      </w:pPr>
      <w:r>
        <w:rPr>
          <w:noProof/>
        </w:rPr>
        <w:drawing>
          <wp:inline distT="0" distB="0" distL="0" distR="0" wp14:anchorId="7A636EE6" wp14:editId="6B71A30A">
            <wp:extent cx="3918585" cy="115189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918585" cy="1151890"/>
                    </a:xfrm>
                    <a:prstGeom prst="rect">
                      <a:avLst/>
                    </a:prstGeom>
                    <a:noFill/>
                    <a:ln>
                      <a:noFill/>
                    </a:ln>
                  </pic:spPr>
                </pic:pic>
              </a:graphicData>
            </a:graphic>
          </wp:inline>
        </w:drawing>
      </w:r>
    </w:p>
    <w:p w14:paraId="228C54D8" w14:textId="2BBFA23B" w:rsidR="00352AD6" w:rsidRPr="002F52A6" w:rsidRDefault="009C5238" w:rsidP="009C5238">
      <w:pPr>
        <w:pStyle w:val="Caption"/>
        <w:rPr>
          <w:vertAlign w:val="subscript"/>
        </w:rPr>
      </w:pPr>
      <w:bookmarkStart w:id="134" w:name="_Toc121592389"/>
      <w:r>
        <w:t xml:space="preserve">Hình </w:t>
      </w:r>
      <w:r w:rsidR="00000000">
        <w:fldChar w:fldCharType="begin"/>
      </w:r>
      <w:r w:rsidR="00000000">
        <w:instrText xml:space="preserve"> SEQ Hình \* ARABIC </w:instrText>
      </w:r>
      <w:r w:rsidR="00000000">
        <w:fldChar w:fldCharType="separate"/>
      </w:r>
      <w:r w:rsidR="00CD7CA3">
        <w:rPr>
          <w:noProof/>
        </w:rPr>
        <w:t>85</w:t>
      </w:r>
      <w:r w:rsidR="00000000">
        <w:rPr>
          <w:noProof/>
        </w:rPr>
        <w:fldChar w:fldCharType="end"/>
      </w:r>
      <w:r w:rsidR="002F52A6" w:rsidRPr="002F52A6">
        <w:t xml:space="preserve"> </w:t>
      </w:r>
      <w:r w:rsidR="002F52A6">
        <w:t>Chèn 45</w:t>
      </w:r>
      <w:bookmarkEnd w:id="134"/>
    </w:p>
    <w:p w14:paraId="194774E8" w14:textId="011596BB" w:rsidR="00710E2A" w:rsidRPr="00795110" w:rsidRDefault="00795110" w:rsidP="00795110">
      <w:pPr>
        <w:pStyle w:val="Nidungvnbn"/>
      </w:pPr>
      <w:r>
        <w:lastRenderedPageBreak/>
        <w:t>Sau khi chèn 45 thì ta phát hiện ra là đã vi phạm số lượng khóa tối đa</w:t>
      </w:r>
      <w:r w:rsidR="00334F6F">
        <w:t>. Do đó ta lấy khóa giữa đẩy lên trên và tách ra thành 2 node con nối vào node cha 45 (hai node con có liên kết với nhau).</w:t>
      </w:r>
    </w:p>
    <w:p w14:paraId="1E623C56" w14:textId="77777777" w:rsidR="009C5238" w:rsidRDefault="00710E2A" w:rsidP="009C5238">
      <w:pPr>
        <w:pStyle w:val="Caption"/>
        <w:keepNext/>
      </w:pPr>
      <w:r>
        <w:rPr>
          <w:noProof/>
        </w:rPr>
        <w:drawing>
          <wp:inline distT="0" distB="0" distL="0" distR="0" wp14:anchorId="1345420C" wp14:editId="5497CE1E">
            <wp:extent cx="5029200" cy="9426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29200" cy="942653"/>
                    </a:xfrm>
                    <a:prstGeom prst="rect">
                      <a:avLst/>
                    </a:prstGeom>
                    <a:noFill/>
                    <a:ln>
                      <a:noFill/>
                    </a:ln>
                  </pic:spPr>
                </pic:pic>
              </a:graphicData>
            </a:graphic>
          </wp:inline>
        </w:drawing>
      </w:r>
    </w:p>
    <w:p w14:paraId="619B9255" w14:textId="630E0B85" w:rsidR="00710E2A" w:rsidRDefault="009C5238" w:rsidP="009C5238">
      <w:pPr>
        <w:pStyle w:val="Caption"/>
      </w:pPr>
      <w:bookmarkStart w:id="135" w:name="_Toc121592390"/>
      <w:r>
        <w:t xml:space="preserve">Hình </w:t>
      </w:r>
      <w:r w:rsidR="00000000">
        <w:fldChar w:fldCharType="begin"/>
      </w:r>
      <w:r w:rsidR="00000000">
        <w:instrText xml:space="preserve"> SEQ Hình \* ARABIC </w:instrText>
      </w:r>
      <w:r w:rsidR="00000000">
        <w:fldChar w:fldCharType="separate"/>
      </w:r>
      <w:r w:rsidR="00CD7CA3">
        <w:rPr>
          <w:noProof/>
        </w:rPr>
        <w:t>86</w:t>
      </w:r>
      <w:r w:rsidR="00000000">
        <w:rPr>
          <w:noProof/>
        </w:rPr>
        <w:fldChar w:fldCharType="end"/>
      </w:r>
      <w:r w:rsidR="002F52A6">
        <w:t xml:space="preserve"> Chèn 77</w:t>
      </w:r>
      <w:bookmarkEnd w:id="135"/>
    </w:p>
    <w:p w14:paraId="30C75D55" w14:textId="1ADDF8DB" w:rsidR="00710E2A" w:rsidRDefault="005D016C" w:rsidP="006E68AF">
      <w:pPr>
        <w:pStyle w:val="Nidungvnbn"/>
      </w:pPr>
      <w:r>
        <w:t>Chèn 77 thì lại bị vi phạm số lượng khóa tối đa do đó ta lại tiếp tục tách ra và đẩy lên trên như trường hợp 45.</w:t>
      </w:r>
    </w:p>
    <w:p w14:paraId="34F4E443" w14:textId="77777777" w:rsidR="009C5238" w:rsidRDefault="00710E2A" w:rsidP="009C5238">
      <w:pPr>
        <w:pStyle w:val="Caption"/>
        <w:keepNext/>
      </w:pPr>
      <w:r>
        <w:rPr>
          <w:noProof/>
        </w:rPr>
        <w:drawing>
          <wp:inline distT="0" distB="0" distL="0" distR="0" wp14:anchorId="4CE7A272" wp14:editId="60337B2C">
            <wp:extent cx="2874010" cy="1163955"/>
            <wp:effectExtent l="0" t="0" r="0" b="0"/>
            <wp:docPr id="77" name="Picture 77"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alendar&#10;&#10;Description automatically generated with low confidence"/>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74010" cy="1163955"/>
                    </a:xfrm>
                    <a:prstGeom prst="rect">
                      <a:avLst/>
                    </a:prstGeom>
                    <a:noFill/>
                    <a:ln>
                      <a:noFill/>
                    </a:ln>
                  </pic:spPr>
                </pic:pic>
              </a:graphicData>
            </a:graphic>
          </wp:inline>
        </w:drawing>
      </w:r>
    </w:p>
    <w:p w14:paraId="1BAD0CC4" w14:textId="52E2D31F" w:rsidR="00710E2A" w:rsidRDefault="009C5238" w:rsidP="009C5238">
      <w:pPr>
        <w:pStyle w:val="Caption"/>
      </w:pPr>
      <w:bookmarkStart w:id="136" w:name="_Toc121592391"/>
      <w:r>
        <w:t xml:space="preserve">Hình </w:t>
      </w:r>
      <w:r w:rsidR="00000000">
        <w:fldChar w:fldCharType="begin"/>
      </w:r>
      <w:r w:rsidR="00000000">
        <w:instrText xml:space="preserve"> SEQ Hình \* ARABIC </w:instrText>
      </w:r>
      <w:r w:rsidR="00000000">
        <w:fldChar w:fldCharType="separate"/>
      </w:r>
      <w:r w:rsidR="00CD7CA3">
        <w:rPr>
          <w:noProof/>
        </w:rPr>
        <w:t>87</w:t>
      </w:r>
      <w:r w:rsidR="00000000">
        <w:rPr>
          <w:noProof/>
        </w:rPr>
        <w:fldChar w:fldCharType="end"/>
      </w:r>
      <w:r w:rsidR="002F52A6">
        <w:t xml:space="preserve"> Chèn 55</w:t>
      </w:r>
      <w:bookmarkEnd w:id="136"/>
    </w:p>
    <w:p w14:paraId="35514F05" w14:textId="78A226D1" w:rsidR="00710E2A" w:rsidRDefault="00FC499B" w:rsidP="006E68AF">
      <w:pPr>
        <w:pStyle w:val="Nidungvnbn"/>
      </w:pPr>
      <w:r>
        <w:t>Chèn 55 thì mọi việc bình thường không có gì xảy ra.</w:t>
      </w:r>
    </w:p>
    <w:p w14:paraId="474A4DF9" w14:textId="752FFA33" w:rsidR="00710E2A" w:rsidRDefault="00710E2A" w:rsidP="006E68AF">
      <w:pPr>
        <w:pStyle w:val="Nidungvnbn"/>
      </w:pPr>
    </w:p>
    <w:p w14:paraId="38FB4583" w14:textId="77777777" w:rsidR="009C5238" w:rsidRDefault="003F6A22" w:rsidP="009C5238">
      <w:pPr>
        <w:pStyle w:val="Caption"/>
        <w:keepNext/>
      </w:pPr>
      <w:r>
        <w:rPr>
          <w:noProof/>
        </w:rPr>
        <w:lastRenderedPageBreak/>
        <w:drawing>
          <wp:inline distT="0" distB="0" distL="0" distR="0" wp14:anchorId="2539684A" wp14:editId="1739D0AB">
            <wp:extent cx="4025900" cy="5355590"/>
            <wp:effectExtent l="0" t="0" r="0" b="0"/>
            <wp:docPr id="78" name="Picture 7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melin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025900" cy="5355590"/>
                    </a:xfrm>
                    <a:prstGeom prst="rect">
                      <a:avLst/>
                    </a:prstGeom>
                    <a:noFill/>
                    <a:ln>
                      <a:noFill/>
                    </a:ln>
                  </pic:spPr>
                </pic:pic>
              </a:graphicData>
            </a:graphic>
          </wp:inline>
        </w:drawing>
      </w:r>
    </w:p>
    <w:p w14:paraId="4C9E7FDF" w14:textId="0CF8E1B2" w:rsidR="003F6A22" w:rsidRDefault="009C5238" w:rsidP="009C5238">
      <w:pPr>
        <w:pStyle w:val="Caption"/>
      </w:pPr>
      <w:bookmarkStart w:id="137" w:name="_Toc121592392"/>
      <w:r>
        <w:t xml:space="preserve">Hình </w:t>
      </w:r>
      <w:r w:rsidR="00000000">
        <w:fldChar w:fldCharType="begin"/>
      </w:r>
      <w:r w:rsidR="00000000">
        <w:instrText xml:space="preserve"> SEQ Hình \* ARABIC </w:instrText>
      </w:r>
      <w:r w:rsidR="00000000">
        <w:fldChar w:fldCharType="separate"/>
      </w:r>
      <w:r w:rsidR="00CD7CA3">
        <w:rPr>
          <w:noProof/>
        </w:rPr>
        <w:t>88</w:t>
      </w:r>
      <w:r w:rsidR="00000000">
        <w:rPr>
          <w:noProof/>
        </w:rPr>
        <w:fldChar w:fldCharType="end"/>
      </w:r>
      <w:r w:rsidR="002F52A6">
        <w:t xml:space="preserve"> Chèn 68</w:t>
      </w:r>
      <w:bookmarkEnd w:id="137"/>
    </w:p>
    <w:p w14:paraId="06B64911" w14:textId="422880B3" w:rsidR="00D047E2" w:rsidRPr="00D047E2" w:rsidRDefault="008567F0" w:rsidP="00D047E2">
      <w:pPr>
        <w:pStyle w:val="Nidungvnbn"/>
      </w:pPr>
      <w:r>
        <w:t>Chèn 68 thì có hơi rắc rối xíu là do lúc này khóa (57, 68, 77) đã vi phạm số lượng khóa tối đa do đó ta sẽ tách ra đưa lên trên giống lúc chèn 77 với 45 tuy nhiên sau khi đưa khóa lên thì node cha lại vi phạm số lượng khóa tối đa. Do đó ta lại tiếp tục lấy khóa giữa của node cha hiện tại đưa lên làm node cha mới cho node cha hiện tại. Và nối lại các node con.</w:t>
      </w:r>
    </w:p>
    <w:p w14:paraId="794D5C0D" w14:textId="6BC79AA3" w:rsidR="00DC6A2F" w:rsidRDefault="00DC6A2F" w:rsidP="00DC6A2F">
      <w:pPr>
        <w:pStyle w:val="Tiumccp3"/>
      </w:pPr>
      <w:r>
        <w:t>Xóa</w:t>
      </w:r>
    </w:p>
    <w:p w14:paraId="6B09E6EF" w14:textId="40310BBC" w:rsidR="009E3A1C" w:rsidRDefault="00CD0BC6" w:rsidP="009E3A1C">
      <w:pPr>
        <w:pStyle w:val="Nidungvnbn"/>
      </w:pPr>
      <w:r>
        <w:t>Ta sẽ chia thành 3 trường hợp hay gặp khi xóa khóa của cây B+ Tree.</w:t>
      </w:r>
      <w:r w:rsidR="009E3A1C">
        <w:t xml:space="preserve"> Và để dễ dàng nói rõ từng trường hợp em sẽ lấy ví dụ cụ thể cho từng trường hợp luôn:</w:t>
      </w:r>
    </w:p>
    <w:p w14:paraId="63845BF8" w14:textId="75ED5E59" w:rsidR="000A2D76" w:rsidRDefault="000A2D76" w:rsidP="00B60897">
      <w:pPr>
        <w:pStyle w:val="Nidungvnbn"/>
      </w:pPr>
    </w:p>
    <w:p w14:paraId="1D606C4C" w14:textId="5C9B4980" w:rsidR="00CD0BC6" w:rsidRDefault="00CD0BC6" w:rsidP="00B60897">
      <w:pPr>
        <w:pStyle w:val="Nidungvnbn"/>
      </w:pPr>
      <w:r>
        <w:lastRenderedPageBreak/>
        <w:t xml:space="preserve">Trường hợp 1: khóa cần xóa chỉ xuất hiện ở node lá </w:t>
      </w:r>
    </w:p>
    <w:p w14:paraId="7F75DC47" w14:textId="77777777" w:rsidR="00741AEC" w:rsidRDefault="008428DC" w:rsidP="00741AEC">
      <w:pPr>
        <w:pStyle w:val="Caption"/>
        <w:keepNext/>
      </w:pPr>
      <w:r>
        <w:rPr>
          <w:noProof/>
        </w:rPr>
        <w:drawing>
          <wp:inline distT="0" distB="0" distL="0" distR="0" wp14:anchorId="23142139" wp14:editId="56A920E0">
            <wp:extent cx="3821430" cy="4011295"/>
            <wp:effectExtent l="0" t="0" r="7620" b="0"/>
            <wp:docPr id="91" name="Picture 9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imeline&#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3821430" cy="4011295"/>
                    </a:xfrm>
                    <a:prstGeom prst="rect">
                      <a:avLst/>
                    </a:prstGeom>
                    <a:noFill/>
                    <a:ln>
                      <a:noFill/>
                    </a:ln>
                  </pic:spPr>
                </pic:pic>
              </a:graphicData>
            </a:graphic>
          </wp:inline>
        </w:drawing>
      </w:r>
    </w:p>
    <w:p w14:paraId="4C5F9056" w14:textId="2ABB44BE" w:rsidR="00E719A7" w:rsidRDefault="00741AEC" w:rsidP="00741AEC">
      <w:pPr>
        <w:pStyle w:val="Caption"/>
      </w:pPr>
      <w:bookmarkStart w:id="138" w:name="_Toc121592393"/>
      <w:r>
        <w:t xml:space="preserve">Hình </w:t>
      </w:r>
      <w:r w:rsidR="00000000">
        <w:fldChar w:fldCharType="begin"/>
      </w:r>
      <w:r w:rsidR="00000000">
        <w:instrText xml:space="preserve"> SEQ Hình \* ARABIC </w:instrText>
      </w:r>
      <w:r w:rsidR="00000000">
        <w:fldChar w:fldCharType="separate"/>
      </w:r>
      <w:r w:rsidR="00CD7CA3">
        <w:rPr>
          <w:noProof/>
        </w:rPr>
        <w:t>89</w:t>
      </w:r>
      <w:r w:rsidR="00000000">
        <w:rPr>
          <w:noProof/>
        </w:rPr>
        <w:fldChar w:fldCharType="end"/>
      </w:r>
      <w:r>
        <w:t xml:space="preserve"> Trường hợp 1 xóa khóa trên cây B+ Tree</w:t>
      </w:r>
      <w:bookmarkEnd w:id="138"/>
    </w:p>
    <w:p w14:paraId="163EAF14" w14:textId="6052BA4E" w:rsidR="008428DC" w:rsidRDefault="00B01DFB" w:rsidP="00B01DFB">
      <w:pPr>
        <w:pStyle w:val="Nidungvnbn"/>
      </w:pPr>
      <w:r>
        <w:t>Có thể nói dây là trường hợp dễ nhất trong 3 trường hợp ta chỉ cần đi tìm khóa và xóa mà thôi không cần phải làm thêm bước gì vì khi khóa các khóa trong trường hợp này không làm vi phạm thuộc tính nào của cây.</w:t>
      </w:r>
    </w:p>
    <w:p w14:paraId="60C21C8C" w14:textId="77777777" w:rsidR="00E924EA" w:rsidRPr="00B01DFB" w:rsidRDefault="00E924EA" w:rsidP="00B01DFB">
      <w:pPr>
        <w:pStyle w:val="Nidungvnbn"/>
      </w:pPr>
    </w:p>
    <w:p w14:paraId="1BB007FD" w14:textId="09310F1C" w:rsidR="00CD0BC6" w:rsidRDefault="00CD0BC6" w:rsidP="00B60897">
      <w:pPr>
        <w:pStyle w:val="Nidungvnbn"/>
      </w:pPr>
      <w:r>
        <w:t>Trường hợp 2: khóa cần xóa nằm ở node trong và lúc này ta phải xóa cả 2 chổ là khóa ở node lá và khóa ở node trong.</w:t>
      </w:r>
    </w:p>
    <w:p w14:paraId="3F7D891A" w14:textId="77777777" w:rsidR="00741AEC" w:rsidRDefault="007E5CF8" w:rsidP="00741AEC">
      <w:pPr>
        <w:pStyle w:val="Caption"/>
        <w:keepNext/>
      </w:pPr>
      <w:r>
        <w:rPr>
          <w:noProof/>
        </w:rPr>
        <w:lastRenderedPageBreak/>
        <w:drawing>
          <wp:inline distT="0" distB="0" distL="0" distR="0" wp14:anchorId="77C479D1" wp14:editId="173DC5E9">
            <wp:extent cx="3821430" cy="4011295"/>
            <wp:effectExtent l="0" t="0" r="7620" b="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imeline&#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821430" cy="4011295"/>
                    </a:xfrm>
                    <a:prstGeom prst="rect">
                      <a:avLst/>
                    </a:prstGeom>
                    <a:noFill/>
                    <a:ln>
                      <a:noFill/>
                    </a:ln>
                  </pic:spPr>
                </pic:pic>
              </a:graphicData>
            </a:graphic>
          </wp:inline>
        </w:drawing>
      </w:r>
    </w:p>
    <w:p w14:paraId="3A1D4CCF" w14:textId="2703C2E8" w:rsidR="00E719A7" w:rsidRDefault="00741AEC" w:rsidP="00741AEC">
      <w:pPr>
        <w:pStyle w:val="Caption"/>
      </w:pPr>
      <w:bookmarkStart w:id="139" w:name="_Toc121592394"/>
      <w:r>
        <w:t xml:space="preserve">Hình </w:t>
      </w:r>
      <w:r w:rsidR="00000000">
        <w:fldChar w:fldCharType="begin"/>
      </w:r>
      <w:r w:rsidR="00000000">
        <w:instrText xml:space="preserve"> SEQ Hình \* ARABIC </w:instrText>
      </w:r>
      <w:r w:rsidR="00000000">
        <w:fldChar w:fldCharType="separate"/>
      </w:r>
      <w:r w:rsidR="00CD7CA3">
        <w:rPr>
          <w:noProof/>
        </w:rPr>
        <w:t>90</w:t>
      </w:r>
      <w:r w:rsidR="00000000">
        <w:rPr>
          <w:noProof/>
        </w:rPr>
        <w:fldChar w:fldCharType="end"/>
      </w:r>
      <w:r>
        <w:t xml:space="preserve"> Trường hợp 2 xóa khóa trên cây B+ Tree</w:t>
      </w:r>
      <w:bookmarkEnd w:id="139"/>
    </w:p>
    <w:p w14:paraId="2AFCF6A9" w14:textId="458F817E" w:rsidR="00E924EA" w:rsidRDefault="00E924EA" w:rsidP="00B60897">
      <w:pPr>
        <w:pStyle w:val="Nidungvnbn"/>
      </w:pPr>
    </w:p>
    <w:p w14:paraId="2D679F48" w14:textId="0431B35F" w:rsidR="00E924EA" w:rsidRDefault="00E924EA" w:rsidP="00B60897">
      <w:pPr>
        <w:pStyle w:val="Nidungvnbn"/>
      </w:pPr>
      <w:r>
        <w:t>Trường hợp này thì khó hơn trường hợp 1 một chút. Vì ta phải xóa khóa 68 ở 2 chổ luôn là ở node trong và khóa ở node lá sau đó ta phải cập nhật lại khóa cho node trong ở trường hợp này là cập nhật 77 lên làm node trong mới thay cho 68 cũ.</w:t>
      </w:r>
    </w:p>
    <w:p w14:paraId="01BAF74B" w14:textId="7CAD9910" w:rsidR="00236A37" w:rsidRDefault="00236A37" w:rsidP="00B60897">
      <w:pPr>
        <w:pStyle w:val="Nidungvnbn"/>
      </w:pPr>
    </w:p>
    <w:p w14:paraId="2AD5EA16" w14:textId="77777777" w:rsidR="00236A37" w:rsidRDefault="00236A37" w:rsidP="00B60897">
      <w:pPr>
        <w:pStyle w:val="Nidungvnbn"/>
      </w:pPr>
    </w:p>
    <w:p w14:paraId="74355598" w14:textId="11CE1B60" w:rsidR="00CD0BC6" w:rsidRDefault="00CD0BC6" w:rsidP="00B60897">
      <w:pPr>
        <w:pStyle w:val="Nidungvnbn"/>
      </w:pPr>
      <w:r>
        <w:t>Trường hợp 3: là trường hợp khi xóa khóa làm cho cây bị giảm chiều cao.</w:t>
      </w:r>
    </w:p>
    <w:p w14:paraId="7AF13AA2" w14:textId="77777777" w:rsidR="00741AEC" w:rsidRDefault="007E5CF8" w:rsidP="00741AEC">
      <w:pPr>
        <w:pStyle w:val="Caption"/>
        <w:keepNext/>
      </w:pPr>
      <w:r>
        <w:rPr>
          <w:noProof/>
        </w:rPr>
        <w:lastRenderedPageBreak/>
        <w:drawing>
          <wp:inline distT="0" distB="0" distL="0" distR="0" wp14:anchorId="0EDE6052" wp14:editId="1FC7D214">
            <wp:extent cx="3821430" cy="3450590"/>
            <wp:effectExtent l="0" t="0" r="7620" b="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21430" cy="3450590"/>
                    </a:xfrm>
                    <a:prstGeom prst="rect">
                      <a:avLst/>
                    </a:prstGeom>
                    <a:noFill/>
                    <a:ln>
                      <a:noFill/>
                    </a:ln>
                  </pic:spPr>
                </pic:pic>
              </a:graphicData>
            </a:graphic>
          </wp:inline>
        </w:drawing>
      </w:r>
    </w:p>
    <w:p w14:paraId="2AEC9C48" w14:textId="746CF4C4" w:rsidR="00E04DCD" w:rsidRDefault="00741AEC" w:rsidP="00741AEC">
      <w:pPr>
        <w:pStyle w:val="Caption"/>
      </w:pPr>
      <w:bookmarkStart w:id="140" w:name="_Toc121592395"/>
      <w:r>
        <w:t xml:space="preserve">Hình </w:t>
      </w:r>
      <w:r w:rsidR="00000000">
        <w:fldChar w:fldCharType="begin"/>
      </w:r>
      <w:r w:rsidR="00000000">
        <w:instrText xml:space="preserve"> SEQ Hình \* ARABIC </w:instrText>
      </w:r>
      <w:r w:rsidR="00000000">
        <w:fldChar w:fldCharType="separate"/>
      </w:r>
      <w:r w:rsidR="00CD7CA3">
        <w:rPr>
          <w:noProof/>
        </w:rPr>
        <w:t>91</w:t>
      </w:r>
      <w:r w:rsidR="00000000">
        <w:rPr>
          <w:noProof/>
        </w:rPr>
        <w:fldChar w:fldCharType="end"/>
      </w:r>
      <w:r>
        <w:t xml:space="preserve"> Trường hợp 3 xóa khóa trên cây B+ Tree</w:t>
      </w:r>
      <w:bookmarkEnd w:id="140"/>
    </w:p>
    <w:p w14:paraId="13506C6E" w14:textId="74CA3457" w:rsidR="00E04DCD" w:rsidRDefault="00D26571" w:rsidP="00B60897">
      <w:pPr>
        <w:pStyle w:val="Nidungvnbn"/>
      </w:pPr>
      <w:r>
        <w:t>Trường hợp này là phức tạp nhất vì sau khi xóa cây sẽ bị giảm chiều cao. Ví dụ trường hợp này ta sẽ xóa 77 sau khi xóa xong thì nhìn có vẻ giống trường hợp 2 xuống con trái hoặc phải lấy lên làm node thay thế nhưng trong trường hợp này 2 node con khia không có dư để lấy do đó ta phải qua node anh em cùng level hỏi mượn nhưng cũng không còn dư mà mượn do đó ta buộc phải hạ chiều cao của cây để lấy khóa node cha bù vào.</w:t>
      </w:r>
    </w:p>
    <w:p w14:paraId="0C46EDBD" w14:textId="77777777" w:rsidR="00670D6B" w:rsidRPr="00B60897" w:rsidRDefault="00670D6B" w:rsidP="00B60897">
      <w:pPr>
        <w:pStyle w:val="Nidungvnbn"/>
      </w:pPr>
    </w:p>
    <w:p w14:paraId="037B872D" w14:textId="2EC32DB1" w:rsidR="00DC6A2F" w:rsidRDefault="00095D09" w:rsidP="00095D09">
      <w:pPr>
        <w:pStyle w:val="Tiumccp3"/>
      </w:pPr>
      <w:r w:rsidRPr="00095D09">
        <w:t>Độ phức tạp của thuật toán (bigO)</w:t>
      </w:r>
    </w:p>
    <w:p w14:paraId="693F3CE9" w14:textId="77777777" w:rsidR="009E3023" w:rsidRDefault="009E3023" w:rsidP="009E3023">
      <w:pPr>
        <w:pStyle w:val="Caption"/>
        <w:keepNext/>
      </w:pPr>
      <w:r w:rsidRPr="009E3023">
        <w:rPr>
          <w:noProof/>
        </w:rPr>
        <w:drawing>
          <wp:inline distT="0" distB="0" distL="0" distR="0" wp14:anchorId="410EDE78" wp14:editId="2CB0411F">
            <wp:extent cx="5029200" cy="879123"/>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08"/>
                    <a:stretch>
                      <a:fillRect/>
                    </a:stretch>
                  </pic:blipFill>
                  <pic:spPr>
                    <a:xfrm>
                      <a:off x="0" y="0"/>
                      <a:ext cx="5029200" cy="879123"/>
                    </a:xfrm>
                    <a:prstGeom prst="rect">
                      <a:avLst/>
                    </a:prstGeom>
                  </pic:spPr>
                </pic:pic>
              </a:graphicData>
            </a:graphic>
          </wp:inline>
        </w:drawing>
      </w:r>
    </w:p>
    <w:p w14:paraId="1A65EE22" w14:textId="3FD803B5" w:rsidR="00965465" w:rsidRDefault="009E3023" w:rsidP="009E3023">
      <w:pPr>
        <w:pStyle w:val="Caption"/>
      </w:pPr>
      <w:bookmarkStart w:id="141" w:name="_Toc121592396"/>
      <w:r>
        <w:t xml:space="preserve">Hình </w:t>
      </w:r>
      <w:r w:rsidR="00000000">
        <w:fldChar w:fldCharType="begin"/>
      </w:r>
      <w:r w:rsidR="00000000">
        <w:instrText xml:space="preserve"> SEQ Hình \* ARABIC </w:instrText>
      </w:r>
      <w:r w:rsidR="00000000">
        <w:fldChar w:fldCharType="separate"/>
      </w:r>
      <w:r w:rsidR="00CD7CA3">
        <w:rPr>
          <w:noProof/>
        </w:rPr>
        <w:t>92</w:t>
      </w:r>
      <w:r w:rsidR="00000000">
        <w:rPr>
          <w:noProof/>
        </w:rPr>
        <w:fldChar w:fldCharType="end"/>
      </w:r>
      <w:r w:rsidR="00167CB5">
        <w:t xml:space="preserve"> So sánh bigO giữa B+ Tree và Binary Search Tree</w:t>
      </w:r>
      <w:bookmarkEnd w:id="141"/>
    </w:p>
    <w:p w14:paraId="5F8EECFC" w14:textId="77777777" w:rsidR="009E3023" w:rsidRPr="009E3023" w:rsidRDefault="009E3023" w:rsidP="009E3023">
      <w:pPr>
        <w:pStyle w:val="Nidungvnbn"/>
      </w:pPr>
    </w:p>
    <w:p w14:paraId="5003FE4D" w14:textId="734D434D" w:rsidR="00D76EAC" w:rsidRDefault="00D76EAC" w:rsidP="005F0A90">
      <w:pPr>
        <w:pStyle w:val="Tiumccp2"/>
        <w:outlineLvl w:val="2"/>
      </w:pPr>
      <w:bookmarkStart w:id="142" w:name="_Toc121592430"/>
      <w:r>
        <w:t>Mô phỏng</w:t>
      </w:r>
      <w:bookmarkEnd w:id="142"/>
    </w:p>
    <w:p w14:paraId="6833B7C8" w14:textId="77777777" w:rsidR="008841F8" w:rsidRDefault="008841F8" w:rsidP="008841F8">
      <w:pPr>
        <w:pStyle w:val="Nidungvnbn"/>
      </w:pPr>
    </w:p>
    <w:p w14:paraId="132C19E5" w14:textId="09953C01" w:rsidR="003B15DE" w:rsidRPr="003B15DE" w:rsidRDefault="003B15DE" w:rsidP="003B15DE">
      <w:pPr>
        <w:pStyle w:val="Nidungvnbn"/>
      </w:pPr>
      <w:r w:rsidRPr="003B15DE">
        <w:t xml:space="preserve">Source code mô phỏng nằm ở thư mục </w:t>
      </w:r>
      <w:r w:rsidRPr="003B15DE">
        <w:rPr>
          <w:b/>
          <w:bCs/>
          <w:i/>
          <w:iCs/>
        </w:rPr>
        <w:t>Phần 4 (Part 4) &gt; Demo B</w:t>
      </w:r>
      <w:r w:rsidR="008938C8">
        <w:rPr>
          <w:b/>
          <w:bCs/>
          <w:i/>
          <w:iCs/>
        </w:rPr>
        <w:t xml:space="preserve"> Plus</w:t>
      </w:r>
      <w:r w:rsidRPr="003B15DE">
        <w:rPr>
          <w:b/>
          <w:bCs/>
          <w:i/>
          <w:iCs/>
        </w:rPr>
        <w:t xml:space="preserve"> Tree</w:t>
      </w:r>
      <w:r w:rsidR="001F02F2">
        <w:t xml:space="preserve"> </w:t>
      </w:r>
      <w:r w:rsidR="002A742A">
        <w:t xml:space="preserve">link truy cập github nằm ở phần </w:t>
      </w:r>
      <w:hyperlink w:anchor="tomTat" w:history="1">
        <w:r w:rsidR="002A742A">
          <w:rPr>
            <w:rStyle w:val="Hyperlink"/>
          </w:rPr>
          <w:t>Tóm tắt</w:t>
        </w:r>
      </w:hyperlink>
      <w:r w:rsidR="002A742A">
        <w:t>.</w:t>
      </w:r>
    </w:p>
    <w:p w14:paraId="1DEA255C" w14:textId="77777777" w:rsidR="003B15DE" w:rsidRPr="003B15DE" w:rsidRDefault="003B15DE" w:rsidP="003B15DE">
      <w:pPr>
        <w:pStyle w:val="Nidungvnbn"/>
      </w:pPr>
      <w:r w:rsidRPr="003B15DE">
        <w:t xml:space="preserve">File </w:t>
      </w:r>
      <w:r w:rsidRPr="003B15DE">
        <w:rPr>
          <w:b/>
          <w:bCs/>
          <w:i/>
          <w:iCs/>
        </w:rPr>
        <w:t>README.md</w:t>
      </w:r>
      <w:r w:rsidRPr="003B15DE">
        <w:t xml:space="preserve"> là file mô tả là thuật toán làm được những gì và cần làm gì để chạy thuật toán.</w:t>
      </w:r>
    </w:p>
    <w:p w14:paraId="18845EFA" w14:textId="79518A06" w:rsidR="00965465" w:rsidRDefault="00965465" w:rsidP="003B15DE">
      <w:pPr>
        <w:pStyle w:val="Nidungvnbn"/>
      </w:pPr>
    </w:p>
    <w:p w14:paraId="15232204" w14:textId="77777777" w:rsidR="008841F8" w:rsidRDefault="008841F8" w:rsidP="008841F8">
      <w:pPr>
        <w:pStyle w:val="Tiumccp1"/>
      </w:pPr>
      <w:bookmarkStart w:id="143" w:name="_Toc121592431"/>
      <w:r>
        <w:t>So sánh B Tree và B+ Tree</w:t>
      </w:r>
      <w:bookmarkEnd w:id="143"/>
    </w:p>
    <w:p w14:paraId="0C8141CA" w14:textId="359FFAAC" w:rsidR="008313BE" w:rsidRDefault="008313BE" w:rsidP="008313BE">
      <w:pPr>
        <w:pStyle w:val="Caption"/>
        <w:keepNext/>
      </w:pPr>
      <w:bookmarkStart w:id="144" w:name="_Toc121592301"/>
      <w:r>
        <w:t xml:space="preserve">Bảng </w:t>
      </w:r>
      <w:r w:rsidR="00000000">
        <w:fldChar w:fldCharType="begin"/>
      </w:r>
      <w:r w:rsidR="00000000">
        <w:instrText xml:space="preserve"> SEQ Bảng \* ARABIC </w:instrText>
      </w:r>
      <w:r w:rsidR="00000000">
        <w:fldChar w:fldCharType="separate"/>
      </w:r>
      <w:r>
        <w:rPr>
          <w:noProof/>
        </w:rPr>
        <w:t>1</w:t>
      </w:r>
      <w:r w:rsidR="00000000">
        <w:rPr>
          <w:noProof/>
        </w:rPr>
        <w:fldChar w:fldCharType="end"/>
      </w:r>
      <w:r>
        <w:t xml:space="preserve"> Bảng so sánh các tính chất của B Tree và B+ Tree</w:t>
      </w:r>
      <w:bookmarkEnd w:id="144"/>
    </w:p>
    <w:tbl>
      <w:tblPr>
        <w:tblStyle w:val="GridTable1Light-Accent5"/>
        <w:tblW w:w="0" w:type="auto"/>
        <w:tblLook w:val="04A0" w:firstRow="1" w:lastRow="0" w:firstColumn="1" w:lastColumn="0" w:noHBand="0" w:noVBand="1"/>
      </w:tblPr>
      <w:tblGrid>
        <w:gridCol w:w="4429"/>
        <w:gridCol w:w="4348"/>
      </w:tblGrid>
      <w:tr w:rsidR="00B2371E" w14:paraId="120A1759" w14:textId="77777777" w:rsidTr="009D24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5C7892" w14:textId="458D9023" w:rsidR="00B2371E" w:rsidRPr="00405292" w:rsidRDefault="00B2371E" w:rsidP="00405292">
            <w:pPr>
              <w:pStyle w:val="Nidungvnbn"/>
              <w:ind w:firstLine="0"/>
              <w:jc w:val="center"/>
            </w:pPr>
            <w:r w:rsidRPr="00405292">
              <w:t>B Tree</w:t>
            </w:r>
          </w:p>
        </w:tc>
        <w:tc>
          <w:tcPr>
            <w:tcW w:w="0" w:type="auto"/>
            <w:vAlign w:val="center"/>
          </w:tcPr>
          <w:p w14:paraId="028A6324" w14:textId="3A4EB769" w:rsidR="00B2371E" w:rsidRDefault="00B2371E" w:rsidP="00405292">
            <w:pPr>
              <w:pStyle w:val="Nidungvnbn"/>
              <w:ind w:firstLine="0"/>
              <w:jc w:val="center"/>
              <w:cnfStyle w:val="100000000000" w:firstRow="1" w:lastRow="0" w:firstColumn="0" w:lastColumn="0" w:oddVBand="0" w:evenVBand="0" w:oddHBand="0" w:evenHBand="0" w:firstRowFirstColumn="0" w:firstRowLastColumn="0" w:lastRowFirstColumn="0" w:lastRowLastColumn="0"/>
            </w:pPr>
            <w:r w:rsidRPr="00B2371E">
              <w:t>B+ Tree</w:t>
            </w:r>
          </w:p>
        </w:tc>
      </w:tr>
      <w:tr w:rsidR="00B2371E" w14:paraId="610386C2"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282E7ED0" w14:textId="78A05A08" w:rsidR="00B2371E" w:rsidRPr="00405292" w:rsidRDefault="009F3BB3" w:rsidP="00405292">
            <w:pPr>
              <w:pStyle w:val="Nidungvnbn"/>
              <w:ind w:firstLine="0"/>
              <w:jc w:val="left"/>
              <w:rPr>
                <w:b w:val="0"/>
                <w:bCs w:val="0"/>
              </w:rPr>
            </w:pPr>
            <w:r w:rsidRPr="00405292">
              <w:rPr>
                <w:b w:val="0"/>
                <w:bCs w:val="0"/>
              </w:rPr>
              <w:t>Các index của khóa được lưu ở cả node trong (internal node) và node lá (leaf node)</w:t>
            </w:r>
            <w:r w:rsidR="00BC37DB" w:rsidRPr="00405292">
              <w:rPr>
                <w:b w:val="0"/>
                <w:bCs w:val="0"/>
              </w:rPr>
              <w:t>.</w:t>
            </w:r>
          </w:p>
        </w:tc>
        <w:tc>
          <w:tcPr>
            <w:tcW w:w="0" w:type="auto"/>
            <w:vAlign w:val="center"/>
          </w:tcPr>
          <w:p w14:paraId="1AC3B500" w14:textId="1CDD30B0" w:rsidR="00B2371E" w:rsidRDefault="00807882"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Các index thì lưu ở node trong (internal node) còn khóa thì được lưu ở node lá (leaf node).</w:t>
            </w:r>
          </w:p>
        </w:tc>
      </w:tr>
      <w:tr w:rsidR="0033009D" w14:paraId="75C3D01E"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08FB280E" w14:textId="173D2153" w:rsidR="0033009D" w:rsidRPr="00405292" w:rsidRDefault="0033009D" w:rsidP="00405292">
            <w:pPr>
              <w:pStyle w:val="Nidungvnbn"/>
              <w:ind w:firstLine="0"/>
              <w:jc w:val="left"/>
              <w:rPr>
                <w:b w:val="0"/>
                <w:bCs w:val="0"/>
              </w:rPr>
            </w:pPr>
            <w:r w:rsidRPr="00405292">
              <w:rPr>
                <w:b w:val="0"/>
                <w:bCs w:val="0"/>
              </w:rPr>
              <w:t>Không thể lưu các giá trị trùng lập.</w:t>
            </w:r>
          </w:p>
        </w:tc>
        <w:tc>
          <w:tcPr>
            <w:tcW w:w="0" w:type="auto"/>
            <w:vAlign w:val="center"/>
          </w:tcPr>
          <w:p w14:paraId="263C638D" w14:textId="13957BFF" w:rsidR="0033009D" w:rsidRDefault="0033009D"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Có thể lưu giá trị trùng lập.</w:t>
            </w:r>
          </w:p>
        </w:tc>
      </w:tr>
      <w:tr w:rsidR="0033009D" w14:paraId="426A9CE6"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56328614" w14:textId="7F39523A" w:rsidR="0033009D" w:rsidRPr="00405292" w:rsidRDefault="0033009D" w:rsidP="00405292">
            <w:pPr>
              <w:pStyle w:val="Nidungvnbn"/>
              <w:ind w:firstLine="0"/>
              <w:jc w:val="left"/>
              <w:rPr>
                <w:b w:val="0"/>
                <w:bCs w:val="0"/>
              </w:rPr>
            </w:pPr>
            <w:r w:rsidRPr="00405292">
              <w:rPr>
                <w:b w:val="0"/>
                <w:bCs w:val="0"/>
              </w:rPr>
              <w:t>Các node lá (leaf node) không liên kết với nhau.</w:t>
            </w:r>
          </w:p>
        </w:tc>
        <w:tc>
          <w:tcPr>
            <w:tcW w:w="0" w:type="auto"/>
            <w:vAlign w:val="center"/>
          </w:tcPr>
          <w:p w14:paraId="6B4EA05A" w14:textId="74E3FAF0" w:rsidR="0033009D" w:rsidRDefault="00130A3A"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Các node lá (leaf node) có liên kết với nhau, cung cấp cho ta một cách truy cập tuần tự.</w:t>
            </w:r>
          </w:p>
        </w:tc>
      </w:tr>
      <w:tr w:rsidR="00130A3A" w14:paraId="2F5AB2A8"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120C791F" w14:textId="5862E847" w:rsidR="00130A3A" w:rsidRPr="00405292" w:rsidRDefault="00A343C1" w:rsidP="00405292">
            <w:pPr>
              <w:pStyle w:val="Nidungvnbn"/>
              <w:ind w:firstLine="0"/>
              <w:jc w:val="left"/>
              <w:rPr>
                <w:b w:val="0"/>
                <w:bCs w:val="0"/>
              </w:rPr>
            </w:pPr>
            <w:r w:rsidRPr="00405292">
              <w:rPr>
                <w:b w:val="0"/>
                <w:bCs w:val="0"/>
              </w:rPr>
              <w:t>Việc xóa node trong (internal node) rất lâu vì ta sẽ tốn thời gian thêm cho việc xem thử node nào sẽ thay thế node vừa xóa.</w:t>
            </w:r>
          </w:p>
        </w:tc>
        <w:tc>
          <w:tcPr>
            <w:tcW w:w="0" w:type="auto"/>
            <w:vAlign w:val="center"/>
          </w:tcPr>
          <w:p w14:paraId="038F6678" w14:textId="1CF0C68C" w:rsidR="00130A3A" w:rsidRDefault="00A343C1"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Việc xóa sẽ nhanh hơn bởi vì dữ liệu chỉ được lưu trữ ở node lá (leaf node).</w:t>
            </w:r>
          </w:p>
        </w:tc>
      </w:tr>
      <w:tr w:rsidR="00A343C1" w14:paraId="0E985E4B"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3C0A1036" w14:textId="4A01D6B0" w:rsidR="00A343C1" w:rsidRPr="00405292" w:rsidRDefault="00A343C1" w:rsidP="00405292">
            <w:pPr>
              <w:pStyle w:val="Nidungvnbn"/>
              <w:ind w:firstLine="0"/>
              <w:jc w:val="left"/>
              <w:rPr>
                <w:b w:val="0"/>
                <w:bCs w:val="0"/>
              </w:rPr>
            </w:pPr>
            <w:r w:rsidRPr="00405292">
              <w:rPr>
                <w:b w:val="0"/>
                <w:bCs w:val="0"/>
              </w:rPr>
              <w:t>Truy cập vào các khóa một cách tuần tự là không thể.</w:t>
            </w:r>
          </w:p>
        </w:tc>
        <w:tc>
          <w:tcPr>
            <w:tcW w:w="0" w:type="auto"/>
            <w:vAlign w:val="center"/>
          </w:tcPr>
          <w:p w14:paraId="691CBD55" w14:textId="1C522D5F" w:rsidR="00A343C1" w:rsidRDefault="00A343C1"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Do tất cả các node lá đều kết nối với nhau thông qua con chỏ (pointer) cho nên việc truy cập một cách tuần tự là có thể.</w:t>
            </w:r>
          </w:p>
        </w:tc>
      </w:tr>
    </w:tbl>
    <w:p w14:paraId="482913C5" w14:textId="77777777" w:rsidR="008841F8" w:rsidRPr="00AD4816" w:rsidRDefault="008841F8" w:rsidP="00AD4816">
      <w:pPr>
        <w:pStyle w:val="Nidungvnbn"/>
      </w:pPr>
    </w:p>
    <w:p w14:paraId="3E90C14D" w14:textId="734D959F" w:rsidR="00AF499F" w:rsidRDefault="00AF499F" w:rsidP="00AF499F">
      <w:pPr>
        <w:pStyle w:val="Nidungvnbn"/>
      </w:pPr>
      <w:r>
        <w:br w:type="page"/>
      </w:r>
    </w:p>
    <w:p w14:paraId="64DDABEA" w14:textId="2EC79763" w:rsidR="00965465" w:rsidRDefault="00AF499F" w:rsidP="001024FE">
      <w:pPr>
        <w:pStyle w:val="Chng"/>
        <w:outlineLvl w:val="0"/>
      </w:pPr>
      <w:bookmarkStart w:id="145" w:name="_Toc121592432"/>
      <w:r>
        <w:lastRenderedPageBreak/>
        <w:t>Tự đánh giá</w:t>
      </w:r>
      <w:bookmarkEnd w:id="145"/>
    </w:p>
    <w:p w14:paraId="3A0786C2" w14:textId="637DA277" w:rsidR="00641E25" w:rsidRDefault="00641E25" w:rsidP="00641E25">
      <w:pPr>
        <w:pStyle w:val="Nidungvnbn"/>
      </w:pPr>
      <w:r>
        <w:t xml:space="preserve">Đường dẫn video trình bày bài báo cáo </w:t>
      </w:r>
      <w:hyperlink r:id="rId109" w:history="1">
        <w:r w:rsidRPr="00641E25">
          <w:rPr>
            <w:rStyle w:val="Hyperlink"/>
          </w:rPr>
          <w:t>https://youtu.be/9XmIN9rl5VI</w:t>
        </w:r>
      </w:hyperlink>
      <w:r>
        <w:t>.</w:t>
      </w:r>
    </w:p>
    <w:p w14:paraId="3BBC2EB8" w14:textId="21680654" w:rsidR="00581360" w:rsidRDefault="00581360" w:rsidP="00581360">
      <w:pPr>
        <w:pStyle w:val="Nidungvnbn"/>
      </w:pPr>
      <w:r>
        <w:t>Em sử dụng thang đo Bloom để đánh giá bài báo cáo của mình (</w:t>
      </w:r>
      <w:r w:rsidRPr="000953DE">
        <w:rPr>
          <w:i/>
          <w:iCs/>
        </w:rPr>
        <w:t>Thang đo Bloom bao gồm 6 cấp độ từ thấp đến cao như sau: 1. Ghi nhớ (Remembering)</w:t>
      </w:r>
      <w:r w:rsidR="00B02387" w:rsidRPr="000953DE">
        <w:rPr>
          <w:i/>
          <w:iCs/>
        </w:rPr>
        <w:t xml:space="preserve">, 2. </w:t>
      </w:r>
      <w:r w:rsidRPr="000953DE">
        <w:rPr>
          <w:i/>
          <w:iCs/>
        </w:rPr>
        <w:t>Hiểu (Understanding)</w:t>
      </w:r>
      <w:r w:rsidR="00B02387" w:rsidRPr="000953DE">
        <w:rPr>
          <w:i/>
          <w:iCs/>
        </w:rPr>
        <w:t xml:space="preserve">, 3. </w:t>
      </w:r>
      <w:r w:rsidRPr="000953DE">
        <w:rPr>
          <w:i/>
          <w:iCs/>
        </w:rPr>
        <w:t>Áp dụng (Applying)</w:t>
      </w:r>
      <w:r w:rsidR="00B02387" w:rsidRPr="000953DE">
        <w:rPr>
          <w:i/>
          <w:iCs/>
        </w:rPr>
        <w:t xml:space="preserve">, 4. </w:t>
      </w:r>
      <w:r w:rsidRPr="000953DE">
        <w:rPr>
          <w:i/>
          <w:iCs/>
        </w:rPr>
        <w:t>Phân tích (Analyzing)</w:t>
      </w:r>
      <w:r w:rsidR="00B02387" w:rsidRPr="000953DE">
        <w:rPr>
          <w:i/>
          <w:iCs/>
        </w:rPr>
        <w:t xml:space="preserve">, 5. </w:t>
      </w:r>
      <w:r w:rsidRPr="000953DE">
        <w:rPr>
          <w:i/>
          <w:iCs/>
        </w:rPr>
        <w:t>Đánh giá (Evaluating)</w:t>
      </w:r>
      <w:r w:rsidR="00B02387" w:rsidRPr="000953DE">
        <w:rPr>
          <w:i/>
          <w:iCs/>
        </w:rPr>
        <w:t xml:space="preserve">, 6. </w:t>
      </w:r>
      <w:r w:rsidRPr="000953DE">
        <w:rPr>
          <w:i/>
          <w:iCs/>
        </w:rPr>
        <w:t>Sáng tạo (Creating)</w:t>
      </w:r>
      <w:r>
        <w:t>)</w:t>
      </w:r>
      <w:r w:rsidR="00641E25">
        <w:t>.</w:t>
      </w:r>
    </w:p>
    <w:p w14:paraId="0B40895A" w14:textId="77777777" w:rsidR="00581360" w:rsidRDefault="00581360" w:rsidP="00581360">
      <w:pPr>
        <w:pStyle w:val="Caption"/>
        <w:keepNext/>
      </w:pPr>
      <w:r>
        <w:rPr>
          <w:noProof/>
        </w:rPr>
        <w:drawing>
          <wp:inline distT="0" distB="0" distL="0" distR="0" wp14:anchorId="49B2216C" wp14:editId="21EE0176">
            <wp:extent cx="5029200" cy="2992222"/>
            <wp:effectExtent l="0" t="0" r="0" b="0"/>
            <wp:docPr id="30" name="Picture 30" descr="thang đo bloom">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hang đo bloom">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9200" cy="2992222"/>
                    </a:xfrm>
                    <a:prstGeom prst="rect">
                      <a:avLst/>
                    </a:prstGeom>
                    <a:noFill/>
                    <a:ln>
                      <a:noFill/>
                    </a:ln>
                  </pic:spPr>
                </pic:pic>
              </a:graphicData>
            </a:graphic>
          </wp:inline>
        </w:drawing>
      </w:r>
    </w:p>
    <w:p w14:paraId="52EF00A1" w14:textId="36348C89" w:rsidR="00581360" w:rsidRDefault="00581360" w:rsidP="00581360">
      <w:pPr>
        <w:pStyle w:val="Caption"/>
      </w:pPr>
      <w:bookmarkStart w:id="146" w:name="_Toc121592397"/>
      <w:r>
        <w:t xml:space="preserve">Hình </w:t>
      </w:r>
      <w:r w:rsidR="00000000">
        <w:fldChar w:fldCharType="begin"/>
      </w:r>
      <w:r w:rsidR="00000000">
        <w:instrText xml:space="preserve"> SEQ Hình \* ARABIC </w:instrText>
      </w:r>
      <w:r w:rsidR="00000000">
        <w:fldChar w:fldCharType="separate"/>
      </w:r>
      <w:r w:rsidR="00CD7CA3">
        <w:rPr>
          <w:noProof/>
        </w:rPr>
        <w:t>93</w:t>
      </w:r>
      <w:r w:rsidR="00000000">
        <w:rPr>
          <w:noProof/>
        </w:rPr>
        <w:fldChar w:fldCharType="end"/>
      </w:r>
      <w:r>
        <w:t xml:space="preserve"> Thang do Bloom 6 cấp độ</w:t>
      </w:r>
      <w:bookmarkEnd w:id="146"/>
    </w:p>
    <w:p w14:paraId="2FE47226" w14:textId="77777777" w:rsidR="00027618" w:rsidRPr="00027618" w:rsidRDefault="00027618" w:rsidP="00027618">
      <w:pPr>
        <w:pStyle w:val="Nidungvnbn"/>
      </w:pPr>
    </w:p>
    <w:p w14:paraId="6FBE5DE4" w14:textId="5D436395" w:rsidR="00F55E41" w:rsidRDefault="00F55E41">
      <w:pPr>
        <w:spacing w:after="200" w:line="276" w:lineRule="auto"/>
        <w:rPr>
          <w:sz w:val="26"/>
          <w:szCs w:val="26"/>
        </w:rPr>
      </w:pPr>
      <w:r>
        <w:br w:type="page"/>
      </w:r>
    </w:p>
    <w:p w14:paraId="21337FD7" w14:textId="49F65C30" w:rsidR="0078022C" w:rsidRDefault="0078022C" w:rsidP="0078022C">
      <w:pPr>
        <w:pStyle w:val="Caption"/>
        <w:keepNext/>
      </w:pPr>
      <w:bookmarkStart w:id="147" w:name="_Toc121592302"/>
      <w:r>
        <w:lastRenderedPageBreak/>
        <w:t xml:space="preserve">Bảng </w:t>
      </w:r>
      <w:r w:rsidR="00000000">
        <w:fldChar w:fldCharType="begin"/>
      </w:r>
      <w:r w:rsidR="00000000">
        <w:instrText xml:space="preserve"> SEQ Bảng \* ARABIC </w:instrText>
      </w:r>
      <w:r w:rsidR="00000000">
        <w:fldChar w:fldCharType="separate"/>
      </w:r>
      <w:r w:rsidR="008313BE">
        <w:rPr>
          <w:noProof/>
        </w:rPr>
        <w:t>2</w:t>
      </w:r>
      <w:r w:rsidR="00000000">
        <w:rPr>
          <w:noProof/>
        </w:rPr>
        <w:fldChar w:fldCharType="end"/>
      </w:r>
      <w:r w:rsidR="00A83237">
        <w:t xml:space="preserve"> Bảng tự đánh giá theo thang đo Bloom</w:t>
      </w:r>
      <w:bookmarkEnd w:id="147"/>
    </w:p>
    <w:tbl>
      <w:tblPr>
        <w:tblStyle w:val="GridTable5Dark-Accent5"/>
        <w:tblW w:w="5000" w:type="pct"/>
        <w:tblLook w:val="04A0" w:firstRow="1" w:lastRow="0" w:firstColumn="1" w:lastColumn="0" w:noHBand="0" w:noVBand="1"/>
      </w:tblPr>
      <w:tblGrid>
        <w:gridCol w:w="1113"/>
        <w:gridCol w:w="1462"/>
        <w:gridCol w:w="6202"/>
      </w:tblGrid>
      <w:tr w:rsidR="00AF499F" w14:paraId="74A084E9" w14:textId="77777777" w:rsidTr="0048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vAlign w:val="center"/>
          </w:tcPr>
          <w:p w14:paraId="598580A7" w14:textId="7408B917" w:rsidR="00AF499F" w:rsidRDefault="00AF499F" w:rsidP="003524DD">
            <w:pPr>
              <w:pStyle w:val="Nidungvnbn"/>
              <w:ind w:firstLine="0"/>
              <w:jc w:val="center"/>
            </w:pPr>
            <w:r>
              <w:t>Nội dung các phần</w:t>
            </w:r>
          </w:p>
        </w:tc>
        <w:tc>
          <w:tcPr>
            <w:tcW w:w="833" w:type="pct"/>
            <w:vAlign w:val="center"/>
          </w:tcPr>
          <w:p w14:paraId="71A56B98" w14:textId="21E5A06F" w:rsidR="00AF499F" w:rsidRDefault="00AF499F" w:rsidP="003524DD">
            <w:pPr>
              <w:pStyle w:val="Nidungvnbn"/>
              <w:ind w:firstLine="0"/>
              <w:jc w:val="center"/>
              <w:cnfStyle w:val="100000000000" w:firstRow="1" w:lastRow="0" w:firstColumn="0" w:lastColumn="0" w:oddVBand="0" w:evenVBand="0" w:oddHBand="0" w:evenHBand="0" w:firstRowFirstColumn="0" w:firstRowLastColumn="0" w:lastRowFirstColumn="0" w:lastRowLastColumn="0"/>
            </w:pPr>
            <w:r>
              <w:t>Tự đánh giá</w:t>
            </w:r>
          </w:p>
        </w:tc>
        <w:tc>
          <w:tcPr>
            <w:tcW w:w="3533" w:type="pct"/>
            <w:vAlign w:val="center"/>
          </w:tcPr>
          <w:p w14:paraId="721D99C1" w14:textId="6F17E943" w:rsidR="00AF499F" w:rsidRDefault="00AF499F" w:rsidP="003524DD">
            <w:pPr>
              <w:pStyle w:val="Nidungvnbn"/>
              <w:ind w:firstLine="0"/>
              <w:jc w:val="center"/>
              <w:cnfStyle w:val="100000000000" w:firstRow="1" w:lastRow="0" w:firstColumn="0" w:lastColumn="0" w:oddVBand="0" w:evenVBand="0" w:oddHBand="0" w:evenHBand="0" w:firstRowFirstColumn="0" w:firstRowLastColumn="0" w:lastRowFirstColumn="0" w:lastRowLastColumn="0"/>
            </w:pPr>
            <w:r>
              <w:t>Cảm nhận</w:t>
            </w:r>
          </w:p>
        </w:tc>
      </w:tr>
      <w:tr w:rsidR="00AF499F" w14:paraId="05C094A3" w14:textId="77777777" w:rsidTr="0048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vAlign w:val="center"/>
          </w:tcPr>
          <w:p w14:paraId="4D17CBF7" w14:textId="5EBF345D" w:rsidR="00AF499F" w:rsidRDefault="00516815" w:rsidP="003524DD">
            <w:pPr>
              <w:pStyle w:val="Nidungvnbn"/>
              <w:ind w:firstLine="0"/>
              <w:jc w:val="left"/>
            </w:pPr>
            <w:r>
              <w:t>Phần 1</w:t>
            </w:r>
          </w:p>
        </w:tc>
        <w:tc>
          <w:tcPr>
            <w:tcW w:w="833" w:type="pct"/>
            <w:vAlign w:val="center"/>
          </w:tcPr>
          <w:p w14:paraId="24F89D2C" w14:textId="53DBCC7C" w:rsidR="00AF499F" w:rsidRDefault="00FD4C1F" w:rsidP="003524DD">
            <w:pPr>
              <w:pStyle w:val="Nidungvnbn"/>
              <w:ind w:firstLine="0"/>
              <w:jc w:val="left"/>
              <w:cnfStyle w:val="000000100000" w:firstRow="0" w:lastRow="0" w:firstColumn="0" w:lastColumn="0" w:oddVBand="0" w:evenVBand="0" w:oddHBand="1" w:evenHBand="0" w:firstRowFirstColumn="0" w:firstRowLastColumn="0" w:lastRowFirstColumn="0" w:lastRowLastColumn="0"/>
            </w:pPr>
            <w:r>
              <w:t>Áp dụng và có một ít Phân thích</w:t>
            </w:r>
          </w:p>
        </w:tc>
        <w:tc>
          <w:tcPr>
            <w:tcW w:w="3533" w:type="pct"/>
            <w:vAlign w:val="center"/>
          </w:tcPr>
          <w:p w14:paraId="70B25DAC" w14:textId="5CA0C333" w:rsidR="00AF499F" w:rsidRDefault="00FD4C1F" w:rsidP="004847DD">
            <w:pPr>
              <w:pStyle w:val="Nidungvnbn"/>
              <w:ind w:firstLine="0"/>
              <w:cnfStyle w:val="000000100000" w:firstRow="0" w:lastRow="0" w:firstColumn="0" w:lastColumn="0" w:oddVBand="0" w:evenVBand="0" w:oddHBand="1" w:evenHBand="0" w:firstRowFirstColumn="0" w:firstRowLastColumn="0" w:lastRowFirstColumn="0" w:lastRowLastColumn="0"/>
            </w:pPr>
            <w:r>
              <w:t>Về phần này em thấy mình làm được, có thể tối ưu câu query đề cho. Em có hơi bối rối một ít ở trường hợp 2 một xíu tại câu query khá dài tuy vậy em vẫn ráng làm từng bước để tối ưu được nó.</w:t>
            </w:r>
          </w:p>
        </w:tc>
      </w:tr>
      <w:tr w:rsidR="00516815" w14:paraId="65861248" w14:textId="77777777" w:rsidTr="004847DD">
        <w:tc>
          <w:tcPr>
            <w:cnfStyle w:val="001000000000" w:firstRow="0" w:lastRow="0" w:firstColumn="1" w:lastColumn="0" w:oddVBand="0" w:evenVBand="0" w:oddHBand="0" w:evenHBand="0" w:firstRowFirstColumn="0" w:firstRowLastColumn="0" w:lastRowFirstColumn="0" w:lastRowLastColumn="0"/>
            <w:tcW w:w="634" w:type="pct"/>
            <w:vAlign w:val="center"/>
          </w:tcPr>
          <w:p w14:paraId="5E024B47" w14:textId="628A28C4" w:rsidR="00516815" w:rsidRDefault="00516815" w:rsidP="003524DD">
            <w:pPr>
              <w:pStyle w:val="Nidungvnbn"/>
              <w:ind w:firstLine="0"/>
              <w:jc w:val="left"/>
            </w:pPr>
            <w:r>
              <w:t>Phần 2</w:t>
            </w:r>
          </w:p>
        </w:tc>
        <w:tc>
          <w:tcPr>
            <w:tcW w:w="833" w:type="pct"/>
            <w:vAlign w:val="center"/>
          </w:tcPr>
          <w:p w14:paraId="190ED3CA" w14:textId="04F68D1F" w:rsidR="00516815" w:rsidRDefault="00FD4C1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Hiểu và Áp dụng</w:t>
            </w:r>
          </w:p>
        </w:tc>
        <w:tc>
          <w:tcPr>
            <w:tcW w:w="3533" w:type="pct"/>
            <w:vAlign w:val="center"/>
          </w:tcPr>
          <w:p w14:paraId="68DF9C8F" w14:textId="759B21C4" w:rsidR="00516815" w:rsidRDefault="00FD4C1F" w:rsidP="004847DD">
            <w:pPr>
              <w:pStyle w:val="Nidungvnbn"/>
              <w:ind w:firstLine="0"/>
              <w:cnfStyle w:val="000000000000" w:firstRow="0" w:lastRow="0" w:firstColumn="0" w:lastColumn="0" w:oddVBand="0" w:evenVBand="0" w:oddHBand="0" w:evenHBand="0" w:firstRowFirstColumn="0" w:firstRowLastColumn="0" w:lastRowFirstColumn="0" w:lastRowLastColumn="0"/>
            </w:pPr>
            <w:r>
              <w:t xml:space="preserve">Em có thể hiểu về DMOs là gì? Tại sao lại có </w:t>
            </w:r>
            <w:r w:rsidRPr="00FD4C1F">
              <w:t>Compatibility View</w:t>
            </w:r>
            <w:r>
              <w:t xml:space="preserve">s rồi lại có thêm </w:t>
            </w:r>
            <w:r w:rsidRPr="00FD4C1F">
              <w:t>Catalog Views</w:t>
            </w:r>
            <w:r>
              <w:t xml:space="preserve"> lịch sử ra đời của 2 loại đó. Cái nào được khuyên dùng và công dụng của chúng trong quá trình debug, tuning câu query.</w:t>
            </w:r>
          </w:p>
        </w:tc>
      </w:tr>
      <w:tr w:rsidR="00516815" w14:paraId="628A6DF9" w14:textId="77777777" w:rsidTr="0048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vAlign w:val="center"/>
          </w:tcPr>
          <w:p w14:paraId="34FD7BD7" w14:textId="404B176B" w:rsidR="00516815" w:rsidRDefault="00516815" w:rsidP="003524DD">
            <w:pPr>
              <w:pStyle w:val="Nidungvnbn"/>
              <w:ind w:firstLine="0"/>
              <w:jc w:val="left"/>
            </w:pPr>
            <w:r>
              <w:t>Phần 3</w:t>
            </w:r>
          </w:p>
        </w:tc>
        <w:tc>
          <w:tcPr>
            <w:tcW w:w="833" w:type="pct"/>
            <w:vAlign w:val="center"/>
          </w:tcPr>
          <w:p w14:paraId="7B84C19E" w14:textId="181B5D00" w:rsidR="00516815" w:rsidRDefault="00516815" w:rsidP="003524DD">
            <w:pPr>
              <w:pStyle w:val="Nidungvnbn"/>
              <w:ind w:firstLine="0"/>
              <w:jc w:val="left"/>
              <w:cnfStyle w:val="000000100000" w:firstRow="0" w:lastRow="0" w:firstColumn="0" w:lastColumn="0" w:oddVBand="0" w:evenVBand="0" w:oddHBand="1" w:evenHBand="0" w:firstRowFirstColumn="0" w:firstRowLastColumn="0" w:lastRowFirstColumn="0" w:lastRowLastColumn="0"/>
            </w:pPr>
            <w:r>
              <w:t>Áp dụng và có một ít Phân tích</w:t>
            </w:r>
          </w:p>
        </w:tc>
        <w:tc>
          <w:tcPr>
            <w:tcW w:w="3533" w:type="pct"/>
            <w:vAlign w:val="center"/>
          </w:tcPr>
          <w:p w14:paraId="2F04B46C" w14:textId="0313048D" w:rsidR="00516815" w:rsidRDefault="003524DD" w:rsidP="004847DD">
            <w:pPr>
              <w:pStyle w:val="Nidungvnbn"/>
              <w:ind w:firstLine="0"/>
              <w:cnfStyle w:val="000000100000" w:firstRow="0" w:lastRow="0" w:firstColumn="0" w:lastColumn="0" w:oddVBand="0" w:evenVBand="0" w:oddHBand="1" w:evenHBand="0" w:firstRowFirstColumn="0" w:firstRowLastColumn="0" w:lastRowFirstColumn="0" w:lastRowLastColumn="0"/>
            </w:pPr>
            <w:r>
              <w:t xml:space="preserve">Về phần này em thấy mình biết ứng dụng </w:t>
            </w:r>
            <w:r w:rsidRPr="003524DD">
              <w:t xml:space="preserve">Execution plan </w:t>
            </w:r>
            <w:r>
              <w:t>vào thực tế</w:t>
            </w:r>
            <w:r w:rsidR="00CF7DD1">
              <w:t>.</w:t>
            </w:r>
          </w:p>
        </w:tc>
      </w:tr>
      <w:tr w:rsidR="00516815" w14:paraId="3D4FD965" w14:textId="77777777" w:rsidTr="004847DD">
        <w:tc>
          <w:tcPr>
            <w:cnfStyle w:val="001000000000" w:firstRow="0" w:lastRow="0" w:firstColumn="1" w:lastColumn="0" w:oddVBand="0" w:evenVBand="0" w:oddHBand="0" w:evenHBand="0" w:firstRowFirstColumn="0" w:firstRowLastColumn="0" w:lastRowFirstColumn="0" w:lastRowLastColumn="0"/>
            <w:tcW w:w="634" w:type="pct"/>
            <w:vAlign w:val="center"/>
          </w:tcPr>
          <w:p w14:paraId="18B0C3C5" w14:textId="0F68545D" w:rsidR="00516815" w:rsidRDefault="00516815" w:rsidP="003524DD">
            <w:pPr>
              <w:pStyle w:val="Nidungvnbn"/>
              <w:ind w:firstLine="0"/>
              <w:jc w:val="left"/>
            </w:pPr>
            <w:r>
              <w:t>Phần 4</w:t>
            </w:r>
          </w:p>
        </w:tc>
        <w:tc>
          <w:tcPr>
            <w:tcW w:w="833" w:type="pct"/>
            <w:vAlign w:val="center"/>
          </w:tcPr>
          <w:p w14:paraId="065381FC" w14:textId="77777777" w:rsidR="004847DD"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 xml:space="preserve">B Tree: </w:t>
            </w:r>
          </w:p>
          <w:p w14:paraId="16C05876" w14:textId="3D8083F7" w:rsidR="00516815"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Áp dụng</w:t>
            </w:r>
          </w:p>
          <w:p w14:paraId="6392A6BF" w14:textId="77777777" w:rsidR="004847DD"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B+ Tree:</w:t>
            </w:r>
          </w:p>
          <w:p w14:paraId="505322A0" w14:textId="5894E7EF" w:rsidR="0059123F"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Hiểu và có một ít Áp dụng</w:t>
            </w:r>
          </w:p>
        </w:tc>
        <w:tc>
          <w:tcPr>
            <w:tcW w:w="3533" w:type="pct"/>
            <w:vAlign w:val="center"/>
          </w:tcPr>
          <w:p w14:paraId="20642799" w14:textId="5174439C" w:rsidR="00516815" w:rsidRDefault="0059123F" w:rsidP="004847DD">
            <w:pPr>
              <w:pStyle w:val="Nidungvnbn"/>
              <w:keepNext/>
              <w:ind w:firstLine="0"/>
              <w:cnfStyle w:val="000000000000" w:firstRow="0" w:lastRow="0" w:firstColumn="0" w:lastColumn="0" w:oddVBand="0" w:evenVBand="0" w:oddHBand="0" w:evenHBand="0" w:firstRowFirstColumn="0" w:firstRowLastColumn="0" w:lastRowFirstColumn="0" w:lastRowLastColumn="0"/>
            </w:pPr>
            <w:r>
              <w:t>Phần này đối với thì cả 2 thuật toán em hiểu cách thức hoạt động tuy nhiên với B+ Tree thì có một xíu khó khăn kiến cho quá trình hoàn thành bài không được trọn vẹn.</w:t>
            </w:r>
          </w:p>
        </w:tc>
      </w:tr>
    </w:tbl>
    <w:p w14:paraId="4D9ABA61" w14:textId="6461CA0E" w:rsidR="00AF499F" w:rsidRPr="00965465" w:rsidRDefault="00AF499F" w:rsidP="0078022C">
      <w:pPr>
        <w:pStyle w:val="TOCHeading"/>
      </w:pPr>
    </w:p>
    <w:p w14:paraId="2730B684" w14:textId="77777777" w:rsidR="007B7FF5" w:rsidRPr="001B3BD4" w:rsidRDefault="00867C2D" w:rsidP="001B3BD4">
      <w:pPr>
        <w:spacing w:after="200" w:line="276" w:lineRule="auto"/>
        <w:rPr>
          <w:b/>
          <w:sz w:val="32"/>
          <w:szCs w:val="32"/>
        </w:rPr>
      </w:pPr>
      <w:r>
        <w:br w:type="page"/>
      </w:r>
    </w:p>
    <w:p w14:paraId="12D6B1C9" w14:textId="77777777" w:rsidR="007E7FF7" w:rsidRPr="007E6AB9" w:rsidRDefault="007E7FF7" w:rsidP="00DE7882">
      <w:pPr>
        <w:pStyle w:val="Tiucctrangmu"/>
        <w:outlineLvl w:val="0"/>
      </w:pPr>
      <w:bookmarkStart w:id="148" w:name="_Toc121592433"/>
      <w:r>
        <w:lastRenderedPageBreak/>
        <w:t>TÀI LIỆU THAM KHẢO</w:t>
      </w:r>
      <w:bookmarkEnd w:id="148"/>
    </w:p>
    <w:p w14:paraId="516F189A" w14:textId="15607A47" w:rsidR="00650D6A" w:rsidRPr="00B10E7E" w:rsidRDefault="00650D6A" w:rsidP="00767DDA">
      <w:pPr>
        <w:spacing w:line="360" w:lineRule="auto"/>
        <w:ind w:left="360" w:firstLine="360"/>
        <w:jc w:val="both"/>
        <w:rPr>
          <w:b/>
          <w:sz w:val="26"/>
          <w:szCs w:val="26"/>
        </w:rPr>
      </w:pPr>
      <w:r w:rsidRPr="00B10E7E">
        <w:rPr>
          <w:b/>
          <w:sz w:val="26"/>
          <w:szCs w:val="26"/>
        </w:rPr>
        <w:t xml:space="preserve">Tiếng </w:t>
      </w:r>
      <w:r w:rsidR="00A150D5">
        <w:rPr>
          <w:b/>
          <w:sz w:val="26"/>
          <w:szCs w:val="26"/>
        </w:rPr>
        <w:t>Anh</w:t>
      </w:r>
    </w:p>
    <w:p w14:paraId="79F9CC74" w14:textId="53898C49" w:rsidR="007F5FE6" w:rsidRDefault="00962AA5" w:rsidP="007F5FE6">
      <w:pPr>
        <w:pStyle w:val="Nidungvnbn"/>
        <w:rPr>
          <w:noProof/>
        </w:rPr>
      </w:pPr>
      <w:r>
        <w:rPr>
          <w:sz w:val="24"/>
          <w:szCs w:val="24"/>
        </w:rPr>
        <w:fldChar w:fldCharType="begin"/>
      </w:r>
      <w:r>
        <w:instrText xml:space="preserve"> BIBLIOGRAPHY  \l 1033 </w:instrText>
      </w:r>
      <w:r>
        <w:rPr>
          <w:sz w:val="24"/>
          <w:szCs w:val="24"/>
        </w:rPr>
        <w:fldChar w:fldCharType="separate"/>
      </w:r>
      <w:r w:rsidR="007F5FE6">
        <w:rPr>
          <w:noProof/>
        </w:rPr>
        <w:t xml:space="preserve">Davidson, L., &amp; Ford, T. (2010). </w:t>
      </w:r>
      <w:r w:rsidR="007F5FE6">
        <w:rPr>
          <w:i/>
          <w:iCs/>
          <w:noProof/>
        </w:rPr>
        <w:t>Performance Tuning with SQL Server Dynamic Management Views.</w:t>
      </w:r>
      <w:r w:rsidR="007F5FE6">
        <w:rPr>
          <w:noProof/>
        </w:rPr>
        <w:t xml:space="preserve"> Red gate books.</w:t>
      </w:r>
    </w:p>
    <w:p w14:paraId="5ED7B3D8" w14:textId="676D364A" w:rsidR="007F5FE6" w:rsidRPr="007F5FE6" w:rsidRDefault="007F5FE6" w:rsidP="007F5FE6">
      <w:pPr>
        <w:pStyle w:val="Nidungvnbn"/>
        <w:rPr>
          <w:b/>
          <w:bCs/>
          <w:noProof/>
          <w:sz w:val="24"/>
          <w:szCs w:val="24"/>
        </w:rPr>
      </w:pPr>
      <w:r w:rsidRPr="007F5FE6">
        <w:rPr>
          <w:b/>
          <w:bCs/>
          <w:noProof/>
        </w:rPr>
        <w:t>Tài liệu cá nhân</w:t>
      </w:r>
    </w:p>
    <w:p w14:paraId="7F2573ED" w14:textId="77777777" w:rsidR="007F5FE6" w:rsidRDefault="007F5FE6" w:rsidP="007F5FE6">
      <w:pPr>
        <w:pStyle w:val="Nidungvnbn"/>
        <w:rPr>
          <w:noProof/>
        </w:rPr>
      </w:pPr>
      <w:r>
        <w:rPr>
          <w:noProof/>
        </w:rPr>
        <w:t xml:space="preserve">Huy, N. T. (2022, 10 12). </w:t>
      </w:r>
      <w:r>
        <w:rPr>
          <w:i/>
          <w:iCs/>
          <w:noProof/>
        </w:rPr>
        <w:t>Video báo cáo</w:t>
      </w:r>
      <w:r>
        <w:rPr>
          <w:noProof/>
        </w:rPr>
        <w:t>. Retrieved from Youtube: https://youtu.be/9XmIN9rl5VI</w:t>
      </w:r>
    </w:p>
    <w:p w14:paraId="5ADD399E" w14:textId="77777777" w:rsidR="007F5FE6" w:rsidRDefault="007F5FE6" w:rsidP="007F5FE6">
      <w:pPr>
        <w:pStyle w:val="Nidungvnbn"/>
        <w:rPr>
          <w:noProof/>
        </w:rPr>
      </w:pPr>
      <w:r>
        <w:rPr>
          <w:noProof/>
        </w:rPr>
        <w:t xml:space="preserve">Huy, N. T. (n.d.). </w:t>
      </w:r>
      <w:r>
        <w:rPr>
          <w:i/>
          <w:iCs/>
          <w:noProof/>
        </w:rPr>
        <w:t>SQL TUNING</w:t>
      </w:r>
      <w:r>
        <w:rPr>
          <w:noProof/>
        </w:rPr>
        <w:t>. Retrieved from Github: https://github.com/nguyenhuy158/SQL-Tuning</w:t>
      </w:r>
    </w:p>
    <w:p w14:paraId="73F8393D" w14:textId="77777777" w:rsidR="007F5FE6" w:rsidRDefault="007F5FE6" w:rsidP="007F5FE6">
      <w:pPr>
        <w:pStyle w:val="Nidungvnbn"/>
        <w:rPr>
          <w:noProof/>
        </w:rPr>
      </w:pPr>
      <w:r>
        <w:rPr>
          <w:noProof/>
        </w:rPr>
        <w:t xml:space="preserve">Microsoft. (n.d.). </w:t>
      </w:r>
      <w:r>
        <w:rPr>
          <w:i/>
          <w:iCs/>
          <w:noProof/>
        </w:rPr>
        <w:t>Sql Server Samples</w:t>
      </w:r>
      <w:r>
        <w:rPr>
          <w:noProof/>
        </w:rPr>
        <w:t>. Retrieved from Github: https://github.com/microsoft/sql-server-samples</w:t>
      </w:r>
    </w:p>
    <w:p w14:paraId="29C7FCA6" w14:textId="77777777" w:rsidR="001D0E86" w:rsidRPr="00B10E7E" w:rsidRDefault="00962AA5" w:rsidP="007F5FE6">
      <w:pPr>
        <w:pStyle w:val="Nidungvnbn"/>
      </w:pPr>
      <w:r>
        <w:fldChar w:fldCharType="end"/>
      </w:r>
      <w:r w:rsidR="00767DDA">
        <w:t xml:space="preserve"> </w:t>
      </w:r>
    </w:p>
    <w:p w14:paraId="78343E6C" w14:textId="77777777" w:rsidR="008501B0" w:rsidRPr="00B10E7E" w:rsidRDefault="008501B0" w:rsidP="00767DDA">
      <w:pPr>
        <w:spacing w:line="360" w:lineRule="auto"/>
        <w:ind w:left="284" w:firstLine="436"/>
        <w:jc w:val="both"/>
        <w:rPr>
          <w:sz w:val="26"/>
          <w:szCs w:val="26"/>
        </w:rPr>
      </w:pPr>
    </w:p>
    <w:p w14:paraId="074BB870" w14:textId="77777777" w:rsidR="007E7FF7" w:rsidRDefault="007E7FF7">
      <w:pPr>
        <w:spacing w:after="200" w:line="276" w:lineRule="auto"/>
        <w:rPr>
          <w:sz w:val="26"/>
          <w:szCs w:val="26"/>
        </w:rPr>
      </w:pPr>
    </w:p>
    <w:sectPr w:rsidR="007E7FF7" w:rsidSect="006945F6">
      <w:headerReference w:type="default" r:id="rId11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7785A3" w14:textId="77777777" w:rsidR="000A4EDA" w:rsidRDefault="000A4EDA" w:rsidP="00453AB1">
      <w:r>
        <w:separator/>
      </w:r>
    </w:p>
  </w:endnote>
  <w:endnote w:type="continuationSeparator" w:id="0">
    <w:p w14:paraId="3E441244" w14:textId="77777777" w:rsidR="000A4EDA" w:rsidRDefault="000A4ED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39035" w14:textId="77777777" w:rsidR="000A4EDA" w:rsidRDefault="000A4EDA" w:rsidP="00453AB1">
      <w:r>
        <w:separator/>
      </w:r>
    </w:p>
  </w:footnote>
  <w:footnote w:type="continuationSeparator" w:id="0">
    <w:p w14:paraId="762BA20D" w14:textId="77777777" w:rsidR="000A4EDA" w:rsidRDefault="000A4EDA" w:rsidP="00453AB1">
      <w:r>
        <w:continuationSeparator/>
      </w:r>
    </w:p>
  </w:footnote>
  <w:footnote w:id="1">
    <w:p w14:paraId="59656188" w14:textId="44199452" w:rsidR="00A150D5" w:rsidRDefault="00A150D5">
      <w:pPr>
        <w:pStyle w:val="FootnoteText"/>
      </w:pPr>
      <w:r>
        <w:rPr>
          <w:rStyle w:val="FootnoteReference"/>
        </w:rPr>
        <w:footnoteRef/>
      </w:r>
      <w:r>
        <w:t xml:space="preserve"> </w:t>
      </w:r>
      <w:r w:rsidR="0046562B">
        <w:t xml:space="preserve">Chương 1 trong </w:t>
      </w:r>
      <w:sdt>
        <w:sdtPr>
          <w:id w:val="392085445"/>
          <w:citation/>
        </w:sdtPr>
        <w:sdtContent>
          <w:r>
            <w:fldChar w:fldCharType="begin"/>
          </w:r>
          <w:r>
            <w:instrText xml:space="preserve"> CITATION Dav10 \l 1033 </w:instrText>
          </w:r>
          <w:r>
            <w:fldChar w:fldCharType="separate"/>
          </w:r>
          <w:r>
            <w:rPr>
              <w:noProof/>
            </w:rPr>
            <w:t>(Davidson &amp; Ford, 2010)</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1A95" w14:textId="77777777" w:rsidR="00E2118D" w:rsidRDefault="00E2118D">
    <w:pPr>
      <w:pStyle w:val="Header"/>
      <w:jc w:val="center"/>
    </w:pPr>
  </w:p>
  <w:p w14:paraId="05368718" w14:textId="77777777" w:rsidR="00E2118D" w:rsidRDefault="00E211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088F88C" w14:textId="77777777" w:rsidR="00E2118D" w:rsidRDefault="00E2118D">
        <w:pPr>
          <w:pStyle w:val="Header"/>
          <w:jc w:val="center"/>
        </w:pPr>
        <w:r>
          <w:fldChar w:fldCharType="begin"/>
        </w:r>
        <w:r>
          <w:instrText xml:space="preserve"> PAGE  \* roman  \* MERGEFORMAT </w:instrText>
        </w:r>
        <w:r>
          <w:fldChar w:fldCharType="separate"/>
        </w:r>
        <w:r>
          <w:rPr>
            <w:noProof/>
          </w:rPr>
          <w:t>ii</w:t>
        </w:r>
        <w:r>
          <w:fldChar w:fldCharType="end"/>
        </w:r>
      </w:p>
    </w:sdtContent>
  </w:sdt>
  <w:p w14:paraId="51B3F88E" w14:textId="77777777" w:rsidR="00E2118D" w:rsidRDefault="00E211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881539"/>
      <w:docPartObj>
        <w:docPartGallery w:val="Page Numbers (Top of Page)"/>
        <w:docPartUnique/>
      </w:docPartObj>
    </w:sdtPr>
    <w:sdtEndPr>
      <w:rPr>
        <w:noProof/>
      </w:rPr>
    </w:sdtEndPr>
    <w:sdtContent>
      <w:p w14:paraId="15728964" w14:textId="77777777" w:rsidR="00E2118D" w:rsidRDefault="00E2118D">
        <w:pPr>
          <w:pStyle w:val="Header"/>
          <w:jc w:val="center"/>
        </w:pPr>
        <w:r>
          <w:fldChar w:fldCharType="begin"/>
        </w:r>
        <w:r>
          <w:instrText xml:space="preserve"> PAGE  \* roman  \* MERGEFORMAT </w:instrText>
        </w:r>
        <w:r>
          <w:fldChar w:fldCharType="separate"/>
        </w:r>
        <w:r w:rsidR="00A82DF8">
          <w:rPr>
            <w:noProof/>
          </w:rPr>
          <w:t>vii</w:t>
        </w:r>
        <w:r>
          <w:fldChar w:fldCharType="end"/>
        </w:r>
      </w:p>
    </w:sdtContent>
  </w:sdt>
  <w:p w14:paraId="660D807E" w14:textId="77777777" w:rsidR="00E2118D" w:rsidRDefault="00E211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Page Numbers (Top of Page)"/>
        <w:docPartUnique/>
      </w:docPartObj>
    </w:sdtPr>
    <w:sdtEndPr>
      <w:rPr>
        <w:noProof/>
      </w:rPr>
    </w:sdtEndPr>
    <w:sdtContent>
      <w:p w14:paraId="46630EC8" w14:textId="77777777" w:rsidR="00E2118D" w:rsidRDefault="00E2118D">
        <w:pPr>
          <w:pStyle w:val="Header"/>
          <w:jc w:val="center"/>
        </w:pPr>
        <w:r>
          <w:fldChar w:fldCharType="begin"/>
        </w:r>
        <w:r>
          <w:instrText xml:space="preserve"> PAGE  \* Arabic  \* MERGEFORMAT </w:instrText>
        </w:r>
        <w:r>
          <w:fldChar w:fldCharType="separate"/>
        </w:r>
        <w:r w:rsidR="00A82DF8">
          <w:rPr>
            <w:noProof/>
          </w:rPr>
          <w:t>11</w:t>
        </w:r>
        <w:r>
          <w:fldChar w:fldCharType="end"/>
        </w:r>
      </w:p>
    </w:sdtContent>
  </w:sdt>
  <w:p w14:paraId="613ADBC1" w14:textId="77777777" w:rsidR="00E2118D" w:rsidRDefault="00E211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C55213"/>
    <w:multiLevelType w:val="hybridMultilevel"/>
    <w:tmpl w:val="D1AE85E2"/>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E04F8F"/>
    <w:multiLevelType w:val="hybridMultilevel"/>
    <w:tmpl w:val="EF08C2BC"/>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CA72FA"/>
    <w:multiLevelType w:val="hybridMultilevel"/>
    <w:tmpl w:val="C9C4F3D0"/>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557387"/>
    <w:multiLevelType w:val="hybridMultilevel"/>
    <w:tmpl w:val="8B7A4EF6"/>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B26914"/>
    <w:multiLevelType w:val="hybridMultilevel"/>
    <w:tmpl w:val="D7B26B2A"/>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FA2D6F"/>
    <w:multiLevelType w:val="hybridMultilevel"/>
    <w:tmpl w:val="8B82785E"/>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0B59B1"/>
    <w:multiLevelType w:val="hybridMultilevel"/>
    <w:tmpl w:val="6E9CDFF2"/>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2858DC"/>
    <w:multiLevelType w:val="hybridMultilevel"/>
    <w:tmpl w:val="352088D0"/>
    <w:lvl w:ilvl="0" w:tplc="7E60BF5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1F1401"/>
    <w:multiLevelType w:val="hybridMultilevel"/>
    <w:tmpl w:val="5D6A1AF2"/>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8DD7BD4"/>
    <w:multiLevelType w:val="hybridMultilevel"/>
    <w:tmpl w:val="F8B00BF6"/>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D852211"/>
    <w:multiLevelType w:val="hybridMultilevel"/>
    <w:tmpl w:val="0FE06140"/>
    <w:lvl w:ilvl="0" w:tplc="12BAF0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015036D"/>
    <w:multiLevelType w:val="hybridMultilevel"/>
    <w:tmpl w:val="928C6B1A"/>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7978EE"/>
    <w:multiLevelType w:val="hybridMultilevel"/>
    <w:tmpl w:val="10AC1786"/>
    <w:lvl w:ilvl="0" w:tplc="B464D6BC">
      <w:start w:val="1"/>
      <w:numFmt w:val="bullet"/>
      <w:lvlText w:val="–"/>
      <w:lvlJc w:val="left"/>
      <w:pPr>
        <w:ind w:left="1080" w:hanging="360"/>
      </w:pPr>
      <w:rPr>
        <w:rFonts w:ascii="Times New Roman" w:eastAsia="Times New Roman" w:hAnsi="Times New Roman" w:cs="Times New Roman" w:hint="default"/>
      </w:rPr>
    </w:lvl>
    <w:lvl w:ilvl="1" w:tplc="B464D6BC">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C026F0"/>
    <w:multiLevelType w:val="multilevel"/>
    <w:tmpl w:val="9120058E"/>
    <w:lvl w:ilvl="0">
      <w:start w:val="1"/>
      <w:numFmt w:val="decimal"/>
      <w:pStyle w:val="Chng"/>
      <w:suff w:val="space"/>
      <w:lvlText w:val="Phần %1:"/>
      <w:lvlJc w:val="left"/>
      <w:pPr>
        <w:ind w:left="360" w:hanging="360"/>
      </w:pPr>
      <w:rPr>
        <w:rFonts w:hint="default"/>
      </w:rPr>
    </w:lvl>
    <w:lvl w:ilvl="1">
      <w:start w:val="1"/>
      <w:numFmt w:val="decimal"/>
      <w:pStyle w:val="Tiumccp1"/>
      <w:suff w:val="space"/>
      <w:lvlText w:val="%1.%2"/>
      <w:lvlJc w:val="left"/>
      <w:pPr>
        <w:ind w:left="720" w:hanging="360"/>
      </w:pPr>
      <w:rPr>
        <w:rFonts w:hint="default"/>
      </w:rPr>
    </w:lvl>
    <w:lvl w:ilvl="2">
      <w:start w:val="1"/>
      <w:numFmt w:val="lowerLetter"/>
      <w:pStyle w:val="Tiumccp2"/>
      <w:suff w:val="space"/>
      <w:lvlText w:val="%1.%2.%3"/>
      <w:lvlJc w:val="left"/>
      <w:pPr>
        <w:ind w:left="3420" w:hanging="360"/>
      </w:pPr>
      <w:rPr>
        <w:rFonts w:hint="default"/>
      </w:rPr>
    </w:lvl>
    <w:lvl w:ilvl="3">
      <w:start w:val="1"/>
      <w:numFmt w:val="decimal"/>
      <w:pStyle w:val="Tiumccp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FE109BC"/>
    <w:multiLevelType w:val="hybridMultilevel"/>
    <w:tmpl w:val="89946E6C"/>
    <w:lvl w:ilvl="0" w:tplc="AD0EA32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16E05E2"/>
    <w:multiLevelType w:val="hybridMultilevel"/>
    <w:tmpl w:val="966E7862"/>
    <w:lvl w:ilvl="0" w:tplc="0FD24F1E">
      <w:start w:val="1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D444B7"/>
    <w:multiLevelType w:val="hybridMultilevel"/>
    <w:tmpl w:val="D73A44C0"/>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811F32"/>
    <w:multiLevelType w:val="hybridMultilevel"/>
    <w:tmpl w:val="07CA2C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25A4353"/>
    <w:multiLevelType w:val="hybridMultilevel"/>
    <w:tmpl w:val="1870DA56"/>
    <w:lvl w:ilvl="0" w:tplc="B464D6BC">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6D06E66"/>
    <w:multiLevelType w:val="hybridMultilevel"/>
    <w:tmpl w:val="0DD285B0"/>
    <w:lvl w:ilvl="0" w:tplc="B464D6BC">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7735A17"/>
    <w:multiLevelType w:val="hybridMultilevel"/>
    <w:tmpl w:val="F4E0E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F97009"/>
    <w:multiLevelType w:val="hybridMultilevel"/>
    <w:tmpl w:val="BE08E906"/>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3205384">
    <w:abstractNumId w:val="1"/>
  </w:num>
  <w:num w:numId="2" w16cid:durableId="1704018063">
    <w:abstractNumId w:val="17"/>
  </w:num>
  <w:num w:numId="3" w16cid:durableId="1529294569">
    <w:abstractNumId w:val="23"/>
  </w:num>
  <w:num w:numId="4" w16cid:durableId="276838940">
    <w:abstractNumId w:val="30"/>
  </w:num>
  <w:num w:numId="5" w16cid:durableId="1401632164">
    <w:abstractNumId w:val="0"/>
  </w:num>
  <w:num w:numId="6" w16cid:durableId="1287469776">
    <w:abstractNumId w:val="5"/>
  </w:num>
  <w:num w:numId="7" w16cid:durableId="1251965505">
    <w:abstractNumId w:val="19"/>
  </w:num>
  <w:num w:numId="8" w16cid:durableId="2032101468">
    <w:abstractNumId w:val="25"/>
  </w:num>
  <w:num w:numId="9" w16cid:durableId="2082218849">
    <w:abstractNumId w:val="2"/>
  </w:num>
  <w:num w:numId="10" w16cid:durableId="162353118">
    <w:abstractNumId w:val="12"/>
  </w:num>
  <w:num w:numId="11" w16cid:durableId="1883590920">
    <w:abstractNumId w:val="29"/>
  </w:num>
  <w:num w:numId="12" w16cid:durableId="2066637955">
    <w:abstractNumId w:val="20"/>
  </w:num>
  <w:num w:numId="13" w16cid:durableId="783618824">
    <w:abstractNumId w:val="22"/>
  </w:num>
  <w:num w:numId="14" w16cid:durableId="2140613037">
    <w:abstractNumId w:val="15"/>
  </w:num>
  <w:num w:numId="15" w16cid:durableId="1833174898">
    <w:abstractNumId w:val="11"/>
  </w:num>
  <w:num w:numId="16" w16cid:durableId="505362284">
    <w:abstractNumId w:val="21"/>
  </w:num>
  <w:num w:numId="17" w16cid:durableId="809637694">
    <w:abstractNumId w:val="16"/>
  </w:num>
  <w:num w:numId="18" w16cid:durableId="299263465">
    <w:abstractNumId w:val="24"/>
  </w:num>
  <w:num w:numId="19" w16cid:durableId="1040932855">
    <w:abstractNumId w:val="18"/>
  </w:num>
  <w:num w:numId="20" w16cid:durableId="1749645237">
    <w:abstractNumId w:val="9"/>
  </w:num>
  <w:num w:numId="21" w16cid:durableId="1464885013">
    <w:abstractNumId w:val="26"/>
  </w:num>
  <w:num w:numId="22" w16cid:durableId="1506549638">
    <w:abstractNumId w:val="31"/>
  </w:num>
  <w:num w:numId="23" w16cid:durableId="751899732">
    <w:abstractNumId w:val="7"/>
  </w:num>
  <w:num w:numId="24" w16cid:durableId="600799668">
    <w:abstractNumId w:val="13"/>
  </w:num>
  <w:num w:numId="25" w16cid:durableId="1369184129">
    <w:abstractNumId w:val="28"/>
  </w:num>
  <w:num w:numId="26" w16cid:durableId="630282193">
    <w:abstractNumId w:val="8"/>
  </w:num>
  <w:num w:numId="27" w16cid:durableId="1625767981">
    <w:abstractNumId w:val="6"/>
  </w:num>
  <w:num w:numId="28" w16cid:durableId="14506621">
    <w:abstractNumId w:val="10"/>
  </w:num>
  <w:num w:numId="29" w16cid:durableId="1779912133">
    <w:abstractNumId w:val="14"/>
  </w:num>
  <w:num w:numId="30" w16cid:durableId="725375182">
    <w:abstractNumId w:val="3"/>
  </w:num>
  <w:num w:numId="31" w16cid:durableId="1413161152">
    <w:abstractNumId w:val="4"/>
  </w:num>
  <w:num w:numId="32" w16cid:durableId="377632831">
    <w:abstractNumId w:val="27"/>
  </w:num>
  <w:num w:numId="33" w16cid:durableId="1678993614">
    <w:abstractNumId w:val="20"/>
  </w:num>
  <w:num w:numId="34" w16cid:durableId="211498394">
    <w:abstractNumId w:val="20"/>
  </w:num>
  <w:num w:numId="35" w16cid:durableId="4094283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MTSxMLMwNTK2NDRW0lEKTi0uzszPAykwrAUARwfwSSwAAAA="/>
  </w:docVars>
  <w:rsids>
    <w:rsidRoot w:val="00FC406E"/>
    <w:rsid w:val="000004FD"/>
    <w:rsid w:val="0000072F"/>
    <w:rsid w:val="000009C7"/>
    <w:rsid w:val="00000FCE"/>
    <w:rsid w:val="000034EB"/>
    <w:rsid w:val="00003CC2"/>
    <w:rsid w:val="00005038"/>
    <w:rsid w:val="00006CE0"/>
    <w:rsid w:val="00011713"/>
    <w:rsid w:val="00017001"/>
    <w:rsid w:val="00017B9F"/>
    <w:rsid w:val="00020614"/>
    <w:rsid w:val="00022896"/>
    <w:rsid w:val="00023519"/>
    <w:rsid w:val="00024496"/>
    <w:rsid w:val="00025022"/>
    <w:rsid w:val="00027618"/>
    <w:rsid w:val="00031E47"/>
    <w:rsid w:val="00031F11"/>
    <w:rsid w:val="00034E89"/>
    <w:rsid w:val="00035C81"/>
    <w:rsid w:val="00040C4C"/>
    <w:rsid w:val="000416BD"/>
    <w:rsid w:val="00041928"/>
    <w:rsid w:val="00045D5B"/>
    <w:rsid w:val="00046F39"/>
    <w:rsid w:val="00052251"/>
    <w:rsid w:val="00054A53"/>
    <w:rsid w:val="00060D52"/>
    <w:rsid w:val="00061A75"/>
    <w:rsid w:val="000629DF"/>
    <w:rsid w:val="00065067"/>
    <w:rsid w:val="00065184"/>
    <w:rsid w:val="00067864"/>
    <w:rsid w:val="00067D18"/>
    <w:rsid w:val="00070ABE"/>
    <w:rsid w:val="000717F4"/>
    <w:rsid w:val="000770AE"/>
    <w:rsid w:val="00077AC7"/>
    <w:rsid w:val="000843AA"/>
    <w:rsid w:val="00086FBF"/>
    <w:rsid w:val="00091E89"/>
    <w:rsid w:val="000926A4"/>
    <w:rsid w:val="00093FB3"/>
    <w:rsid w:val="00094A0F"/>
    <w:rsid w:val="000953DE"/>
    <w:rsid w:val="00095AAA"/>
    <w:rsid w:val="00095D09"/>
    <w:rsid w:val="000967FC"/>
    <w:rsid w:val="000A185D"/>
    <w:rsid w:val="000A2D76"/>
    <w:rsid w:val="000A4EDA"/>
    <w:rsid w:val="000A59B5"/>
    <w:rsid w:val="000A5A75"/>
    <w:rsid w:val="000B0CB8"/>
    <w:rsid w:val="000B15B7"/>
    <w:rsid w:val="000B29D3"/>
    <w:rsid w:val="000B3090"/>
    <w:rsid w:val="000B30BB"/>
    <w:rsid w:val="000B5A1A"/>
    <w:rsid w:val="000B66C4"/>
    <w:rsid w:val="000C11FB"/>
    <w:rsid w:val="000C3640"/>
    <w:rsid w:val="000C3AD6"/>
    <w:rsid w:val="000C50A0"/>
    <w:rsid w:val="000C5C60"/>
    <w:rsid w:val="000D03BC"/>
    <w:rsid w:val="000D07CA"/>
    <w:rsid w:val="000D2C2E"/>
    <w:rsid w:val="000D60EB"/>
    <w:rsid w:val="000D6B10"/>
    <w:rsid w:val="000D6C5E"/>
    <w:rsid w:val="000D7668"/>
    <w:rsid w:val="000E1C3C"/>
    <w:rsid w:val="000E28BA"/>
    <w:rsid w:val="000E38CD"/>
    <w:rsid w:val="000E3ABD"/>
    <w:rsid w:val="000E47B0"/>
    <w:rsid w:val="000E4990"/>
    <w:rsid w:val="000E5286"/>
    <w:rsid w:val="000E6C29"/>
    <w:rsid w:val="000F00B6"/>
    <w:rsid w:val="000F09E2"/>
    <w:rsid w:val="000F213A"/>
    <w:rsid w:val="000F3807"/>
    <w:rsid w:val="000F5D07"/>
    <w:rsid w:val="000F74CC"/>
    <w:rsid w:val="001024FE"/>
    <w:rsid w:val="00105549"/>
    <w:rsid w:val="0010602A"/>
    <w:rsid w:val="0010689B"/>
    <w:rsid w:val="00106D47"/>
    <w:rsid w:val="0010766E"/>
    <w:rsid w:val="00107C92"/>
    <w:rsid w:val="00107D56"/>
    <w:rsid w:val="00110BE6"/>
    <w:rsid w:val="00110DA4"/>
    <w:rsid w:val="00112F17"/>
    <w:rsid w:val="00122070"/>
    <w:rsid w:val="00123EA1"/>
    <w:rsid w:val="001254B5"/>
    <w:rsid w:val="00127EB1"/>
    <w:rsid w:val="001305B0"/>
    <w:rsid w:val="00130A3A"/>
    <w:rsid w:val="00134C6A"/>
    <w:rsid w:val="00135340"/>
    <w:rsid w:val="00136171"/>
    <w:rsid w:val="00137133"/>
    <w:rsid w:val="001432E4"/>
    <w:rsid w:val="00143ACC"/>
    <w:rsid w:val="0014474F"/>
    <w:rsid w:val="0014565F"/>
    <w:rsid w:val="00147DA5"/>
    <w:rsid w:val="0015286B"/>
    <w:rsid w:val="00153BDE"/>
    <w:rsid w:val="001549C6"/>
    <w:rsid w:val="0015687F"/>
    <w:rsid w:val="00157228"/>
    <w:rsid w:val="001626C1"/>
    <w:rsid w:val="0016285A"/>
    <w:rsid w:val="00165B18"/>
    <w:rsid w:val="001675DF"/>
    <w:rsid w:val="00167CB5"/>
    <w:rsid w:val="00171859"/>
    <w:rsid w:val="00174028"/>
    <w:rsid w:val="001763CD"/>
    <w:rsid w:val="001804B2"/>
    <w:rsid w:val="00183A46"/>
    <w:rsid w:val="00183F0A"/>
    <w:rsid w:val="001854AA"/>
    <w:rsid w:val="0018671F"/>
    <w:rsid w:val="00186B18"/>
    <w:rsid w:val="0019659D"/>
    <w:rsid w:val="001977B5"/>
    <w:rsid w:val="001A1942"/>
    <w:rsid w:val="001A1B5B"/>
    <w:rsid w:val="001A44B3"/>
    <w:rsid w:val="001A72B7"/>
    <w:rsid w:val="001A789A"/>
    <w:rsid w:val="001B046E"/>
    <w:rsid w:val="001B2AE0"/>
    <w:rsid w:val="001B33EE"/>
    <w:rsid w:val="001B3654"/>
    <w:rsid w:val="001B3BD4"/>
    <w:rsid w:val="001B5283"/>
    <w:rsid w:val="001C033F"/>
    <w:rsid w:val="001C2AAC"/>
    <w:rsid w:val="001C334F"/>
    <w:rsid w:val="001C35CD"/>
    <w:rsid w:val="001C61C5"/>
    <w:rsid w:val="001C6486"/>
    <w:rsid w:val="001D0DD7"/>
    <w:rsid w:val="001D0E86"/>
    <w:rsid w:val="001D282E"/>
    <w:rsid w:val="001D4095"/>
    <w:rsid w:val="001E029E"/>
    <w:rsid w:val="001E0E4C"/>
    <w:rsid w:val="001E1038"/>
    <w:rsid w:val="001E1272"/>
    <w:rsid w:val="001E502E"/>
    <w:rsid w:val="001E5983"/>
    <w:rsid w:val="001F02F2"/>
    <w:rsid w:val="001F14B4"/>
    <w:rsid w:val="001F2181"/>
    <w:rsid w:val="001F3C9B"/>
    <w:rsid w:val="001F6272"/>
    <w:rsid w:val="001F6C98"/>
    <w:rsid w:val="001F7017"/>
    <w:rsid w:val="002038F9"/>
    <w:rsid w:val="00204CBB"/>
    <w:rsid w:val="00207DC2"/>
    <w:rsid w:val="00211816"/>
    <w:rsid w:val="00214ABA"/>
    <w:rsid w:val="00220659"/>
    <w:rsid w:val="00220861"/>
    <w:rsid w:val="0022221E"/>
    <w:rsid w:val="00230EDE"/>
    <w:rsid w:val="00231295"/>
    <w:rsid w:val="00231FC0"/>
    <w:rsid w:val="00232CE9"/>
    <w:rsid w:val="00236A37"/>
    <w:rsid w:val="002407AA"/>
    <w:rsid w:val="00242B89"/>
    <w:rsid w:val="00243EC2"/>
    <w:rsid w:val="00245A66"/>
    <w:rsid w:val="00246C8F"/>
    <w:rsid w:val="002470E9"/>
    <w:rsid w:val="00247675"/>
    <w:rsid w:val="00247C8B"/>
    <w:rsid w:val="00251C04"/>
    <w:rsid w:val="00252F26"/>
    <w:rsid w:val="002605A2"/>
    <w:rsid w:val="00262E31"/>
    <w:rsid w:val="002630AB"/>
    <w:rsid w:val="0026336B"/>
    <w:rsid w:val="002719B9"/>
    <w:rsid w:val="00272209"/>
    <w:rsid w:val="00273ADF"/>
    <w:rsid w:val="00274033"/>
    <w:rsid w:val="00277C44"/>
    <w:rsid w:val="002807F6"/>
    <w:rsid w:val="002837CF"/>
    <w:rsid w:val="00283EDF"/>
    <w:rsid w:val="002847DD"/>
    <w:rsid w:val="00285565"/>
    <w:rsid w:val="00285697"/>
    <w:rsid w:val="00290453"/>
    <w:rsid w:val="002907AE"/>
    <w:rsid w:val="00291358"/>
    <w:rsid w:val="00291721"/>
    <w:rsid w:val="002948A3"/>
    <w:rsid w:val="002A17DA"/>
    <w:rsid w:val="002A5CE4"/>
    <w:rsid w:val="002A6A27"/>
    <w:rsid w:val="002A742A"/>
    <w:rsid w:val="002B1B9E"/>
    <w:rsid w:val="002B3DEE"/>
    <w:rsid w:val="002B4D3C"/>
    <w:rsid w:val="002B55AE"/>
    <w:rsid w:val="002B5915"/>
    <w:rsid w:val="002B5D15"/>
    <w:rsid w:val="002B630E"/>
    <w:rsid w:val="002C24D9"/>
    <w:rsid w:val="002C3B77"/>
    <w:rsid w:val="002C523B"/>
    <w:rsid w:val="002C6787"/>
    <w:rsid w:val="002C6A84"/>
    <w:rsid w:val="002C720D"/>
    <w:rsid w:val="002D10E7"/>
    <w:rsid w:val="002D3F67"/>
    <w:rsid w:val="002D4629"/>
    <w:rsid w:val="002D796D"/>
    <w:rsid w:val="002D7BA7"/>
    <w:rsid w:val="002E1A04"/>
    <w:rsid w:val="002E4ACE"/>
    <w:rsid w:val="002E4B28"/>
    <w:rsid w:val="002E5E26"/>
    <w:rsid w:val="002F00DA"/>
    <w:rsid w:val="002F05A2"/>
    <w:rsid w:val="002F4A00"/>
    <w:rsid w:val="002F52A6"/>
    <w:rsid w:val="002F5897"/>
    <w:rsid w:val="003004F2"/>
    <w:rsid w:val="00301935"/>
    <w:rsid w:val="0030236B"/>
    <w:rsid w:val="0030334B"/>
    <w:rsid w:val="003034F5"/>
    <w:rsid w:val="003051A2"/>
    <w:rsid w:val="0031399E"/>
    <w:rsid w:val="003147ED"/>
    <w:rsid w:val="00315B2E"/>
    <w:rsid w:val="00316817"/>
    <w:rsid w:val="003218FF"/>
    <w:rsid w:val="00324F69"/>
    <w:rsid w:val="0032505E"/>
    <w:rsid w:val="003253A1"/>
    <w:rsid w:val="00325526"/>
    <w:rsid w:val="00325A55"/>
    <w:rsid w:val="003263DB"/>
    <w:rsid w:val="00327127"/>
    <w:rsid w:val="003274C4"/>
    <w:rsid w:val="0033009D"/>
    <w:rsid w:val="00334F6F"/>
    <w:rsid w:val="003363B9"/>
    <w:rsid w:val="003374CF"/>
    <w:rsid w:val="00341D66"/>
    <w:rsid w:val="003447A2"/>
    <w:rsid w:val="00344880"/>
    <w:rsid w:val="00350A77"/>
    <w:rsid w:val="003524DD"/>
    <w:rsid w:val="00352AD6"/>
    <w:rsid w:val="003630A0"/>
    <w:rsid w:val="003740EA"/>
    <w:rsid w:val="00375A42"/>
    <w:rsid w:val="0038246C"/>
    <w:rsid w:val="003826FF"/>
    <w:rsid w:val="00387C5D"/>
    <w:rsid w:val="00390BA7"/>
    <w:rsid w:val="00391CDD"/>
    <w:rsid w:val="00392050"/>
    <w:rsid w:val="003921CC"/>
    <w:rsid w:val="00393BB8"/>
    <w:rsid w:val="00394B28"/>
    <w:rsid w:val="00395A4D"/>
    <w:rsid w:val="003A4055"/>
    <w:rsid w:val="003A4A78"/>
    <w:rsid w:val="003A5704"/>
    <w:rsid w:val="003A5B5A"/>
    <w:rsid w:val="003B15DE"/>
    <w:rsid w:val="003B3B1A"/>
    <w:rsid w:val="003B4FE5"/>
    <w:rsid w:val="003B51A0"/>
    <w:rsid w:val="003C0FEE"/>
    <w:rsid w:val="003C1506"/>
    <w:rsid w:val="003C29C6"/>
    <w:rsid w:val="003C3D88"/>
    <w:rsid w:val="003C56FB"/>
    <w:rsid w:val="003C63DE"/>
    <w:rsid w:val="003D1C08"/>
    <w:rsid w:val="003D1DC4"/>
    <w:rsid w:val="003D3071"/>
    <w:rsid w:val="003D39DE"/>
    <w:rsid w:val="003D4423"/>
    <w:rsid w:val="003D756C"/>
    <w:rsid w:val="003E2DBD"/>
    <w:rsid w:val="003E36C4"/>
    <w:rsid w:val="003E39F1"/>
    <w:rsid w:val="003E4819"/>
    <w:rsid w:val="003E79E2"/>
    <w:rsid w:val="003F0099"/>
    <w:rsid w:val="003F021F"/>
    <w:rsid w:val="003F20FC"/>
    <w:rsid w:val="003F2F62"/>
    <w:rsid w:val="003F6A22"/>
    <w:rsid w:val="003F7220"/>
    <w:rsid w:val="004000DE"/>
    <w:rsid w:val="004027D5"/>
    <w:rsid w:val="004031E2"/>
    <w:rsid w:val="00405292"/>
    <w:rsid w:val="00405861"/>
    <w:rsid w:val="00405BDE"/>
    <w:rsid w:val="00406CC1"/>
    <w:rsid w:val="004105B8"/>
    <w:rsid w:val="00412C1C"/>
    <w:rsid w:val="004145C5"/>
    <w:rsid w:val="00414883"/>
    <w:rsid w:val="0041549D"/>
    <w:rsid w:val="0041586A"/>
    <w:rsid w:val="004176B0"/>
    <w:rsid w:val="00421CAE"/>
    <w:rsid w:val="0042443B"/>
    <w:rsid w:val="004249C7"/>
    <w:rsid w:val="00424E40"/>
    <w:rsid w:val="0042598A"/>
    <w:rsid w:val="00430AA0"/>
    <w:rsid w:val="004333B9"/>
    <w:rsid w:val="0043532A"/>
    <w:rsid w:val="00437FDE"/>
    <w:rsid w:val="00453AB1"/>
    <w:rsid w:val="00454BE3"/>
    <w:rsid w:val="00460724"/>
    <w:rsid w:val="0046562B"/>
    <w:rsid w:val="00466DE3"/>
    <w:rsid w:val="00471582"/>
    <w:rsid w:val="00472AA7"/>
    <w:rsid w:val="004847DD"/>
    <w:rsid w:val="00484AC0"/>
    <w:rsid w:val="004856A3"/>
    <w:rsid w:val="004856FB"/>
    <w:rsid w:val="0049125A"/>
    <w:rsid w:val="00493364"/>
    <w:rsid w:val="004959FF"/>
    <w:rsid w:val="004A1082"/>
    <w:rsid w:val="004A54B0"/>
    <w:rsid w:val="004A6B67"/>
    <w:rsid w:val="004A7C39"/>
    <w:rsid w:val="004B3864"/>
    <w:rsid w:val="004B68E3"/>
    <w:rsid w:val="004C13BC"/>
    <w:rsid w:val="004C3799"/>
    <w:rsid w:val="004C3EE1"/>
    <w:rsid w:val="004C41C5"/>
    <w:rsid w:val="004D1098"/>
    <w:rsid w:val="004D6A1E"/>
    <w:rsid w:val="004D6C8F"/>
    <w:rsid w:val="004E23E6"/>
    <w:rsid w:val="004E3C16"/>
    <w:rsid w:val="004E44CC"/>
    <w:rsid w:val="004E489C"/>
    <w:rsid w:val="004E6093"/>
    <w:rsid w:val="004F4FAC"/>
    <w:rsid w:val="00500AB1"/>
    <w:rsid w:val="00502270"/>
    <w:rsid w:val="005107A3"/>
    <w:rsid w:val="00512A86"/>
    <w:rsid w:val="00512BA6"/>
    <w:rsid w:val="005161AA"/>
    <w:rsid w:val="00516815"/>
    <w:rsid w:val="00517A80"/>
    <w:rsid w:val="00522B27"/>
    <w:rsid w:val="00522FB9"/>
    <w:rsid w:val="00523AAF"/>
    <w:rsid w:val="00525AE1"/>
    <w:rsid w:val="005321A4"/>
    <w:rsid w:val="00532E1D"/>
    <w:rsid w:val="00535595"/>
    <w:rsid w:val="005402EA"/>
    <w:rsid w:val="00542D64"/>
    <w:rsid w:val="00550FAC"/>
    <w:rsid w:val="005563F6"/>
    <w:rsid w:val="005564AA"/>
    <w:rsid w:val="00557907"/>
    <w:rsid w:val="00560E05"/>
    <w:rsid w:val="00562136"/>
    <w:rsid w:val="00563E40"/>
    <w:rsid w:val="00565AF4"/>
    <w:rsid w:val="00567B28"/>
    <w:rsid w:val="00567FE8"/>
    <w:rsid w:val="005701F4"/>
    <w:rsid w:val="00572210"/>
    <w:rsid w:val="00575081"/>
    <w:rsid w:val="00577CA3"/>
    <w:rsid w:val="00580346"/>
    <w:rsid w:val="00581360"/>
    <w:rsid w:val="00581476"/>
    <w:rsid w:val="00582A8C"/>
    <w:rsid w:val="00583B23"/>
    <w:rsid w:val="005856A2"/>
    <w:rsid w:val="0059123F"/>
    <w:rsid w:val="00592AF8"/>
    <w:rsid w:val="00593511"/>
    <w:rsid w:val="00594A25"/>
    <w:rsid w:val="00597914"/>
    <w:rsid w:val="00597BE2"/>
    <w:rsid w:val="005A7D2D"/>
    <w:rsid w:val="005B02E1"/>
    <w:rsid w:val="005B0BF2"/>
    <w:rsid w:val="005B2BC0"/>
    <w:rsid w:val="005B2D54"/>
    <w:rsid w:val="005B2EA7"/>
    <w:rsid w:val="005B396C"/>
    <w:rsid w:val="005B46E8"/>
    <w:rsid w:val="005C1887"/>
    <w:rsid w:val="005C34FE"/>
    <w:rsid w:val="005C41F7"/>
    <w:rsid w:val="005C5CAB"/>
    <w:rsid w:val="005D016C"/>
    <w:rsid w:val="005D0275"/>
    <w:rsid w:val="005D03B4"/>
    <w:rsid w:val="005D1E79"/>
    <w:rsid w:val="005D2800"/>
    <w:rsid w:val="005D391A"/>
    <w:rsid w:val="005D4FA6"/>
    <w:rsid w:val="005D5C20"/>
    <w:rsid w:val="005D71F4"/>
    <w:rsid w:val="005E2119"/>
    <w:rsid w:val="005E2C39"/>
    <w:rsid w:val="005E5F10"/>
    <w:rsid w:val="005E6CBB"/>
    <w:rsid w:val="005E71CB"/>
    <w:rsid w:val="005F0A90"/>
    <w:rsid w:val="005F4316"/>
    <w:rsid w:val="005F43FD"/>
    <w:rsid w:val="005F4803"/>
    <w:rsid w:val="005F4F63"/>
    <w:rsid w:val="00605181"/>
    <w:rsid w:val="00607287"/>
    <w:rsid w:val="0060747D"/>
    <w:rsid w:val="0061219B"/>
    <w:rsid w:val="006130AF"/>
    <w:rsid w:val="00614A31"/>
    <w:rsid w:val="00614EEF"/>
    <w:rsid w:val="00615663"/>
    <w:rsid w:val="00617B90"/>
    <w:rsid w:val="00623AE7"/>
    <w:rsid w:val="0062596C"/>
    <w:rsid w:val="006307DC"/>
    <w:rsid w:val="00631330"/>
    <w:rsid w:val="00632437"/>
    <w:rsid w:val="0063523E"/>
    <w:rsid w:val="0064189C"/>
    <w:rsid w:val="00641E25"/>
    <w:rsid w:val="00644663"/>
    <w:rsid w:val="0064515D"/>
    <w:rsid w:val="00645671"/>
    <w:rsid w:val="006460AF"/>
    <w:rsid w:val="00647411"/>
    <w:rsid w:val="006505CD"/>
    <w:rsid w:val="00650D6A"/>
    <w:rsid w:val="00650DBB"/>
    <w:rsid w:val="006510E6"/>
    <w:rsid w:val="006561EF"/>
    <w:rsid w:val="00656350"/>
    <w:rsid w:val="0066251D"/>
    <w:rsid w:val="00662910"/>
    <w:rsid w:val="006642A9"/>
    <w:rsid w:val="00670D6B"/>
    <w:rsid w:val="00670FDB"/>
    <w:rsid w:val="0067161F"/>
    <w:rsid w:val="006724C2"/>
    <w:rsid w:val="00673BE8"/>
    <w:rsid w:val="00676527"/>
    <w:rsid w:val="0067782F"/>
    <w:rsid w:val="00677911"/>
    <w:rsid w:val="0068008C"/>
    <w:rsid w:val="00684EB8"/>
    <w:rsid w:val="00691D38"/>
    <w:rsid w:val="00692A15"/>
    <w:rsid w:val="006945F6"/>
    <w:rsid w:val="00695CD7"/>
    <w:rsid w:val="006A1070"/>
    <w:rsid w:val="006A1762"/>
    <w:rsid w:val="006A30AF"/>
    <w:rsid w:val="006A31DC"/>
    <w:rsid w:val="006A5771"/>
    <w:rsid w:val="006A62FC"/>
    <w:rsid w:val="006B6188"/>
    <w:rsid w:val="006C0CDE"/>
    <w:rsid w:val="006C167A"/>
    <w:rsid w:val="006C1B2A"/>
    <w:rsid w:val="006C4752"/>
    <w:rsid w:val="006C50FB"/>
    <w:rsid w:val="006C51B1"/>
    <w:rsid w:val="006D26BB"/>
    <w:rsid w:val="006D28C0"/>
    <w:rsid w:val="006D572B"/>
    <w:rsid w:val="006D7329"/>
    <w:rsid w:val="006E1149"/>
    <w:rsid w:val="006E2564"/>
    <w:rsid w:val="006E507F"/>
    <w:rsid w:val="006E6588"/>
    <w:rsid w:val="006E68AF"/>
    <w:rsid w:val="006F05B7"/>
    <w:rsid w:val="006F15E5"/>
    <w:rsid w:val="006F62E4"/>
    <w:rsid w:val="006F639B"/>
    <w:rsid w:val="006F78F0"/>
    <w:rsid w:val="00710E2A"/>
    <w:rsid w:val="00712662"/>
    <w:rsid w:val="00717AFE"/>
    <w:rsid w:val="00717C5C"/>
    <w:rsid w:val="00720795"/>
    <w:rsid w:val="00721FFD"/>
    <w:rsid w:val="00727FB7"/>
    <w:rsid w:val="007313F5"/>
    <w:rsid w:val="00737198"/>
    <w:rsid w:val="00737340"/>
    <w:rsid w:val="00737728"/>
    <w:rsid w:val="00741ACB"/>
    <w:rsid w:val="00741AEC"/>
    <w:rsid w:val="00742E22"/>
    <w:rsid w:val="00745292"/>
    <w:rsid w:val="00747777"/>
    <w:rsid w:val="00747F58"/>
    <w:rsid w:val="00752D22"/>
    <w:rsid w:val="007603FD"/>
    <w:rsid w:val="007649A2"/>
    <w:rsid w:val="00765255"/>
    <w:rsid w:val="0076636B"/>
    <w:rsid w:val="00767DDA"/>
    <w:rsid w:val="007714A3"/>
    <w:rsid w:val="00775E42"/>
    <w:rsid w:val="0077659D"/>
    <w:rsid w:val="00777AD7"/>
    <w:rsid w:val="0078022C"/>
    <w:rsid w:val="007802D9"/>
    <w:rsid w:val="0078400A"/>
    <w:rsid w:val="007843B6"/>
    <w:rsid w:val="00786F16"/>
    <w:rsid w:val="0079054A"/>
    <w:rsid w:val="00791EED"/>
    <w:rsid w:val="00795110"/>
    <w:rsid w:val="007A05BC"/>
    <w:rsid w:val="007A3C8A"/>
    <w:rsid w:val="007A43B3"/>
    <w:rsid w:val="007A65F9"/>
    <w:rsid w:val="007A69E3"/>
    <w:rsid w:val="007A6CA1"/>
    <w:rsid w:val="007B1A23"/>
    <w:rsid w:val="007B234E"/>
    <w:rsid w:val="007B2547"/>
    <w:rsid w:val="007B35FE"/>
    <w:rsid w:val="007B3CE1"/>
    <w:rsid w:val="007B4C8E"/>
    <w:rsid w:val="007B5C15"/>
    <w:rsid w:val="007B7FF5"/>
    <w:rsid w:val="007C026D"/>
    <w:rsid w:val="007C5C89"/>
    <w:rsid w:val="007C6DBF"/>
    <w:rsid w:val="007C79D2"/>
    <w:rsid w:val="007D0B75"/>
    <w:rsid w:val="007D150A"/>
    <w:rsid w:val="007D4EBD"/>
    <w:rsid w:val="007D7CAF"/>
    <w:rsid w:val="007E0638"/>
    <w:rsid w:val="007E0910"/>
    <w:rsid w:val="007E1394"/>
    <w:rsid w:val="007E1762"/>
    <w:rsid w:val="007E5A6A"/>
    <w:rsid w:val="007E5CF8"/>
    <w:rsid w:val="007E69C5"/>
    <w:rsid w:val="007E6AB9"/>
    <w:rsid w:val="007E7FF7"/>
    <w:rsid w:val="007F221B"/>
    <w:rsid w:val="007F485A"/>
    <w:rsid w:val="007F5FE6"/>
    <w:rsid w:val="00802D2B"/>
    <w:rsid w:val="008032C1"/>
    <w:rsid w:val="00803684"/>
    <w:rsid w:val="00804FCA"/>
    <w:rsid w:val="00805C7B"/>
    <w:rsid w:val="008060B1"/>
    <w:rsid w:val="008066F1"/>
    <w:rsid w:val="0080756F"/>
    <w:rsid w:val="00807882"/>
    <w:rsid w:val="00807D72"/>
    <w:rsid w:val="00813518"/>
    <w:rsid w:val="008162AA"/>
    <w:rsid w:val="008177CD"/>
    <w:rsid w:val="008228D3"/>
    <w:rsid w:val="00823894"/>
    <w:rsid w:val="008240D3"/>
    <w:rsid w:val="008245F5"/>
    <w:rsid w:val="0082697B"/>
    <w:rsid w:val="00827D38"/>
    <w:rsid w:val="00830473"/>
    <w:rsid w:val="008313BE"/>
    <w:rsid w:val="008316B6"/>
    <w:rsid w:val="00834267"/>
    <w:rsid w:val="00836C3F"/>
    <w:rsid w:val="0083794E"/>
    <w:rsid w:val="00837E95"/>
    <w:rsid w:val="0084008F"/>
    <w:rsid w:val="00841291"/>
    <w:rsid w:val="0084139B"/>
    <w:rsid w:val="008428DC"/>
    <w:rsid w:val="0084506F"/>
    <w:rsid w:val="008450C2"/>
    <w:rsid w:val="008501B0"/>
    <w:rsid w:val="0085480B"/>
    <w:rsid w:val="00854CE0"/>
    <w:rsid w:val="008567F0"/>
    <w:rsid w:val="00856E8A"/>
    <w:rsid w:val="00857901"/>
    <w:rsid w:val="00857F92"/>
    <w:rsid w:val="00860184"/>
    <w:rsid w:val="008646AE"/>
    <w:rsid w:val="00866BF0"/>
    <w:rsid w:val="0086727F"/>
    <w:rsid w:val="00867C2D"/>
    <w:rsid w:val="00872993"/>
    <w:rsid w:val="0087524D"/>
    <w:rsid w:val="00875773"/>
    <w:rsid w:val="008803BB"/>
    <w:rsid w:val="00880D36"/>
    <w:rsid w:val="00880D8C"/>
    <w:rsid w:val="00880EB0"/>
    <w:rsid w:val="00881C36"/>
    <w:rsid w:val="008841F8"/>
    <w:rsid w:val="008848F4"/>
    <w:rsid w:val="008875E4"/>
    <w:rsid w:val="00890E03"/>
    <w:rsid w:val="0089127D"/>
    <w:rsid w:val="00891643"/>
    <w:rsid w:val="00891D6C"/>
    <w:rsid w:val="00891F1A"/>
    <w:rsid w:val="0089283D"/>
    <w:rsid w:val="008938C8"/>
    <w:rsid w:val="00894DDF"/>
    <w:rsid w:val="008953DC"/>
    <w:rsid w:val="00895E97"/>
    <w:rsid w:val="00895FA2"/>
    <w:rsid w:val="008A0C6B"/>
    <w:rsid w:val="008A1F74"/>
    <w:rsid w:val="008A2590"/>
    <w:rsid w:val="008A4C1A"/>
    <w:rsid w:val="008A53A2"/>
    <w:rsid w:val="008A7A19"/>
    <w:rsid w:val="008B5192"/>
    <w:rsid w:val="008B5F2E"/>
    <w:rsid w:val="008B6AD4"/>
    <w:rsid w:val="008C026C"/>
    <w:rsid w:val="008C035C"/>
    <w:rsid w:val="008C0797"/>
    <w:rsid w:val="008C1029"/>
    <w:rsid w:val="008C4B3B"/>
    <w:rsid w:val="008D1215"/>
    <w:rsid w:val="008D1B41"/>
    <w:rsid w:val="008D2D23"/>
    <w:rsid w:val="008D3585"/>
    <w:rsid w:val="008D5029"/>
    <w:rsid w:val="008D5819"/>
    <w:rsid w:val="008D5F77"/>
    <w:rsid w:val="008D7F5F"/>
    <w:rsid w:val="008E08DA"/>
    <w:rsid w:val="008E0A38"/>
    <w:rsid w:val="008E23B2"/>
    <w:rsid w:val="008E3AA6"/>
    <w:rsid w:val="008E4401"/>
    <w:rsid w:val="008E6453"/>
    <w:rsid w:val="008F01BB"/>
    <w:rsid w:val="008F1AEC"/>
    <w:rsid w:val="00901C74"/>
    <w:rsid w:val="00903D38"/>
    <w:rsid w:val="0090638F"/>
    <w:rsid w:val="00906731"/>
    <w:rsid w:val="0090681A"/>
    <w:rsid w:val="009104EB"/>
    <w:rsid w:val="00911934"/>
    <w:rsid w:val="00911E5E"/>
    <w:rsid w:val="009138AA"/>
    <w:rsid w:val="00913D85"/>
    <w:rsid w:val="009163AC"/>
    <w:rsid w:val="00922BCF"/>
    <w:rsid w:val="00927B4B"/>
    <w:rsid w:val="00931C1A"/>
    <w:rsid w:val="009327C2"/>
    <w:rsid w:val="009357F8"/>
    <w:rsid w:val="00936C8B"/>
    <w:rsid w:val="00937F3B"/>
    <w:rsid w:val="00942B81"/>
    <w:rsid w:val="009431B4"/>
    <w:rsid w:val="009435CA"/>
    <w:rsid w:val="0095013E"/>
    <w:rsid w:val="00951764"/>
    <w:rsid w:val="00953A96"/>
    <w:rsid w:val="00955298"/>
    <w:rsid w:val="0095563F"/>
    <w:rsid w:val="00956CC0"/>
    <w:rsid w:val="00962138"/>
    <w:rsid w:val="00962AA5"/>
    <w:rsid w:val="00963A15"/>
    <w:rsid w:val="00965465"/>
    <w:rsid w:val="0097607F"/>
    <w:rsid w:val="00985AF0"/>
    <w:rsid w:val="00986142"/>
    <w:rsid w:val="00987102"/>
    <w:rsid w:val="00991C8C"/>
    <w:rsid w:val="00992053"/>
    <w:rsid w:val="00993602"/>
    <w:rsid w:val="009942E6"/>
    <w:rsid w:val="0099461A"/>
    <w:rsid w:val="00994772"/>
    <w:rsid w:val="009A1564"/>
    <w:rsid w:val="009A3753"/>
    <w:rsid w:val="009A40BB"/>
    <w:rsid w:val="009A5554"/>
    <w:rsid w:val="009A5DB1"/>
    <w:rsid w:val="009A6A93"/>
    <w:rsid w:val="009B0D2F"/>
    <w:rsid w:val="009B22F1"/>
    <w:rsid w:val="009B43DA"/>
    <w:rsid w:val="009B4976"/>
    <w:rsid w:val="009C5238"/>
    <w:rsid w:val="009C5C38"/>
    <w:rsid w:val="009C68CF"/>
    <w:rsid w:val="009C6A94"/>
    <w:rsid w:val="009C79E0"/>
    <w:rsid w:val="009D0FF0"/>
    <w:rsid w:val="009D2414"/>
    <w:rsid w:val="009D2C40"/>
    <w:rsid w:val="009E0A9D"/>
    <w:rsid w:val="009E2125"/>
    <w:rsid w:val="009E3023"/>
    <w:rsid w:val="009E3A1C"/>
    <w:rsid w:val="009E6F88"/>
    <w:rsid w:val="009F0D86"/>
    <w:rsid w:val="009F1233"/>
    <w:rsid w:val="009F1F82"/>
    <w:rsid w:val="009F3076"/>
    <w:rsid w:val="009F3BB3"/>
    <w:rsid w:val="009F5188"/>
    <w:rsid w:val="009F6D05"/>
    <w:rsid w:val="009F78CA"/>
    <w:rsid w:val="00A004E2"/>
    <w:rsid w:val="00A047F7"/>
    <w:rsid w:val="00A04888"/>
    <w:rsid w:val="00A04D89"/>
    <w:rsid w:val="00A05312"/>
    <w:rsid w:val="00A05B27"/>
    <w:rsid w:val="00A0768D"/>
    <w:rsid w:val="00A1035E"/>
    <w:rsid w:val="00A11C3A"/>
    <w:rsid w:val="00A150D5"/>
    <w:rsid w:val="00A15661"/>
    <w:rsid w:val="00A17B4E"/>
    <w:rsid w:val="00A21CB5"/>
    <w:rsid w:val="00A25B64"/>
    <w:rsid w:val="00A27459"/>
    <w:rsid w:val="00A325ED"/>
    <w:rsid w:val="00A33398"/>
    <w:rsid w:val="00A338F2"/>
    <w:rsid w:val="00A33CB1"/>
    <w:rsid w:val="00A33F13"/>
    <w:rsid w:val="00A343C1"/>
    <w:rsid w:val="00A34C76"/>
    <w:rsid w:val="00A34DBE"/>
    <w:rsid w:val="00A377C2"/>
    <w:rsid w:val="00A41041"/>
    <w:rsid w:val="00A41C04"/>
    <w:rsid w:val="00A430D7"/>
    <w:rsid w:val="00A4596D"/>
    <w:rsid w:val="00A46AA0"/>
    <w:rsid w:val="00A47E26"/>
    <w:rsid w:val="00A51F51"/>
    <w:rsid w:val="00A52AC9"/>
    <w:rsid w:val="00A5482A"/>
    <w:rsid w:val="00A55541"/>
    <w:rsid w:val="00A60C16"/>
    <w:rsid w:val="00A60DE4"/>
    <w:rsid w:val="00A65463"/>
    <w:rsid w:val="00A65A84"/>
    <w:rsid w:val="00A660AF"/>
    <w:rsid w:val="00A66C97"/>
    <w:rsid w:val="00A714BC"/>
    <w:rsid w:val="00A80E2A"/>
    <w:rsid w:val="00A82DF8"/>
    <w:rsid w:val="00A83237"/>
    <w:rsid w:val="00A87A79"/>
    <w:rsid w:val="00A9343D"/>
    <w:rsid w:val="00AA2447"/>
    <w:rsid w:val="00AA43DC"/>
    <w:rsid w:val="00AA444C"/>
    <w:rsid w:val="00AA5004"/>
    <w:rsid w:val="00AB0972"/>
    <w:rsid w:val="00AB139C"/>
    <w:rsid w:val="00AB4402"/>
    <w:rsid w:val="00AB5F1B"/>
    <w:rsid w:val="00AB72BE"/>
    <w:rsid w:val="00AC0057"/>
    <w:rsid w:val="00AC48F0"/>
    <w:rsid w:val="00AC5DD7"/>
    <w:rsid w:val="00AD0683"/>
    <w:rsid w:val="00AD19C8"/>
    <w:rsid w:val="00AD2729"/>
    <w:rsid w:val="00AD4591"/>
    <w:rsid w:val="00AD4816"/>
    <w:rsid w:val="00AD581B"/>
    <w:rsid w:val="00AE07B5"/>
    <w:rsid w:val="00AE0C59"/>
    <w:rsid w:val="00AE3105"/>
    <w:rsid w:val="00AE3469"/>
    <w:rsid w:val="00AE41C6"/>
    <w:rsid w:val="00AE4974"/>
    <w:rsid w:val="00AE51CC"/>
    <w:rsid w:val="00AF122B"/>
    <w:rsid w:val="00AF1992"/>
    <w:rsid w:val="00AF39EA"/>
    <w:rsid w:val="00AF4139"/>
    <w:rsid w:val="00AF499F"/>
    <w:rsid w:val="00AF520E"/>
    <w:rsid w:val="00B00FE6"/>
    <w:rsid w:val="00B01DFB"/>
    <w:rsid w:val="00B02387"/>
    <w:rsid w:val="00B05D75"/>
    <w:rsid w:val="00B0627C"/>
    <w:rsid w:val="00B1077A"/>
    <w:rsid w:val="00B118C8"/>
    <w:rsid w:val="00B11F9A"/>
    <w:rsid w:val="00B11FF3"/>
    <w:rsid w:val="00B14A35"/>
    <w:rsid w:val="00B1661C"/>
    <w:rsid w:val="00B168F6"/>
    <w:rsid w:val="00B21396"/>
    <w:rsid w:val="00B22126"/>
    <w:rsid w:val="00B2371E"/>
    <w:rsid w:val="00B27676"/>
    <w:rsid w:val="00B30F4F"/>
    <w:rsid w:val="00B317EA"/>
    <w:rsid w:val="00B318F8"/>
    <w:rsid w:val="00B359C2"/>
    <w:rsid w:val="00B407CA"/>
    <w:rsid w:val="00B428AB"/>
    <w:rsid w:val="00B43355"/>
    <w:rsid w:val="00B44BBE"/>
    <w:rsid w:val="00B52A4D"/>
    <w:rsid w:val="00B538FA"/>
    <w:rsid w:val="00B53EF2"/>
    <w:rsid w:val="00B55EA1"/>
    <w:rsid w:val="00B57071"/>
    <w:rsid w:val="00B57E0F"/>
    <w:rsid w:val="00B60897"/>
    <w:rsid w:val="00B61A10"/>
    <w:rsid w:val="00B61A95"/>
    <w:rsid w:val="00B62325"/>
    <w:rsid w:val="00B62922"/>
    <w:rsid w:val="00B643B9"/>
    <w:rsid w:val="00B64448"/>
    <w:rsid w:val="00B670D2"/>
    <w:rsid w:val="00B67F4F"/>
    <w:rsid w:val="00B70C79"/>
    <w:rsid w:val="00B726DB"/>
    <w:rsid w:val="00B72A1F"/>
    <w:rsid w:val="00B732C1"/>
    <w:rsid w:val="00B81578"/>
    <w:rsid w:val="00B8489D"/>
    <w:rsid w:val="00B859D2"/>
    <w:rsid w:val="00B85F2A"/>
    <w:rsid w:val="00B86A06"/>
    <w:rsid w:val="00B86E59"/>
    <w:rsid w:val="00B93224"/>
    <w:rsid w:val="00B93CDE"/>
    <w:rsid w:val="00B94E1C"/>
    <w:rsid w:val="00B94F5D"/>
    <w:rsid w:val="00B9536C"/>
    <w:rsid w:val="00B96003"/>
    <w:rsid w:val="00BA0FDD"/>
    <w:rsid w:val="00BA3492"/>
    <w:rsid w:val="00BA3F8D"/>
    <w:rsid w:val="00BA7E4A"/>
    <w:rsid w:val="00BB2B2A"/>
    <w:rsid w:val="00BB3478"/>
    <w:rsid w:val="00BB6D28"/>
    <w:rsid w:val="00BC2437"/>
    <w:rsid w:val="00BC2D4C"/>
    <w:rsid w:val="00BC37DB"/>
    <w:rsid w:val="00BC37F6"/>
    <w:rsid w:val="00BC3B4B"/>
    <w:rsid w:val="00BC4134"/>
    <w:rsid w:val="00BC5902"/>
    <w:rsid w:val="00BC5D7C"/>
    <w:rsid w:val="00BC699D"/>
    <w:rsid w:val="00BD35EC"/>
    <w:rsid w:val="00BD47BA"/>
    <w:rsid w:val="00BD5175"/>
    <w:rsid w:val="00BD7BDA"/>
    <w:rsid w:val="00BE0C2B"/>
    <w:rsid w:val="00BE2659"/>
    <w:rsid w:val="00BE5421"/>
    <w:rsid w:val="00BE72E3"/>
    <w:rsid w:val="00C00F39"/>
    <w:rsid w:val="00C0300E"/>
    <w:rsid w:val="00C04C40"/>
    <w:rsid w:val="00C04E74"/>
    <w:rsid w:val="00C0614E"/>
    <w:rsid w:val="00C103AB"/>
    <w:rsid w:val="00C12093"/>
    <w:rsid w:val="00C17222"/>
    <w:rsid w:val="00C17DEC"/>
    <w:rsid w:val="00C20C21"/>
    <w:rsid w:val="00C20E87"/>
    <w:rsid w:val="00C31A74"/>
    <w:rsid w:val="00C32565"/>
    <w:rsid w:val="00C34803"/>
    <w:rsid w:val="00C427D4"/>
    <w:rsid w:val="00C442D7"/>
    <w:rsid w:val="00C44ED1"/>
    <w:rsid w:val="00C4579B"/>
    <w:rsid w:val="00C51F5E"/>
    <w:rsid w:val="00C53CFB"/>
    <w:rsid w:val="00C54586"/>
    <w:rsid w:val="00C56904"/>
    <w:rsid w:val="00C62236"/>
    <w:rsid w:val="00C62D66"/>
    <w:rsid w:val="00C66126"/>
    <w:rsid w:val="00C669AF"/>
    <w:rsid w:val="00C67251"/>
    <w:rsid w:val="00C70A1B"/>
    <w:rsid w:val="00C75086"/>
    <w:rsid w:val="00C75DB9"/>
    <w:rsid w:val="00C765D2"/>
    <w:rsid w:val="00C773FA"/>
    <w:rsid w:val="00C7787E"/>
    <w:rsid w:val="00C81A16"/>
    <w:rsid w:val="00C8581E"/>
    <w:rsid w:val="00C9712D"/>
    <w:rsid w:val="00C975C8"/>
    <w:rsid w:val="00C97E03"/>
    <w:rsid w:val="00CA07CE"/>
    <w:rsid w:val="00CA1C39"/>
    <w:rsid w:val="00CA22B7"/>
    <w:rsid w:val="00CA426B"/>
    <w:rsid w:val="00CA46C3"/>
    <w:rsid w:val="00CA4F10"/>
    <w:rsid w:val="00CB06A7"/>
    <w:rsid w:val="00CB2425"/>
    <w:rsid w:val="00CB62F4"/>
    <w:rsid w:val="00CC30CA"/>
    <w:rsid w:val="00CD0BC6"/>
    <w:rsid w:val="00CD1339"/>
    <w:rsid w:val="00CD13EC"/>
    <w:rsid w:val="00CD1850"/>
    <w:rsid w:val="00CD5D96"/>
    <w:rsid w:val="00CD7CA3"/>
    <w:rsid w:val="00CE18FA"/>
    <w:rsid w:val="00CE3F75"/>
    <w:rsid w:val="00CE5555"/>
    <w:rsid w:val="00CE669C"/>
    <w:rsid w:val="00CE680F"/>
    <w:rsid w:val="00CE7489"/>
    <w:rsid w:val="00CF19F9"/>
    <w:rsid w:val="00CF2C71"/>
    <w:rsid w:val="00CF3C3E"/>
    <w:rsid w:val="00CF3EE7"/>
    <w:rsid w:val="00CF44D0"/>
    <w:rsid w:val="00CF7DD1"/>
    <w:rsid w:val="00D00325"/>
    <w:rsid w:val="00D047E2"/>
    <w:rsid w:val="00D059D1"/>
    <w:rsid w:val="00D06D8D"/>
    <w:rsid w:val="00D0787E"/>
    <w:rsid w:val="00D11915"/>
    <w:rsid w:val="00D11E60"/>
    <w:rsid w:val="00D13DF1"/>
    <w:rsid w:val="00D15A0B"/>
    <w:rsid w:val="00D168A4"/>
    <w:rsid w:val="00D20CA2"/>
    <w:rsid w:val="00D23032"/>
    <w:rsid w:val="00D26571"/>
    <w:rsid w:val="00D3003D"/>
    <w:rsid w:val="00D300AE"/>
    <w:rsid w:val="00D307CC"/>
    <w:rsid w:val="00D30F9F"/>
    <w:rsid w:val="00D3276A"/>
    <w:rsid w:val="00D34D21"/>
    <w:rsid w:val="00D378C4"/>
    <w:rsid w:val="00D37946"/>
    <w:rsid w:val="00D379A8"/>
    <w:rsid w:val="00D40FB4"/>
    <w:rsid w:val="00D467EA"/>
    <w:rsid w:val="00D5144B"/>
    <w:rsid w:val="00D54360"/>
    <w:rsid w:val="00D551C8"/>
    <w:rsid w:val="00D61035"/>
    <w:rsid w:val="00D61465"/>
    <w:rsid w:val="00D64518"/>
    <w:rsid w:val="00D645D5"/>
    <w:rsid w:val="00D649A9"/>
    <w:rsid w:val="00D6796D"/>
    <w:rsid w:val="00D70E99"/>
    <w:rsid w:val="00D71397"/>
    <w:rsid w:val="00D759E9"/>
    <w:rsid w:val="00D764C6"/>
    <w:rsid w:val="00D76B9B"/>
    <w:rsid w:val="00D76EAC"/>
    <w:rsid w:val="00D83EA1"/>
    <w:rsid w:val="00D86CF8"/>
    <w:rsid w:val="00D86D9B"/>
    <w:rsid w:val="00D92904"/>
    <w:rsid w:val="00D929D0"/>
    <w:rsid w:val="00D93B24"/>
    <w:rsid w:val="00D97C31"/>
    <w:rsid w:val="00DA0832"/>
    <w:rsid w:val="00DA1D94"/>
    <w:rsid w:val="00DA42C8"/>
    <w:rsid w:val="00DA62BA"/>
    <w:rsid w:val="00DB7595"/>
    <w:rsid w:val="00DB770B"/>
    <w:rsid w:val="00DC00EA"/>
    <w:rsid w:val="00DC2276"/>
    <w:rsid w:val="00DC3983"/>
    <w:rsid w:val="00DC3D71"/>
    <w:rsid w:val="00DC3E92"/>
    <w:rsid w:val="00DC59CF"/>
    <w:rsid w:val="00DC6A2F"/>
    <w:rsid w:val="00DD1F1F"/>
    <w:rsid w:val="00DD254E"/>
    <w:rsid w:val="00DD3D50"/>
    <w:rsid w:val="00DD6499"/>
    <w:rsid w:val="00DD74FD"/>
    <w:rsid w:val="00DD7F9C"/>
    <w:rsid w:val="00DE2C3C"/>
    <w:rsid w:val="00DE32DF"/>
    <w:rsid w:val="00DE5035"/>
    <w:rsid w:val="00DE5651"/>
    <w:rsid w:val="00DE5859"/>
    <w:rsid w:val="00DE5C1D"/>
    <w:rsid w:val="00DE6056"/>
    <w:rsid w:val="00DE7882"/>
    <w:rsid w:val="00DF3F55"/>
    <w:rsid w:val="00DF428C"/>
    <w:rsid w:val="00E036C8"/>
    <w:rsid w:val="00E04DCD"/>
    <w:rsid w:val="00E05968"/>
    <w:rsid w:val="00E06153"/>
    <w:rsid w:val="00E13123"/>
    <w:rsid w:val="00E15F2E"/>
    <w:rsid w:val="00E176CB"/>
    <w:rsid w:val="00E2118D"/>
    <w:rsid w:val="00E22EEE"/>
    <w:rsid w:val="00E24F02"/>
    <w:rsid w:val="00E266A2"/>
    <w:rsid w:val="00E32779"/>
    <w:rsid w:val="00E33A19"/>
    <w:rsid w:val="00E437E2"/>
    <w:rsid w:val="00E460AD"/>
    <w:rsid w:val="00E466CD"/>
    <w:rsid w:val="00E56B3B"/>
    <w:rsid w:val="00E574D8"/>
    <w:rsid w:val="00E61DC3"/>
    <w:rsid w:val="00E63A9B"/>
    <w:rsid w:val="00E65007"/>
    <w:rsid w:val="00E65571"/>
    <w:rsid w:val="00E6697E"/>
    <w:rsid w:val="00E701BE"/>
    <w:rsid w:val="00E70D18"/>
    <w:rsid w:val="00E71861"/>
    <w:rsid w:val="00E719A7"/>
    <w:rsid w:val="00E71C4E"/>
    <w:rsid w:val="00E73AF1"/>
    <w:rsid w:val="00E73C19"/>
    <w:rsid w:val="00E73D00"/>
    <w:rsid w:val="00E73E69"/>
    <w:rsid w:val="00E75FED"/>
    <w:rsid w:val="00E766EA"/>
    <w:rsid w:val="00E76F71"/>
    <w:rsid w:val="00E86C55"/>
    <w:rsid w:val="00E918D0"/>
    <w:rsid w:val="00E924EA"/>
    <w:rsid w:val="00E92D9A"/>
    <w:rsid w:val="00E940C6"/>
    <w:rsid w:val="00E9441A"/>
    <w:rsid w:val="00E9461F"/>
    <w:rsid w:val="00E95189"/>
    <w:rsid w:val="00E95722"/>
    <w:rsid w:val="00E96AEA"/>
    <w:rsid w:val="00EA35FF"/>
    <w:rsid w:val="00EB014D"/>
    <w:rsid w:val="00EB13BC"/>
    <w:rsid w:val="00EB156C"/>
    <w:rsid w:val="00EB30E6"/>
    <w:rsid w:val="00EB3E59"/>
    <w:rsid w:val="00EB457E"/>
    <w:rsid w:val="00EB5D88"/>
    <w:rsid w:val="00EB7A64"/>
    <w:rsid w:val="00EC4C82"/>
    <w:rsid w:val="00EC7A9D"/>
    <w:rsid w:val="00EC7F7E"/>
    <w:rsid w:val="00ED067B"/>
    <w:rsid w:val="00ED10FA"/>
    <w:rsid w:val="00ED4A46"/>
    <w:rsid w:val="00EE2094"/>
    <w:rsid w:val="00EE61FC"/>
    <w:rsid w:val="00EE6F37"/>
    <w:rsid w:val="00EF2459"/>
    <w:rsid w:val="00EF4D7C"/>
    <w:rsid w:val="00F00610"/>
    <w:rsid w:val="00F01A83"/>
    <w:rsid w:val="00F0230B"/>
    <w:rsid w:val="00F04A84"/>
    <w:rsid w:val="00F0531A"/>
    <w:rsid w:val="00F0546C"/>
    <w:rsid w:val="00F06342"/>
    <w:rsid w:val="00F075D8"/>
    <w:rsid w:val="00F135A0"/>
    <w:rsid w:val="00F14CBA"/>
    <w:rsid w:val="00F15832"/>
    <w:rsid w:val="00F16777"/>
    <w:rsid w:val="00F1704C"/>
    <w:rsid w:val="00F25B03"/>
    <w:rsid w:val="00F2665A"/>
    <w:rsid w:val="00F349EA"/>
    <w:rsid w:val="00F3533B"/>
    <w:rsid w:val="00F35EAE"/>
    <w:rsid w:val="00F3655F"/>
    <w:rsid w:val="00F37CFA"/>
    <w:rsid w:val="00F40099"/>
    <w:rsid w:val="00F43F24"/>
    <w:rsid w:val="00F449F9"/>
    <w:rsid w:val="00F46C19"/>
    <w:rsid w:val="00F47F2E"/>
    <w:rsid w:val="00F503BF"/>
    <w:rsid w:val="00F51E6B"/>
    <w:rsid w:val="00F53427"/>
    <w:rsid w:val="00F551A0"/>
    <w:rsid w:val="00F55E41"/>
    <w:rsid w:val="00F56479"/>
    <w:rsid w:val="00F60528"/>
    <w:rsid w:val="00F606B2"/>
    <w:rsid w:val="00F6183C"/>
    <w:rsid w:val="00F61AC7"/>
    <w:rsid w:val="00F6576C"/>
    <w:rsid w:val="00F74C77"/>
    <w:rsid w:val="00F755F3"/>
    <w:rsid w:val="00F7716F"/>
    <w:rsid w:val="00F77562"/>
    <w:rsid w:val="00F83488"/>
    <w:rsid w:val="00F83685"/>
    <w:rsid w:val="00F90466"/>
    <w:rsid w:val="00F9648E"/>
    <w:rsid w:val="00FA0719"/>
    <w:rsid w:val="00FA76C6"/>
    <w:rsid w:val="00FB2599"/>
    <w:rsid w:val="00FB3D8B"/>
    <w:rsid w:val="00FB457C"/>
    <w:rsid w:val="00FB5C87"/>
    <w:rsid w:val="00FB6138"/>
    <w:rsid w:val="00FB767A"/>
    <w:rsid w:val="00FC0642"/>
    <w:rsid w:val="00FC17F8"/>
    <w:rsid w:val="00FC2634"/>
    <w:rsid w:val="00FC2E44"/>
    <w:rsid w:val="00FC3F51"/>
    <w:rsid w:val="00FC406E"/>
    <w:rsid w:val="00FC499B"/>
    <w:rsid w:val="00FC4D46"/>
    <w:rsid w:val="00FC6810"/>
    <w:rsid w:val="00FD4C1F"/>
    <w:rsid w:val="00FD5801"/>
    <w:rsid w:val="00FE0202"/>
    <w:rsid w:val="00FE0791"/>
    <w:rsid w:val="00FE1FCA"/>
    <w:rsid w:val="00FE2B86"/>
    <w:rsid w:val="00FE4738"/>
    <w:rsid w:val="00FE4C25"/>
    <w:rsid w:val="00FE502B"/>
    <w:rsid w:val="00FE73D9"/>
    <w:rsid w:val="00FF0544"/>
    <w:rsid w:val="00FF2D35"/>
    <w:rsid w:val="00FF2DD1"/>
    <w:rsid w:val="00FF6230"/>
    <w:rsid w:val="00FF7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75AC79DD"/>
  <w15:docId w15:val="{E63AAC22-3077-4AFF-B8B4-488E53250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FED"/>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B27676"/>
    <w:pPr>
      <w:tabs>
        <w:tab w:val="center" w:pos="6379"/>
      </w:tabs>
      <w:spacing w:line="276" w:lineRule="auto"/>
      <w:jc w:val="center"/>
    </w:pPr>
    <w:rPr>
      <w:b/>
      <w:sz w:val="32"/>
      <w:szCs w:val="32"/>
      <w:lang w:val="vi-VN"/>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B27676"/>
    <w:rPr>
      <w:rFonts w:eastAsia="Times New Roman" w:cs="Times New Roman"/>
      <w:b/>
      <w:sz w:val="32"/>
      <w:szCs w:val="32"/>
      <w:lang w:val="vi-VN"/>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numPr>
        <w:numId w:val="12"/>
      </w:numPr>
      <w:tabs>
        <w:tab w:val="center" w:pos="6379"/>
      </w:tabs>
      <w:spacing w:line="360" w:lineRule="auto"/>
    </w:pPr>
    <w:rPr>
      <w:b/>
      <w:sz w:val="32"/>
      <w:szCs w:val="32"/>
    </w:rPr>
  </w:style>
  <w:style w:type="paragraph" w:customStyle="1" w:styleId="Tiumccp1">
    <w:name w:val="Tiểu mục cấp 1"/>
    <w:basedOn w:val="Normal"/>
    <w:link w:val="Tiumccp1Char"/>
    <w:qFormat/>
    <w:rsid w:val="002E5E26"/>
    <w:pPr>
      <w:numPr>
        <w:ilvl w:val="1"/>
        <w:numId w:val="12"/>
      </w:numPr>
      <w:tabs>
        <w:tab w:val="center" w:pos="6379"/>
      </w:tabs>
      <w:spacing w:line="360" w:lineRule="auto"/>
    </w:pPr>
    <w:rPr>
      <w:b/>
      <w:sz w:val="28"/>
      <w:szCs w:val="28"/>
    </w:rPr>
  </w:style>
  <w:style w:type="character" w:customStyle="1" w:styleId="ChngChar">
    <w:name w:val="Chương Char"/>
    <w:basedOn w:val="DefaultParagraphFont"/>
    <w:link w:val="Chng"/>
    <w:rsid w:val="002E5E26"/>
    <w:rPr>
      <w:rFonts w:eastAsia="Times New Roman" w:cs="Times New Roman"/>
      <w:b/>
      <w:sz w:val="32"/>
      <w:szCs w:val="32"/>
    </w:rPr>
  </w:style>
  <w:style w:type="paragraph" w:customStyle="1" w:styleId="Tiumccp2">
    <w:name w:val="Tiểu mục cấp 2"/>
    <w:basedOn w:val="Normal"/>
    <w:link w:val="Tiumccp2Char"/>
    <w:qFormat/>
    <w:rsid w:val="002E5E26"/>
    <w:pPr>
      <w:numPr>
        <w:ilvl w:val="2"/>
        <w:numId w:val="12"/>
      </w:numPr>
      <w:tabs>
        <w:tab w:val="center" w:pos="6379"/>
      </w:tabs>
      <w:spacing w:line="360" w:lineRule="auto"/>
      <w:ind w:left="1080"/>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numPr>
        <w:ilvl w:val="3"/>
        <w:numId w:val="12"/>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A87A79"/>
    <w:pPr>
      <w:tabs>
        <w:tab w:val="right" w:leader="dot" w:pos="8777"/>
      </w:tabs>
      <w:spacing w:line="360" w:lineRule="auto"/>
    </w:pPr>
    <w:rPr>
      <w:b/>
      <w:sz w:val="26"/>
    </w:rPr>
  </w:style>
  <w:style w:type="paragraph" w:styleId="TOC2">
    <w:name w:val="toc 2"/>
    <w:basedOn w:val="Normal"/>
    <w:next w:val="Normal"/>
    <w:autoRedefine/>
    <w:uiPriority w:val="39"/>
    <w:unhideWhenUsed/>
    <w:rsid w:val="00A87A79"/>
    <w:pPr>
      <w:spacing w:line="360" w:lineRule="auto"/>
    </w:pPr>
    <w:rPr>
      <w:sz w:val="26"/>
    </w:rPr>
  </w:style>
  <w:style w:type="paragraph" w:styleId="TOC3">
    <w:name w:val="toc 3"/>
    <w:basedOn w:val="Normal"/>
    <w:next w:val="Normal"/>
    <w:autoRedefine/>
    <w:uiPriority w:val="39"/>
    <w:unhideWhenUsed/>
    <w:rsid w:val="00A87A79"/>
    <w:pPr>
      <w:spacing w:line="360" w:lineRule="auto"/>
      <w:ind w:left="284"/>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350A77"/>
    <w:pPr>
      <w:spacing w:before="240"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Bibliography">
    <w:name w:val="Bibliography"/>
    <w:basedOn w:val="Normal"/>
    <w:next w:val="Normal"/>
    <w:uiPriority w:val="37"/>
    <w:unhideWhenUsed/>
    <w:rsid w:val="00962AA5"/>
  </w:style>
  <w:style w:type="paragraph" w:styleId="ListParagraph">
    <w:name w:val="List Paragraph"/>
    <w:basedOn w:val="Normal"/>
    <w:uiPriority w:val="34"/>
    <w:qFormat/>
    <w:rsid w:val="00894DDF"/>
    <w:pPr>
      <w:ind w:left="720"/>
      <w:contextualSpacing/>
    </w:pPr>
  </w:style>
  <w:style w:type="character" w:styleId="FollowedHyperlink">
    <w:name w:val="FollowedHyperlink"/>
    <w:basedOn w:val="DefaultParagraphFont"/>
    <w:uiPriority w:val="99"/>
    <w:semiHidden/>
    <w:unhideWhenUsed/>
    <w:rsid w:val="0032505E"/>
    <w:rPr>
      <w:color w:val="800080" w:themeColor="followedHyperlink"/>
      <w:u w:val="single"/>
    </w:rPr>
  </w:style>
  <w:style w:type="paragraph" w:styleId="FootnoteText">
    <w:name w:val="footnote text"/>
    <w:basedOn w:val="Normal"/>
    <w:link w:val="FootnoteTextChar"/>
    <w:uiPriority w:val="99"/>
    <w:semiHidden/>
    <w:unhideWhenUsed/>
    <w:rsid w:val="00C67251"/>
    <w:rPr>
      <w:sz w:val="20"/>
      <w:szCs w:val="20"/>
    </w:rPr>
  </w:style>
  <w:style w:type="character" w:customStyle="1" w:styleId="FootnoteTextChar">
    <w:name w:val="Footnote Text Char"/>
    <w:basedOn w:val="DefaultParagraphFont"/>
    <w:link w:val="FootnoteText"/>
    <w:uiPriority w:val="99"/>
    <w:semiHidden/>
    <w:rsid w:val="00C67251"/>
    <w:rPr>
      <w:rFonts w:eastAsia="Times New Roman" w:cs="Times New Roman"/>
      <w:sz w:val="20"/>
      <w:szCs w:val="20"/>
    </w:rPr>
  </w:style>
  <w:style w:type="character" w:styleId="FootnoteReference">
    <w:name w:val="footnote reference"/>
    <w:basedOn w:val="DefaultParagraphFont"/>
    <w:uiPriority w:val="99"/>
    <w:semiHidden/>
    <w:unhideWhenUsed/>
    <w:rsid w:val="00C67251"/>
    <w:rPr>
      <w:vertAlign w:val="superscript"/>
    </w:rPr>
  </w:style>
  <w:style w:type="character" w:styleId="PlaceholderText">
    <w:name w:val="Placeholder Text"/>
    <w:basedOn w:val="DefaultParagraphFont"/>
    <w:uiPriority w:val="99"/>
    <w:semiHidden/>
    <w:rsid w:val="00E95189"/>
    <w:rPr>
      <w:color w:val="808080"/>
    </w:rPr>
  </w:style>
  <w:style w:type="table" w:styleId="GridTable3-Accent5">
    <w:name w:val="Grid Table 3 Accent 5"/>
    <w:basedOn w:val="TableNormal"/>
    <w:uiPriority w:val="48"/>
    <w:rsid w:val="003524D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5Dark-Accent5">
    <w:name w:val="Grid Table 5 Dark Accent 5"/>
    <w:basedOn w:val="TableNormal"/>
    <w:uiPriority w:val="50"/>
    <w:rsid w:val="0035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4D1098"/>
    <w:rPr>
      <w:color w:val="605E5C"/>
      <w:shd w:val="clear" w:color="auto" w:fill="E1DFDD"/>
    </w:rPr>
  </w:style>
  <w:style w:type="table" w:styleId="GridTable2-Accent5">
    <w:name w:val="Grid Table 2 Accent 5"/>
    <w:basedOn w:val="TableNormal"/>
    <w:uiPriority w:val="47"/>
    <w:rsid w:val="0040529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1">
    <w:name w:val="Grid Table 2 Accent 1"/>
    <w:basedOn w:val="TableNormal"/>
    <w:uiPriority w:val="47"/>
    <w:rsid w:val="0040529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40529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Quote">
    <w:name w:val="Quote"/>
    <w:basedOn w:val="Normal"/>
    <w:next w:val="Normal"/>
    <w:link w:val="QuoteChar"/>
    <w:uiPriority w:val="29"/>
    <w:qFormat/>
    <w:rsid w:val="009E302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E3023"/>
    <w:rPr>
      <w:rFonts w:eastAsia="Times New Roman" w:cs="Times New Roman"/>
      <w:i/>
      <w:iCs/>
      <w:color w:val="404040" w:themeColor="text1" w:themeTint="BF"/>
      <w:szCs w:val="24"/>
    </w:rPr>
  </w:style>
  <w:style w:type="paragraph" w:styleId="Revision">
    <w:name w:val="Revision"/>
    <w:hidden/>
    <w:uiPriority w:val="99"/>
    <w:semiHidden/>
    <w:rsid w:val="004959FF"/>
    <w:pPr>
      <w:spacing w:after="0"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113">
      <w:bodyDiv w:val="1"/>
      <w:marLeft w:val="0"/>
      <w:marRight w:val="0"/>
      <w:marTop w:val="0"/>
      <w:marBottom w:val="0"/>
      <w:divBdr>
        <w:top w:val="none" w:sz="0" w:space="0" w:color="auto"/>
        <w:left w:val="none" w:sz="0" w:space="0" w:color="auto"/>
        <w:bottom w:val="none" w:sz="0" w:space="0" w:color="auto"/>
        <w:right w:val="none" w:sz="0" w:space="0" w:color="auto"/>
      </w:divBdr>
    </w:div>
    <w:div w:id="95487509">
      <w:bodyDiv w:val="1"/>
      <w:marLeft w:val="0"/>
      <w:marRight w:val="0"/>
      <w:marTop w:val="0"/>
      <w:marBottom w:val="0"/>
      <w:divBdr>
        <w:top w:val="none" w:sz="0" w:space="0" w:color="auto"/>
        <w:left w:val="none" w:sz="0" w:space="0" w:color="auto"/>
        <w:bottom w:val="none" w:sz="0" w:space="0" w:color="auto"/>
        <w:right w:val="none" w:sz="0" w:space="0" w:color="auto"/>
      </w:divBdr>
    </w:div>
    <w:div w:id="103424634">
      <w:bodyDiv w:val="1"/>
      <w:marLeft w:val="0"/>
      <w:marRight w:val="0"/>
      <w:marTop w:val="0"/>
      <w:marBottom w:val="0"/>
      <w:divBdr>
        <w:top w:val="none" w:sz="0" w:space="0" w:color="auto"/>
        <w:left w:val="none" w:sz="0" w:space="0" w:color="auto"/>
        <w:bottom w:val="none" w:sz="0" w:space="0" w:color="auto"/>
        <w:right w:val="none" w:sz="0" w:space="0" w:color="auto"/>
      </w:divBdr>
    </w:div>
    <w:div w:id="137457033">
      <w:bodyDiv w:val="1"/>
      <w:marLeft w:val="0"/>
      <w:marRight w:val="0"/>
      <w:marTop w:val="0"/>
      <w:marBottom w:val="0"/>
      <w:divBdr>
        <w:top w:val="none" w:sz="0" w:space="0" w:color="auto"/>
        <w:left w:val="none" w:sz="0" w:space="0" w:color="auto"/>
        <w:bottom w:val="none" w:sz="0" w:space="0" w:color="auto"/>
        <w:right w:val="none" w:sz="0" w:space="0" w:color="auto"/>
      </w:divBdr>
    </w:div>
    <w:div w:id="202792102">
      <w:bodyDiv w:val="1"/>
      <w:marLeft w:val="0"/>
      <w:marRight w:val="0"/>
      <w:marTop w:val="0"/>
      <w:marBottom w:val="0"/>
      <w:divBdr>
        <w:top w:val="none" w:sz="0" w:space="0" w:color="auto"/>
        <w:left w:val="none" w:sz="0" w:space="0" w:color="auto"/>
        <w:bottom w:val="none" w:sz="0" w:space="0" w:color="auto"/>
        <w:right w:val="none" w:sz="0" w:space="0" w:color="auto"/>
      </w:divBdr>
      <w:divsChild>
        <w:div w:id="1302418198">
          <w:marLeft w:val="0"/>
          <w:marRight w:val="0"/>
          <w:marTop w:val="0"/>
          <w:marBottom w:val="0"/>
          <w:divBdr>
            <w:top w:val="none" w:sz="0" w:space="0" w:color="auto"/>
            <w:left w:val="none" w:sz="0" w:space="0" w:color="auto"/>
            <w:bottom w:val="none" w:sz="0" w:space="0" w:color="auto"/>
            <w:right w:val="none" w:sz="0" w:space="0" w:color="auto"/>
          </w:divBdr>
          <w:divsChild>
            <w:div w:id="3635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166">
      <w:bodyDiv w:val="1"/>
      <w:marLeft w:val="0"/>
      <w:marRight w:val="0"/>
      <w:marTop w:val="0"/>
      <w:marBottom w:val="0"/>
      <w:divBdr>
        <w:top w:val="none" w:sz="0" w:space="0" w:color="auto"/>
        <w:left w:val="none" w:sz="0" w:space="0" w:color="auto"/>
        <w:bottom w:val="none" w:sz="0" w:space="0" w:color="auto"/>
        <w:right w:val="none" w:sz="0" w:space="0" w:color="auto"/>
      </w:divBdr>
    </w:div>
    <w:div w:id="224068250">
      <w:bodyDiv w:val="1"/>
      <w:marLeft w:val="0"/>
      <w:marRight w:val="0"/>
      <w:marTop w:val="0"/>
      <w:marBottom w:val="0"/>
      <w:divBdr>
        <w:top w:val="none" w:sz="0" w:space="0" w:color="auto"/>
        <w:left w:val="none" w:sz="0" w:space="0" w:color="auto"/>
        <w:bottom w:val="none" w:sz="0" w:space="0" w:color="auto"/>
        <w:right w:val="none" w:sz="0" w:space="0" w:color="auto"/>
      </w:divBdr>
    </w:div>
    <w:div w:id="228537361">
      <w:bodyDiv w:val="1"/>
      <w:marLeft w:val="0"/>
      <w:marRight w:val="0"/>
      <w:marTop w:val="0"/>
      <w:marBottom w:val="0"/>
      <w:divBdr>
        <w:top w:val="none" w:sz="0" w:space="0" w:color="auto"/>
        <w:left w:val="none" w:sz="0" w:space="0" w:color="auto"/>
        <w:bottom w:val="none" w:sz="0" w:space="0" w:color="auto"/>
        <w:right w:val="none" w:sz="0" w:space="0" w:color="auto"/>
      </w:divBdr>
    </w:div>
    <w:div w:id="261577160">
      <w:bodyDiv w:val="1"/>
      <w:marLeft w:val="0"/>
      <w:marRight w:val="0"/>
      <w:marTop w:val="0"/>
      <w:marBottom w:val="0"/>
      <w:divBdr>
        <w:top w:val="none" w:sz="0" w:space="0" w:color="auto"/>
        <w:left w:val="none" w:sz="0" w:space="0" w:color="auto"/>
        <w:bottom w:val="none" w:sz="0" w:space="0" w:color="auto"/>
        <w:right w:val="none" w:sz="0" w:space="0" w:color="auto"/>
      </w:divBdr>
    </w:div>
    <w:div w:id="335232591">
      <w:bodyDiv w:val="1"/>
      <w:marLeft w:val="0"/>
      <w:marRight w:val="0"/>
      <w:marTop w:val="0"/>
      <w:marBottom w:val="0"/>
      <w:divBdr>
        <w:top w:val="none" w:sz="0" w:space="0" w:color="auto"/>
        <w:left w:val="none" w:sz="0" w:space="0" w:color="auto"/>
        <w:bottom w:val="none" w:sz="0" w:space="0" w:color="auto"/>
        <w:right w:val="none" w:sz="0" w:space="0" w:color="auto"/>
      </w:divBdr>
    </w:div>
    <w:div w:id="401566909">
      <w:bodyDiv w:val="1"/>
      <w:marLeft w:val="0"/>
      <w:marRight w:val="0"/>
      <w:marTop w:val="0"/>
      <w:marBottom w:val="0"/>
      <w:divBdr>
        <w:top w:val="none" w:sz="0" w:space="0" w:color="auto"/>
        <w:left w:val="none" w:sz="0" w:space="0" w:color="auto"/>
        <w:bottom w:val="none" w:sz="0" w:space="0" w:color="auto"/>
        <w:right w:val="none" w:sz="0" w:space="0" w:color="auto"/>
      </w:divBdr>
    </w:div>
    <w:div w:id="466167445">
      <w:bodyDiv w:val="1"/>
      <w:marLeft w:val="0"/>
      <w:marRight w:val="0"/>
      <w:marTop w:val="0"/>
      <w:marBottom w:val="0"/>
      <w:divBdr>
        <w:top w:val="none" w:sz="0" w:space="0" w:color="auto"/>
        <w:left w:val="none" w:sz="0" w:space="0" w:color="auto"/>
        <w:bottom w:val="none" w:sz="0" w:space="0" w:color="auto"/>
        <w:right w:val="none" w:sz="0" w:space="0" w:color="auto"/>
      </w:divBdr>
    </w:div>
    <w:div w:id="482817926">
      <w:bodyDiv w:val="1"/>
      <w:marLeft w:val="0"/>
      <w:marRight w:val="0"/>
      <w:marTop w:val="0"/>
      <w:marBottom w:val="0"/>
      <w:divBdr>
        <w:top w:val="none" w:sz="0" w:space="0" w:color="auto"/>
        <w:left w:val="none" w:sz="0" w:space="0" w:color="auto"/>
        <w:bottom w:val="none" w:sz="0" w:space="0" w:color="auto"/>
        <w:right w:val="none" w:sz="0" w:space="0" w:color="auto"/>
      </w:divBdr>
    </w:div>
    <w:div w:id="522979564">
      <w:bodyDiv w:val="1"/>
      <w:marLeft w:val="0"/>
      <w:marRight w:val="0"/>
      <w:marTop w:val="0"/>
      <w:marBottom w:val="0"/>
      <w:divBdr>
        <w:top w:val="none" w:sz="0" w:space="0" w:color="auto"/>
        <w:left w:val="none" w:sz="0" w:space="0" w:color="auto"/>
        <w:bottom w:val="none" w:sz="0" w:space="0" w:color="auto"/>
        <w:right w:val="none" w:sz="0" w:space="0" w:color="auto"/>
      </w:divBdr>
    </w:div>
    <w:div w:id="560362104">
      <w:bodyDiv w:val="1"/>
      <w:marLeft w:val="0"/>
      <w:marRight w:val="0"/>
      <w:marTop w:val="0"/>
      <w:marBottom w:val="0"/>
      <w:divBdr>
        <w:top w:val="none" w:sz="0" w:space="0" w:color="auto"/>
        <w:left w:val="none" w:sz="0" w:space="0" w:color="auto"/>
        <w:bottom w:val="none" w:sz="0" w:space="0" w:color="auto"/>
        <w:right w:val="none" w:sz="0" w:space="0" w:color="auto"/>
      </w:divBdr>
    </w:div>
    <w:div w:id="578058932">
      <w:bodyDiv w:val="1"/>
      <w:marLeft w:val="0"/>
      <w:marRight w:val="0"/>
      <w:marTop w:val="0"/>
      <w:marBottom w:val="0"/>
      <w:divBdr>
        <w:top w:val="none" w:sz="0" w:space="0" w:color="auto"/>
        <w:left w:val="none" w:sz="0" w:space="0" w:color="auto"/>
        <w:bottom w:val="none" w:sz="0" w:space="0" w:color="auto"/>
        <w:right w:val="none" w:sz="0" w:space="0" w:color="auto"/>
      </w:divBdr>
    </w:div>
    <w:div w:id="650259455">
      <w:bodyDiv w:val="1"/>
      <w:marLeft w:val="0"/>
      <w:marRight w:val="0"/>
      <w:marTop w:val="0"/>
      <w:marBottom w:val="0"/>
      <w:divBdr>
        <w:top w:val="none" w:sz="0" w:space="0" w:color="auto"/>
        <w:left w:val="none" w:sz="0" w:space="0" w:color="auto"/>
        <w:bottom w:val="none" w:sz="0" w:space="0" w:color="auto"/>
        <w:right w:val="none" w:sz="0" w:space="0" w:color="auto"/>
      </w:divBdr>
      <w:divsChild>
        <w:div w:id="2059158770">
          <w:marLeft w:val="0"/>
          <w:marRight w:val="0"/>
          <w:marTop w:val="100"/>
          <w:marBottom w:val="100"/>
          <w:divBdr>
            <w:top w:val="single" w:sz="6" w:space="8" w:color="8AB4F8"/>
            <w:left w:val="single" w:sz="6" w:space="8" w:color="8AB4F8"/>
            <w:bottom w:val="single" w:sz="6" w:space="0" w:color="8AB4F8"/>
            <w:right w:val="single" w:sz="6" w:space="11" w:color="8AB4F8"/>
          </w:divBdr>
          <w:divsChild>
            <w:div w:id="1902208881">
              <w:marLeft w:val="0"/>
              <w:marRight w:val="0"/>
              <w:marTop w:val="0"/>
              <w:marBottom w:val="0"/>
              <w:divBdr>
                <w:top w:val="none" w:sz="0" w:space="0" w:color="auto"/>
                <w:left w:val="none" w:sz="0" w:space="0" w:color="auto"/>
                <w:bottom w:val="none" w:sz="0" w:space="0" w:color="auto"/>
                <w:right w:val="none" w:sz="0" w:space="0" w:color="auto"/>
              </w:divBdr>
              <w:divsChild>
                <w:div w:id="246963883">
                  <w:marLeft w:val="0"/>
                  <w:marRight w:val="0"/>
                  <w:marTop w:val="0"/>
                  <w:marBottom w:val="0"/>
                  <w:divBdr>
                    <w:top w:val="none" w:sz="0" w:space="0" w:color="auto"/>
                    <w:left w:val="none" w:sz="0" w:space="0" w:color="auto"/>
                    <w:bottom w:val="none" w:sz="0" w:space="0" w:color="auto"/>
                    <w:right w:val="none" w:sz="0" w:space="0" w:color="auto"/>
                  </w:divBdr>
                  <w:divsChild>
                    <w:div w:id="1152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653617">
      <w:bodyDiv w:val="1"/>
      <w:marLeft w:val="0"/>
      <w:marRight w:val="0"/>
      <w:marTop w:val="0"/>
      <w:marBottom w:val="0"/>
      <w:divBdr>
        <w:top w:val="none" w:sz="0" w:space="0" w:color="auto"/>
        <w:left w:val="none" w:sz="0" w:space="0" w:color="auto"/>
        <w:bottom w:val="none" w:sz="0" w:space="0" w:color="auto"/>
        <w:right w:val="none" w:sz="0" w:space="0" w:color="auto"/>
      </w:divBdr>
    </w:div>
    <w:div w:id="720980695">
      <w:bodyDiv w:val="1"/>
      <w:marLeft w:val="0"/>
      <w:marRight w:val="0"/>
      <w:marTop w:val="0"/>
      <w:marBottom w:val="0"/>
      <w:divBdr>
        <w:top w:val="none" w:sz="0" w:space="0" w:color="auto"/>
        <w:left w:val="none" w:sz="0" w:space="0" w:color="auto"/>
        <w:bottom w:val="none" w:sz="0" w:space="0" w:color="auto"/>
        <w:right w:val="none" w:sz="0" w:space="0" w:color="auto"/>
      </w:divBdr>
    </w:div>
    <w:div w:id="744377187">
      <w:bodyDiv w:val="1"/>
      <w:marLeft w:val="0"/>
      <w:marRight w:val="0"/>
      <w:marTop w:val="0"/>
      <w:marBottom w:val="0"/>
      <w:divBdr>
        <w:top w:val="none" w:sz="0" w:space="0" w:color="auto"/>
        <w:left w:val="none" w:sz="0" w:space="0" w:color="auto"/>
        <w:bottom w:val="none" w:sz="0" w:space="0" w:color="auto"/>
        <w:right w:val="none" w:sz="0" w:space="0" w:color="auto"/>
      </w:divBdr>
      <w:divsChild>
        <w:div w:id="980691695">
          <w:marLeft w:val="0"/>
          <w:marRight w:val="0"/>
          <w:marTop w:val="100"/>
          <w:marBottom w:val="100"/>
          <w:divBdr>
            <w:top w:val="single" w:sz="6" w:space="8" w:color="8AB4F8"/>
            <w:left w:val="single" w:sz="6" w:space="8" w:color="8AB4F8"/>
            <w:bottom w:val="single" w:sz="6" w:space="0" w:color="8AB4F8"/>
            <w:right w:val="single" w:sz="6" w:space="11" w:color="8AB4F8"/>
          </w:divBdr>
          <w:divsChild>
            <w:div w:id="1806239312">
              <w:marLeft w:val="0"/>
              <w:marRight w:val="0"/>
              <w:marTop w:val="0"/>
              <w:marBottom w:val="0"/>
              <w:divBdr>
                <w:top w:val="none" w:sz="0" w:space="0" w:color="auto"/>
                <w:left w:val="none" w:sz="0" w:space="0" w:color="auto"/>
                <w:bottom w:val="none" w:sz="0" w:space="0" w:color="auto"/>
                <w:right w:val="none" w:sz="0" w:space="0" w:color="auto"/>
              </w:divBdr>
              <w:divsChild>
                <w:div w:id="1734501082">
                  <w:marLeft w:val="0"/>
                  <w:marRight w:val="0"/>
                  <w:marTop w:val="0"/>
                  <w:marBottom w:val="0"/>
                  <w:divBdr>
                    <w:top w:val="none" w:sz="0" w:space="0" w:color="auto"/>
                    <w:left w:val="none" w:sz="0" w:space="0" w:color="auto"/>
                    <w:bottom w:val="none" w:sz="0" w:space="0" w:color="auto"/>
                    <w:right w:val="none" w:sz="0" w:space="0" w:color="auto"/>
                  </w:divBdr>
                  <w:divsChild>
                    <w:div w:id="15190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54992">
      <w:bodyDiv w:val="1"/>
      <w:marLeft w:val="0"/>
      <w:marRight w:val="0"/>
      <w:marTop w:val="0"/>
      <w:marBottom w:val="0"/>
      <w:divBdr>
        <w:top w:val="none" w:sz="0" w:space="0" w:color="auto"/>
        <w:left w:val="none" w:sz="0" w:space="0" w:color="auto"/>
        <w:bottom w:val="none" w:sz="0" w:space="0" w:color="auto"/>
        <w:right w:val="none" w:sz="0" w:space="0" w:color="auto"/>
      </w:divBdr>
    </w:div>
    <w:div w:id="756054724">
      <w:bodyDiv w:val="1"/>
      <w:marLeft w:val="0"/>
      <w:marRight w:val="0"/>
      <w:marTop w:val="0"/>
      <w:marBottom w:val="0"/>
      <w:divBdr>
        <w:top w:val="none" w:sz="0" w:space="0" w:color="auto"/>
        <w:left w:val="none" w:sz="0" w:space="0" w:color="auto"/>
        <w:bottom w:val="none" w:sz="0" w:space="0" w:color="auto"/>
        <w:right w:val="none" w:sz="0" w:space="0" w:color="auto"/>
      </w:divBdr>
    </w:div>
    <w:div w:id="769467125">
      <w:bodyDiv w:val="1"/>
      <w:marLeft w:val="0"/>
      <w:marRight w:val="0"/>
      <w:marTop w:val="0"/>
      <w:marBottom w:val="0"/>
      <w:divBdr>
        <w:top w:val="none" w:sz="0" w:space="0" w:color="auto"/>
        <w:left w:val="none" w:sz="0" w:space="0" w:color="auto"/>
        <w:bottom w:val="none" w:sz="0" w:space="0" w:color="auto"/>
        <w:right w:val="none" w:sz="0" w:space="0" w:color="auto"/>
      </w:divBdr>
    </w:div>
    <w:div w:id="805782532">
      <w:bodyDiv w:val="1"/>
      <w:marLeft w:val="0"/>
      <w:marRight w:val="0"/>
      <w:marTop w:val="0"/>
      <w:marBottom w:val="0"/>
      <w:divBdr>
        <w:top w:val="none" w:sz="0" w:space="0" w:color="auto"/>
        <w:left w:val="none" w:sz="0" w:space="0" w:color="auto"/>
        <w:bottom w:val="none" w:sz="0" w:space="0" w:color="auto"/>
        <w:right w:val="none" w:sz="0" w:space="0" w:color="auto"/>
      </w:divBdr>
    </w:div>
    <w:div w:id="935331816">
      <w:bodyDiv w:val="1"/>
      <w:marLeft w:val="0"/>
      <w:marRight w:val="0"/>
      <w:marTop w:val="0"/>
      <w:marBottom w:val="0"/>
      <w:divBdr>
        <w:top w:val="none" w:sz="0" w:space="0" w:color="auto"/>
        <w:left w:val="none" w:sz="0" w:space="0" w:color="auto"/>
        <w:bottom w:val="none" w:sz="0" w:space="0" w:color="auto"/>
        <w:right w:val="none" w:sz="0" w:space="0" w:color="auto"/>
      </w:divBdr>
    </w:div>
    <w:div w:id="982662698">
      <w:bodyDiv w:val="1"/>
      <w:marLeft w:val="0"/>
      <w:marRight w:val="0"/>
      <w:marTop w:val="0"/>
      <w:marBottom w:val="0"/>
      <w:divBdr>
        <w:top w:val="none" w:sz="0" w:space="0" w:color="auto"/>
        <w:left w:val="none" w:sz="0" w:space="0" w:color="auto"/>
        <w:bottom w:val="none" w:sz="0" w:space="0" w:color="auto"/>
        <w:right w:val="none" w:sz="0" w:space="0" w:color="auto"/>
      </w:divBdr>
    </w:div>
    <w:div w:id="1091001301">
      <w:bodyDiv w:val="1"/>
      <w:marLeft w:val="0"/>
      <w:marRight w:val="0"/>
      <w:marTop w:val="0"/>
      <w:marBottom w:val="0"/>
      <w:divBdr>
        <w:top w:val="none" w:sz="0" w:space="0" w:color="auto"/>
        <w:left w:val="none" w:sz="0" w:space="0" w:color="auto"/>
        <w:bottom w:val="none" w:sz="0" w:space="0" w:color="auto"/>
        <w:right w:val="none" w:sz="0" w:space="0" w:color="auto"/>
      </w:divBdr>
    </w:div>
    <w:div w:id="1128283954">
      <w:bodyDiv w:val="1"/>
      <w:marLeft w:val="0"/>
      <w:marRight w:val="0"/>
      <w:marTop w:val="0"/>
      <w:marBottom w:val="0"/>
      <w:divBdr>
        <w:top w:val="none" w:sz="0" w:space="0" w:color="auto"/>
        <w:left w:val="none" w:sz="0" w:space="0" w:color="auto"/>
        <w:bottom w:val="none" w:sz="0" w:space="0" w:color="auto"/>
        <w:right w:val="none" w:sz="0" w:space="0" w:color="auto"/>
      </w:divBdr>
    </w:div>
    <w:div w:id="1133252357">
      <w:bodyDiv w:val="1"/>
      <w:marLeft w:val="0"/>
      <w:marRight w:val="0"/>
      <w:marTop w:val="0"/>
      <w:marBottom w:val="0"/>
      <w:divBdr>
        <w:top w:val="none" w:sz="0" w:space="0" w:color="auto"/>
        <w:left w:val="none" w:sz="0" w:space="0" w:color="auto"/>
        <w:bottom w:val="none" w:sz="0" w:space="0" w:color="auto"/>
        <w:right w:val="none" w:sz="0" w:space="0" w:color="auto"/>
      </w:divBdr>
    </w:div>
    <w:div w:id="1162232668">
      <w:bodyDiv w:val="1"/>
      <w:marLeft w:val="0"/>
      <w:marRight w:val="0"/>
      <w:marTop w:val="0"/>
      <w:marBottom w:val="0"/>
      <w:divBdr>
        <w:top w:val="none" w:sz="0" w:space="0" w:color="auto"/>
        <w:left w:val="none" w:sz="0" w:space="0" w:color="auto"/>
        <w:bottom w:val="none" w:sz="0" w:space="0" w:color="auto"/>
        <w:right w:val="none" w:sz="0" w:space="0" w:color="auto"/>
      </w:divBdr>
      <w:divsChild>
        <w:div w:id="1893424127">
          <w:marLeft w:val="0"/>
          <w:marRight w:val="0"/>
          <w:marTop w:val="0"/>
          <w:marBottom w:val="0"/>
          <w:divBdr>
            <w:top w:val="none" w:sz="0" w:space="0" w:color="auto"/>
            <w:left w:val="none" w:sz="0" w:space="0" w:color="auto"/>
            <w:bottom w:val="none" w:sz="0" w:space="0" w:color="auto"/>
            <w:right w:val="none" w:sz="0" w:space="0" w:color="auto"/>
          </w:divBdr>
          <w:divsChild>
            <w:div w:id="505480682">
              <w:marLeft w:val="0"/>
              <w:marRight w:val="0"/>
              <w:marTop w:val="0"/>
              <w:marBottom w:val="0"/>
              <w:divBdr>
                <w:top w:val="none" w:sz="0" w:space="0" w:color="auto"/>
                <w:left w:val="none" w:sz="0" w:space="0" w:color="auto"/>
                <w:bottom w:val="none" w:sz="0" w:space="0" w:color="auto"/>
                <w:right w:val="none" w:sz="0" w:space="0" w:color="auto"/>
              </w:divBdr>
              <w:divsChild>
                <w:div w:id="127356204">
                  <w:marLeft w:val="0"/>
                  <w:marRight w:val="0"/>
                  <w:marTop w:val="0"/>
                  <w:marBottom w:val="0"/>
                  <w:divBdr>
                    <w:top w:val="single" w:sz="6" w:space="0" w:color="auto"/>
                    <w:left w:val="single" w:sz="6" w:space="0" w:color="auto"/>
                    <w:bottom w:val="single" w:sz="6" w:space="0" w:color="auto"/>
                    <w:right w:val="single" w:sz="6" w:space="0" w:color="auto"/>
                  </w:divBdr>
                  <w:divsChild>
                    <w:div w:id="820004729">
                      <w:marLeft w:val="0"/>
                      <w:marRight w:val="0"/>
                      <w:marTop w:val="0"/>
                      <w:marBottom w:val="0"/>
                      <w:divBdr>
                        <w:top w:val="none" w:sz="0" w:space="0" w:color="auto"/>
                        <w:left w:val="none" w:sz="0" w:space="0" w:color="auto"/>
                        <w:bottom w:val="none" w:sz="0" w:space="0" w:color="auto"/>
                        <w:right w:val="none" w:sz="0" w:space="0" w:color="auto"/>
                      </w:divBdr>
                      <w:divsChild>
                        <w:div w:id="1567766813">
                          <w:marLeft w:val="0"/>
                          <w:marRight w:val="0"/>
                          <w:marTop w:val="0"/>
                          <w:marBottom w:val="0"/>
                          <w:divBdr>
                            <w:top w:val="none" w:sz="0" w:space="0" w:color="auto"/>
                            <w:left w:val="none" w:sz="0" w:space="0" w:color="auto"/>
                            <w:bottom w:val="none" w:sz="0" w:space="0" w:color="auto"/>
                            <w:right w:val="none" w:sz="0" w:space="0" w:color="auto"/>
                          </w:divBdr>
                          <w:divsChild>
                            <w:div w:id="12479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481762">
          <w:marLeft w:val="0"/>
          <w:marRight w:val="0"/>
          <w:marTop w:val="0"/>
          <w:marBottom w:val="0"/>
          <w:divBdr>
            <w:top w:val="none" w:sz="0" w:space="0" w:color="auto"/>
            <w:left w:val="none" w:sz="0" w:space="0" w:color="auto"/>
            <w:bottom w:val="none" w:sz="0" w:space="0" w:color="auto"/>
            <w:right w:val="none" w:sz="0" w:space="0" w:color="auto"/>
          </w:divBdr>
          <w:divsChild>
            <w:div w:id="1931085811">
              <w:marLeft w:val="0"/>
              <w:marRight w:val="0"/>
              <w:marTop w:val="0"/>
              <w:marBottom w:val="0"/>
              <w:divBdr>
                <w:top w:val="none" w:sz="0" w:space="0" w:color="auto"/>
                <w:left w:val="none" w:sz="0" w:space="0" w:color="auto"/>
                <w:bottom w:val="none" w:sz="0" w:space="0" w:color="auto"/>
                <w:right w:val="none" w:sz="0" w:space="0" w:color="auto"/>
              </w:divBdr>
              <w:divsChild>
                <w:div w:id="1554776086">
                  <w:marLeft w:val="90"/>
                  <w:marRight w:val="0"/>
                  <w:marTop w:val="0"/>
                  <w:marBottom w:val="0"/>
                  <w:divBdr>
                    <w:top w:val="none" w:sz="0" w:space="0" w:color="auto"/>
                    <w:left w:val="none" w:sz="0" w:space="0" w:color="auto"/>
                    <w:bottom w:val="none" w:sz="0" w:space="0" w:color="auto"/>
                    <w:right w:val="none" w:sz="0" w:space="0" w:color="auto"/>
                  </w:divBdr>
                </w:div>
                <w:div w:id="1350178255">
                  <w:marLeft w:val="300"/>
                  <w:marRight w:val="300"/>
                  <w:marTop w:val="105"/>
                  <w:marBottom w:val="0"/>
                  <w:divBdr>
                    <w:top w:val="none" w:sz="0" w:space="0" w:color="auto"/>
                    <w:left w:val="none" w:sz="0" w:space="0" w:color="auto"/>
                    <w:bottom w:val="none" w:sz="0" w:space="0" w:color="auto"/>
                    <w:right w:val="none" w:sz="0" w:space="0" w:color="auto"/>
                  </w:divBdr>
                </w:div>
                <w:div w:id="86201630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275943944">
      <w:bodyDiv w:val="1"/>
      <w:marLeft w:val="0"/>
      <w:marRight w:val="0"/>
      <w:marTop w:val="0"/>
      <w:marBottom w:val="0"/>
      <w:divBdr>
        <w:top w:val="none" w:sz="0" w:space="0" w:color="auto"/>
        <w:left w:val="none" w:sz="0" w:space="0" w:color="auto"/>
        <w:bottom w:val="none" w:sz="0" w:space="0" w:color="auto"/>
        <w:right w:val="none" w:sz="0" w:space="0" w:color="auto"/>
      </w:divBdr>
    </w:div>
    <w:div w:id="1346784457">
      <w:bodyDiv w:val="1"/>
      <w:marLeft w:val="0"/>
      <w:marRight w:val="0"/>
      <w:marTop w:val="0"/>
      <w:marBottom w:val="0"/>
      <w:divBdr>
        <w:top w:val="none" w:sz="0" w:space="0" w:color="auto"/>
        <w:left w:val="none" w:sz="0" w:space="0" w:color="auto"/>
        <w:bottom w:val="none" w:sz="0" w:space="0" w:color="auto"/>
        <w:right w:val="none" w:sz="0" w:space="0" w:color="auto"/>
      </w:divBdr>
    </w:div>
    <w:div w:id="1347052342">
      <w:bodyDiv w:val="1"/>
      <w:marLeft w:val="0"/>
      <w:marRight w:val="0"/>
      <w:marTop w:val="0"/>
      <w:marBottom w:val="0"/>
      <w:divBdr>
        <w:top w:val="none" w:sz="0" w:space="0" w:color="auto"/>
        <w:left w:val="none" w:sz="0" w:space="0" w:color="auto"/>
        <w:bottom w:val="none" w:sz="0" w:space="0" w:color="auto"/>
        <w:right w:val="none" w:sz="0" w:space="0" w:color="auto"/>
      </w:divBdr>
    </w:div>
    <w:div w:id="1366826963">
      <w:bodyDiv w:val="1"/>
      <w:marLeft w:val="0"/>
      <w:marRight w:val="0"/>
      <w:marTop w:val="0"/>
      <w:marBottom w:val="0"/>
      <w:divBdr>
        <w:top w:val="none" w:sz="0" w:space="0" w:color="auto"/>
        <w:left w:val="none" w:sz="0" w:space="0" w:color="auto"/>
        <w:bottom w:val="none" w:sz="0" w:space="0" w:color="auto"/>
        <w:right w:val="none" w:sz="0" w:space="0" w:color="auto"/>
      </w:divBdr>
    </w:div>
    <w:div w:id="1367752393">
      <w:bodyDiv w:val="1"/>
      <w:marLeft w:val="0"/>
      <w:marRight w:val="0"/>
      <w:marTop w:val="0"/>
      <w:marBottom w:val="0"/>
      <w:divBdr>
        <w:top w:val="none" w:sz="0" w:space="0" w:color="auto"/>
        <w:left w:val="none" w:sz="0" w:space="0" w:color="auto"/>
        <w:bottom w:val="none" w:sz="0" w:space="0" w:color="auto"/>
        <w:right w:val="none" w:sz="0" w:space="0" w:color="auto"/>
      </w:divBdr>
    </w:div>
    <w:div w:id="1401366485">
      <w:bodyDiv w:val="1"/>
      <w:marLeft w:val="0"/>
      <w:marRight w:val="0"/>
      <w:marTop w:val="0"/>
      <w:marBottom w:val="0"/>
      <w:divBdr>
        <w:top w:val="none" w:sz="0" w:space="0" w:color="auto"/>
        <w:left w:val="none" w:sz="0" w:space="0" w:color="auto"/>
        <w:bottom w:val="none" w:sz="0" w:space="0" w:color="auto"/>
        <w:right w:val="none" w:sz="0" w:space="0" w:color="auto"/>
      </w:divBdr>
    </w:div>
    <w:div w:id="1451976112">
      <w:bodyDiv w:val="1"/>
      <w:marLeft w:val="0"/>
      <w:marRight w:val="0"/>
      <w:marTop w:val="0"/>
      <w:marBottom w:val="0"/>
      <w:divBdr>
        <w:top w:val="none" w:sz="0" w:space="0" w:color="auto"/>
        <w:left w:val="none" w:sz="0" w:space="0" w:color="auto"/>
        <w:bottom w:val="none" w:sz="0" w:space="0" w:color="auto"/>
        <w:right w:val="none" w:sz="0" w:space="0" w:color="auto"/>
      </w:divBdr>
    </w:div>
    <w:div w:id="148492650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48390622">
      <w:bodyDiv w:val="1"/>
      <w:marLeft w:val="0"/>
      <w:marRight w:val="0"/>
      <w:marTop w:val="0"/>
      <w:marBottom w:val="0"/>
      <w:divBdr>
        <w:top w:val="none" w:sz="0" w:space="0" w:color="auto"/>
        <w:left w:val="none" w:sz="0" w:space="0" w:color="auto"/>
        <w:bottom w:val="none" w:sz="0" w:space="0" w:color="auto"/>
        <w:right w:val="none" w:sz="0" w:space="0" w:color="auto"/>
      </w:divBdr>
    </w:div>
    <w:div w:id="1648975587">
      <w:bodyDiv w:val="1"/>
      <w:marLeft w:val="0"/>
      <w:marRight w:val="0"/>
      <w:marTop w:val="0"/>
      <w:marBottom w:val="0"/>
      <w:divBdr>
        <w:top w:val="none" w:sz="0" w:space="0" w:color="auto"/>
        <w:left w:val="none" w:sz="0" w:space="0" w:color="auto"/>
        <w:bottom w:val="none" w:sz="0" w:space="0" w:color="auto"/>
        <w:right w:val="none" w:sz="0" w:space="0" w:color="auto"/>
      </w:divBdr>
    </w:div>
    <w:div w:id="1708600370">
      <w:bodyDiv w:val="1"/>
      <w:marLeft w:val="0"/>
      <w:marRight w:val="0"/>
      <w:marTop w:val="0"/>
      <w:marBottom w:val="0"/>
      <w:divBdr>
        <w:top w:val="none" w:sz="0" w:space="0" w:color="auto"/>
        <w:left w:val="none" w:sz="0" w:space="0" w:color="auto"/>
        <w:bottom w:val="none" w:sz="0" w:space="0" w:color="auto"/>
        <w:right w:val="none" w:sz="0" w:space="0" w:color="auto"/>
      </w:divBdr>
    </w:div>
    <w:div w:id="1711414591">
      <w:bodyDiv w:val="1"/>
      <w:marLeft w:val="0"/>
      <w:marRight w:val="0"/>
      <w:marTop w:val="0"/>
      <w:marBottom w:val="0"/>
      <w:divBdr>
        <w:top w:val="none" w:sz="0" w:space="0" w:color="auto"/>
        <w:left w:val="none" w:sz="0" w:space="0" w:color="auto"/>
        <w:bottom w:val="none" w:sz="0" w:space="0" w:color="auto"/>
        <w:right w:val="none" w:sz="0" w:space="0" w:color="auto"/>
      </w:divBdr>
    </w:div>
    <w:div w:id="1717503126">
      <w:bodyDiv w:val="1"/>
      <w:marLeft w:val="0"/>
      <w:marRight w:val="0"/>
      <w:marTop w:val="0"/>
      <w:marBottom w:val="0"/>
      <w:divBdr>
        <w:top w:val="none" w:sz="0" w:space="0" w:color="auto"/>
        <w:left w:val="none" w:sz="0" w:space="0" w:color="auto"/>
        <w:bottom w:val="none" w:sz="0" w:space="0" w:color="auto"/>
        <w:right w:val="none" w:sz="0" w:space="0" w:color="auto"/>
      </w:divBdr>
    </w:div>
    <w:div w:id="1717587238">
      <w:bodyDiv w:val="1"/>
      <w:marLeft w:val="0"/>
      <w:marRight w:val="0"/>
      <w:marTop w:val="0"/>
      <w:marBottom w:val="0"/>
      <w:divBdr>
        <w:top w:val="none" w:sz="0" w:space="0" w:color="auto"/>
        <w:left w:val="none" w:sz="0" w:space="0" w:color="auto"/>
        <w:bottom w:val="none" w:sz="0" w:space="0" w:color="auto"/>
        <w:right w:val="none" w:sz="0" w:space="0" w:color="auto"/>
      </w:divBdr>
    </w:div>
    <w:div w:id="1753500567">
      <w:bodyDiv w:val="1"/>
      <w:marLeft w:val="0"/>
      <w:marRight w:val="0"/>
      <w:marTop w:val="0"/>
      <w:marBottom w:val="0"/>
      <w:divBdr>
        <w:top w:val="none" w:sz="0" w:space="0" w:color="auto"/>
        <w:left w:val="none" w:sz="0" w:space="0" w:color="auto"/>
        <w:bottom w:val="none" w:sz="0" w:space="0" w:color="auto"/>
        <w:right w:val="none" w:sz="0" w:space="0" w:color="auto"/>
      </w:divBdr>
    </w:div>
    <w:div w:id="1771194356">
      <w:bodyDiv w:val="1"/>
      <w:marLeft w:val="0"/>
      <w:marRight w:val="0"/>
      <w:marTop w:val="0"/>
      <w:marBottom w:val="0"/>
      <w:divBdr>
        <w:top w:val="none" w:sz="0" w:space="0" w:color="auto"/>
        <w:left w:val="none" w:sz="0" w:space="0" w:color="auto"/>
        <w:bottom w:val="none" w:sz="0" w:space="0" w:color="auto"/>
        <w:right w:val="none" w:sz="0" w:space="0" w:color="auto"/>
      </w:divBdr>
    </w:div>
    <w:div w:id="1809664473">
      <w:bodyDiv w:val="1"/>
      <w:marLeft w:val="0"/>
      <w:marRight w:val="0"/>
      <w:marTop w:val="0"/>
      <w:marBottom w:val="0"/>
      <w:divBdr>
        <w:top w:val="none" w:sz="0" w:space="0" w:color="auto"/>
        <w:left w:val="none" w:sz="0" w:space="0" w:color="auto"/>
        <w:bottom w:val="none" w:sz="0" w:space="0" w:color="auto"/>
        <w:right w:val="none" w:sz="0" w:space="0" w:color="auto"/>
      </w:divBdr>
      <w:divsChild>
        <w:div w:id="1986157931">
          <w:marLeft w:val="0"/>
          <w:marRight w:val="0"/>
          <w:marTop w:val="0"/>
          <w:marBottom w:val="0"/>
          <w:divBdr>
            <w:top w:val="none" w:sz="0" w:space="0" w:color="auto"/>
            <w:left w:val="none" w:sz="0" w:space="0" w:color="auto"/>
            <w:bottom w:val="none" w:sz="0" w:space="0" w:color="auto"/>
            <w:right w:val="none" w:sz="0" w:space="0" w:color="auto"/>
          </w:divBdr>
          <w:divsChild>
            <w:div w:id="17092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8771">
      <w:bodyDiv w:val="1"/>
      <w:marLeft w:val="0"/>
      <w:marRight w:val="0"/>
      <w:marTop w:val="0"/>
      <w:marBottom w:val="0"/>
      <w:divBdr>
        <w:top w:val="none" w:sz="0" w:space="0" w:color="auto"/>
        <w:left w:val="none" w:sz="0" w:space="0" w:color="auto"/>
        <w:bottom w:val="none" w:sz="0" w:space="0" w:color="auto"/>
        <w:right w:val="none" w:sz="0" w:space="0" w:color="auto"/>
      </w:divBdr>
    </w:div>
    <w:div w:id="1841694191">
      <w:bodyDiv w:val="1"/>
      <w:marLeft w:val="0"/>
      <w:marRight w:val="0"/>
      <w:marTop w:val="0"/>
      <w:marBottom w:val="0"/>
      <w:divBdr>
        <w:top w:val="none" w:sz="0" w:space="0" w:color="auto"/>
        <w:left w:val="none" w:sz="0" w:space="0" w:color="auto"/>
        <w:bottom w:val="none" w:sz="0" w:space="0" w:color="auto"/>
        <w:right w:val="none" w:sz="0" w:space="0" w:color="auto"/>
      </w:divBdr>
    </w:div>
    <w:div w:id="1847793176">
      <w:bodyDiv w:val="1"/>
      <w:marLeft w:val="0"/>
      <w:marRight w:val="0"/>
      <w:marTop w:val="0"/>
      <w:marBottom w:val="0"/>
      <w:divBdr>
        <w:top w:val="none" w:sz="0" w:space="0" w:color="auto"/>
        <w:left w:val="none" w:sz="0" w:space="0" w:color="auto"/>
        <w:bottom w:val="none" w:sz="0" w:space="0" w:color="auto"/>
        <w:right w:val="none" w:sz="0" w:space="0" w:color="auto"/>
      </w:divBdr>
    </w:div>
    <w:div w:id="1848016031">
      <w:bodyDiv w:val="1"/>
      <w:marLeft w:val="0"/>
      <w:marRight w:val="0"/>
      <w:marTop w:val="0"/>
      <w:marBottom w:val="0"/>
      <w:divBdr>
        <w:top w:val="none" w:sz="0" w:space="0" w:color="auto"/>
        <w:left w:val="none" w:sz="0" w:space="0" w:color="auto"/>
        <w:bottom w:val="none" w:sz="0" w:space="0" w:color="auto"/>
        <w:right w:val="none" w:sz="0" w:space="0" w:color="auto"/>
      </w:divBdr>
    </w:div>
    <w:div w:id="1899125032">
      <w:bodyDiv w:val="1"/>
      <w:marLeft w:val="0"/>
      <w:marRight w:val="0"/>
      <w:marTop w:val="0"/>
      <w:marBottom w:val="0"/>
      <w:divBdr>
        <w:top w:val="none" w:sz="0" w:space="0" w:color="auto"/>
        <w:left w:val="none" w:sz="0" w:space="0" w:color="auto"/>
        <w:bottom w:val="none" w:sz="0" w:space="0" w:color="auto"/>
        <w:right w:val="none" w:sz="0" w:space="0" w:color="auto"/>
      </w:divBdr>
    </w:div>
    <w:div w:id="1973633702">
      <w:bodyDiv w:val="1"/>
      <w:marLeft w:val="0"/>
      <w:marRight w:val="0"/>
      <w:marTop w:val="0"/>
      <w:marBottom w:val="0"/>
      <w:divBdr>
        <w:top w:val="none" w:sz="0" w:space="0" w:color="auto"/>
        <w:left w:val="none" w:sz="0" w:space="0" w:color="auto"/>
        <w:bottom w:val="none" w:sz="0" w:space="0" w:color="auto"/>
        <w:right w:val="none" w:sz="0" w:space="0" w:color="auto"/>
      </w:divBdr>
      <w:divsChild>
        <w:div w:id="1275668546">
          <w:marLeft w:val="0"/>
          <w:marRight w:val="0"/>
          <w:marTop w:val="0"/>
          <w:marBottom w:val="0"/>
          <w:divBdr>
            <w:top w:val="none" w:sz="0" w:space="0" w:color="auto"/>
            <w:left w:val="none" w:sz="0" w:space="0" w:color="auto"/>
            <w:bottom w:val="none" w:sz="0" w:space="0" w:color="auto"/>
            <w:right w:val="none" w:sz="0" w:space="0" w:color="auto"/>
          </w:divBdr>
          <w:divsChild>
            <w:div w:id="399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1600">
      <w:bodyDiv w:val="1"/>
      <w:marLeft w:val="0"/>
      <w:marRight w:val="0"/>
      <w:marTop w:val="0"/>
      <w:marBottom w:val="0"/>
      <w:divBdr>
        <w:top w:val="none" w:sz="0" w:space="0" w:color="auto"/>
        <w:left w:val="none" w:sz="0" w:space="0" w:color="auto"/>
        <w:bottom w:val="none" w:sz="0" w:space="0" w:color="auto"/>
        <w:right w:val="none" w:sz="0" w:space="0" w:color="auto"/>
      </w:divBdr>
    </w:div>
    <w:div w:id="20841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bigocheatsheet.com/" TargetMode="External"/><Relationship Id="rId89" Type="http://schemas.openxmlformats.org/officeDocument/2006/relationships/image" Target="media/image72.png"/><Relationship Id="rId112" Type="http://schemas.openxmlformats.org/officeDocument/2006/relationships/header" Target="header4.xml"/><Relationship Id="rId16" Type="http://schemas.openxmlformats.org/officeDocument/2006/relationships/hyperlink" Target="https://youtu.be/9XmIN9rl5VI" TargetMode="External"/><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8.png"/><Relationship Id="rId12" Type="http://schemas.openxmlformats.org/officeDocument/2006/relationships/header" Target="header1.xml"/><Relationship Id="rId17" Type="http://schemas.openxmlformats.org/officeDocument/2006/relationships/header" Target="header3.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www.programiz.com/dsa/b-plus-tree" TargetMode="External"/><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nguyenhuy158/SQL-Tuning"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88.pn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emf"/><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69.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hyperlink" Target="https://youtu.be/9XmIN9rl5VI" TargetMode="External"/><Relationship Id="rId34" Type="http://schemas.openxmlformats.org/officeDocument/2006/relationships/image" Target="media/image18.png"/><Relationship Id="rId50" Type="http://schemas.openxmlformats.org/officeDocument/2006/relationships/image" Target="media/image34.emf"/><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thinkingschool.vn/wp-content/uploads/2021/03/2-0315-Lightbulb-Diagram-Six-Steps-PGo-4_3-2-768x457.png"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https://github.com/nguyenhuy158/SQL-Tuning"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1.png"/><Relationship Id="rId11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HK4%20-%202021%20-%202022\HK4%20-%20XAC%20SUAT%20THONG%20KE%20-%20STATISTICAL%20PROBABILITIES\final%20repor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7B4E3F0B891645BBECD6281405BF1D" ma:contentTypeVersion="11" ma:contentTypeDescription="Create a new document." ma:contentTypeScope="" ma:versionID="a597f18524ae59ee7a7320e5c8255297">
  <xsd:schema xmlns:xsd="http://www.w3.org/2001/XMLSchema" xmlns:xs="http://www.w3.org/2001/XMLSchema" xmlns:p="http://schemas.microsoft.com/office/2006/metadata/properties" xmlns:ns3="0c444a09-d3c5-41f0-bbb8-71f6b5acb096" targetNamespace="http://schemas.microsoft.com/office/2006/metadata/properties" ma:root="true" ma:fieldsID="1b60247d07bad0553d027f6c8687268c" ns3:_="">
    <xsd:import namespace="0c444a09-d3c5-41f0-bbb8-71f6b5acb0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444a09-d3c5-41f0-bbb8-71f6b5acb0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Dav10</b:Tag>
    <b:SourceType>Book</b:SourceType>
    <b:Guid>{C228CF68-B7CE-4486-AF51-3807F4BB8AFE}</b:Guid>
    <b:Author>
      <b:Author>
        <b:NameList>
          <b:Person>
            <b:Last>Davidson</b:Last>
            <b:First>Louis</b:First>
          </b:Person>
          <b:Person>
            <b:Last>Ford</b:Last>
            <b:First>Tim</b:First>
          </b:Person>
        </b:NameList>
      </b:Author>
    </b:Author>
    <b:Title>Performance Tuning with SQL Server Dynamic Management Views</b:Title>
    <b:Year>2010</b:Year>
    <b:Publisher>Red gate books</b:Publisher>
    <b:RefOrder>1</b:RefOrder>
  </b:Source>
  <b:Source xmlns:b="http://schemas.openxmlformats.org/officeDocument/2006/bibliography" xmlns="http://schemas.openxmlformats.org/officeDocument/2006/bibliography">
    <b:Tag>Placeholder1</b:Tag>
    <b:RefOrder>2</b:RefOrder>
  </b:Source>
  <b:Source>
    <b:Tag>Mic</b:Tag>
    <b:SourceType>InternetSite</b:SourceType>
    <b:Guid>{24154239-4D1E-43DA-858D-1BAE58346E54}</b:Guid>
    <b:Title>Sql Server Samples</b:Title>
    <b:Author>
      <b:Author>
        <b:NameList>
          <b:Person>
            <b:Last>Microsoft</b:Last>
          </b:Person>
        </b:NameList>
      </b:Author>
    </b:Author>
    <b:InternetSiteTitle>Github</b:InternetSiteTitle>
    <b:URL>https://github.com/microsoft/sql-server-samples</b:URL>
    <b:RefOrder>3</b:RefOrder>
  </b:Source>
  <b:Source>
    <b:Tag>Ngu</b:Tag>
    <b:SourceType>InternetSite</b:SourceType>
    <b:Guid>{BB7923F2-5C5E-4F81-AADB-040139362D8E}</b:Guid>
    <b:Author>
      <b:Author>
        <b:NameList>
          <b:Person>
            <b:Last>Huy</b:Last>
            <b:First>Nguyen</b:First>
            <b:Middle>Tran Quang</b:Middle>
          </b:Person>
        </b:NameList>
      </b:Author>
    </b:Author>
    <b:Title>SQL TUNING</b:Title>
    <b:InternetSiteTitle>Github</b:InternetSiteTitle>
    <b:URL>https://github.com/nguyenhuy158/SQL-Tuning</b:URL>
    <b:RefOrder>4</b:RefOrder>
  </b:Source>
  <b:Source>
    <b:Tag>Ngu22</b:Tag>
    <b:SourceType>InternetSite</b:SourceType>
    <b:Guid>{CC9E222A-8D97-48E5-A2A5-4F0E43AFE678}</b:Guid>
    <b:Title>Video báo cáo</b:Title>
    <b:Year>2022</b:Year>
    <b:Author>
      <b:Author>
        <b:NameList>
          <b:Person>
            <b:Last>Huy</b:Last>
            <b:First>Nguyen</b:First>
            <b:Middle>Tran Quang</b:Middle>
          </b:Person>
        </b:NameList>
      </b:Author>
    </b:Author>
    <b:InternetSiteTitle>Youtube</b:InternetSiteTitle>
    <b:Month>10</b:Month>
    <b:Day>12</b:Day>
    <b:URL>https://youtu.be/9XmIN9rl5VI</b:URL>
    <b:RefOrder>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8252A89-F83B-4A0D-99AD-C7AF89ACA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444a09-d3c5-41f0-bbb8-71f6b5acb0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E89885-1134-4FA1-9621-51E8E0296BBA}">
  <ds:schemaRefs>
    <ds:schemaRef ds:uri="http://schemas.openxmlformats.org/officeDocument/2006/bibliography"/>
  </ds:schemaRefs>
</ds:datastoreItem>
</file>

<file path=customXml/itemProps3.xml><?xml version="1.0" encoding="utf-8"?>
<ds:datastoreItem xmlns:ds="http://schemas.openxmlformats.org/officeDocument/2006/customXml" ds:itemID="{8129612B-AA7C-4250-9FE3-B3B790F94406}">
  <ds:schemaRefs>
    <ds:schemaRef ds:uri="http://schemas.microsoft.com/sharepoint/v3/contenttype/forms"/>
  </ds:schemaRefs>
</ds:datastoreItem>
</file>

<file path=customXml/itemProps4.xml><?xml version="1.0" encoding="utf-8"?>
<ds:datastoreItem xmlns:ds="http://schemas.openxmlformats.org/officeDocument/2006/customXml" ds:itemID="{B7AA67E9-7348-4A39-A64A-42AF687E570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Template.dotx</Template>
  <TotalTime>1328</TotalTime>
  <Pages>78</Pages>
  <Words>8713</Words>
  <Characters>49669</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Huy Nguyen</cp:lastModifiedBy>
  <cp:revision>1024</cp:revision>
  <cp:lastPrinted>2022-06-24T14:44:00Z</cp:lastPrinted>
  <dcterms:created xsi:type="dcterms:W3CDTF">2022-11-29T03:04:00Z</dcterms:created>
  <dcterms:modified xsi:type="dcterms:W3CDTF">2022-12-10T12:20:00Z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0x010100797B4E3F0B891645BBECD6281405BF1D</vt:lpwstr>
  </property>
</Properties>
</file>